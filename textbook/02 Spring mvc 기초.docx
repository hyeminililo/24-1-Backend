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4A4A" w14:textId="1D847C15" w:rsidR="009123CD" w:rsidRPr="00076FD4" w:rsidRDefault="00076FD4" w:rsidP="00F257B0">
      <w:pPr>
        <w:rPr>
          <w:b/>
          <w:sz w:val="48"/>
          <w:szCs w:val="48"/>
        </w:rPr>
      </w:pPr>
      <w:bookmarkStart w:id="0" w:name="_Toc444690468"/>
      <w:r w:rsidRPr="00076FD4">
        <w:rPr>
          <w:rFonts w:hint="eastAsia"/>
          <w:b/>
          <w:sz w:val="48"/>
          <w:szCs w:val="48"/>
        </w:rPr>
        <w:t>S</w:t>
      </w:r>
      <w:r w:rsidRPr="00076FD4">
        <w:rPr>
          <w:b/>
          <w:sz w:val="48"/>
          <w:szCs w:val="48"/>
        </w:rPr>
        <w:t xml:space="preserve">pring MVC </w:t>
      </w:r>
      <w:r w:rsidR="00263574">
        <w:rPr>
          <w:rFonts w:hint="eastAsia"/>
          <w:b/>
          <w:sz w:val="48"/>
          <w:szCs w:val="48"/>
        </w:rPr>
        <w:t>기초</w:t>
      </w:r>
    </w:p>
    <w:p w14:paraId="559C00DC" w14:textId="008AFD83" w:rsidR="00076FD4" w:rsidRDefault="00076FD4" w:rsidP="00F257B0">
      <w:r>
        <w:t>20</w:t>
      </w:r>
      <w:r w:rsidR="00263574">
        <w:t>2</w:t>
      </w:r>
      <w:r w:rsidR="00A6516B">
        <w:t>3</w:t>
      </w:r>
      <w:r w:rsidR="00263574">
        <w:t>-</w:t>
      </w:r>
      <w:r w:rsidR="00A6516B">
        <w:t>09</w:t>
      </w:r>
      <w:r w:rsidR="00263574">
        <w:t>-</w:t>
      </w:r>
      <w:r w:rsidR="00A6516B">
        <w:t>0</w:t>
      </w:r>
      <w:r w:rsidR="00C95C15">
        <w:t>2</w:t>
      </w:r>
    </w:p>
    <w:p w14:paraId="79C827F7" w14:textId="23F76D1A" w:rsidR="00076FD4" w:rsidRDefault="00076FD4" w:rsidP="00F257B0">
      <w:r>
        <w:rPr>
          <w:rFonts w:hint="eastAsia"/>
        </w:rPr>
        <w:t>이승진</w:t>
      </w:r>
    </w:p>
    <w:p w14:paraId="662135F7" w14:textId="44A86BE3" w:rsidR="00076FD4" w:rsidRDefault="00076FD4" w:rsidP="00F257B0"/>
    <w:p w14:paraId="0C3FAFD2" w14:textId="2163BCE6" w:rsidR="00076FD4" w:rsidRDefault="00076FD4" w:rsidP="00F257B0"/>
    <w:p w14:paraId="0A528AF7" w14:textId="7434E49A" w:rsidR="00076FD4" w:rsidRDefault="00076FD4" w:rsidP="00F257B0">
      <w:pPr>
        <w:rPr>
          <w:b/>
          <w:sz w:val="28"/>
        </w:rPr>
      </w:pPr>
      <w:r w:rsidRPr="00076FD4">
        <w:rPr>
          <w:rFonts w:hint="eastAsia"/>
          <w:b/>
          <w:sz w:val="28"/>
        </w:rPr>
        <w:t>학습목표</w:t>
      </w:r>
    </w:p>
    <w:p w14:paraId="2C32E5D4" w14:textId="6630FE2D" w:rsidR="00B90B94" w:rsidRPr="00076FD4" w:rsidRDefault="00B90B94" w:rsidP="00B90B94">
      <w:r>
        <w:t xml:space="preserve">Spring Boot </w:t>
      </w:r>
      <w:r>
        <w:rPr>
          <w:rFonts w:hint="eastAsia"/>
        </w:rPr>
        <w:t>프로젝트를 생성한다.</w:t>
      </w:r>
    </w:p>
    <w:p w14:paraId="40DD1F49" w14:textId="453EA990" w:rsidR="00B90B94" w:rsidRDefault="00263574" w:rsidP="00F257B0">
      <w:r>
        <w:rPr>
          <w:rFonts w:hint="eastAsia"/>
        </w:rPr>
        <w:t>S</w:t>
      </w:r>
      <w:r>
        <w:t>pring Controller</w:t>
      </w:r>
      <w:r>
        <w:rPr>
          <w:rFonts w:hint="eastAsia"/>
        </w:rPr>
        <w:t>와 V</w:t>
      </w:r>
      <w:r>
        <w:t>iew</w:t>
      </w:r>
      <w:r w:rsidR="00B90B94">
        <w:rPr>
          <w:rFonts w:hint="eastAsia"/>
        </w:rPr>
        <w:t>를 구현한다.</w:t>
      </w:r>
    </w:p>
    <w:p w14:paraId="059B03FB" w14:textId="1F690E78" w:rsidR="00B90B94" w:rsidRDefault="00B90B94" w:rsidP="00F257B0">
      <w:r>
        <w:t xml:space="preserve">Spring Web MVC </w:t>
      </w:r>
      <w:r>
        <w:rPr>
          <w:rFonts w:hint="eastAsia"/>
        </w:rPr>
        <w:t>실행 절차를 이해한다.</w:t>
      </w:r>
    </w:p>
    <w:p w14:paraId="05EA33A1" w14:textId="6EF2FD2E" w:rsidR="00076FD4" w:rsidRDefault="00076FD4" w:rsidP="00F257B0"/>
    <w:p w14:paraId="7AE7D135" w14:textId="64B19EED" w:rsidR="00076FD4" w:rsidRDefault="00076FD4" w:rsidP="00F257B0"/>
    <w:p w14:paraId="3771EF00" w14:textId="6BAA852B" w:rsidR="00076FD4" w:rsidRPr="00076FD4" w:rsidRDefault="00076FD4" w:rsidP="00F257B0">
      <w:pPr>
        <w:rPr>
          <w:b/>
          <w:sz w:val="28"/>
        </w:rPr>
      </w:pPr>
      <w:r w:rsidRPr="00076FD4">
        <w:rPr>
          <w:rFonts w:hint="eastAsia"/>
          <w:b/>
          <w:sz w:val="28"/>
        </w:rPr>
        <w:t>목차</w:t>
      </w:r>
    </w:p>
    <w:p w14:paraId="07E2193C" w14:textId="08336AB1" w:rsidR="0017225D" w:rsidRDefault="00076FD4">
      <w:pPr>
        <w:pStyle w:val="TOC1"/>
        <w:tabs>
          <w:tab w:val="right" w:leader="dot" w:pos="10456"/>
        </w:tabs>
        <w:rPr>
          <w:rFonts w:asciiTheme="minorHAnsi" w:eastAsiaTheme="minorEastAsia"/>
          <w:noProof/>
          <w14:ligatures w14:val="standardContextual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44637732" w:history="1">
        <w:r w:rsidR="0017225D" w:rsidRPr="00075872">
          <w:rPr>
            <w:rStyle w:val="Hyperlink"/>
            <w:rFonts w:hAnsi="굴림체"/>
            <w:noProof/>
          </w:rPr>
          <w:t>1.</w:t>
        </w:r>
        <w:r w:rsidR="0017225D" w:rsidRPr="00075872">
          <w:rPr>
            <w:rStyle w:val="Hyperlink"/>
            <w:noProof/>
          </w:rPr>
          <w:t xml:space="preserve"> 프로젝트 닫기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_Toc144637732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2</w:t>
        </w:r>
        <w:r w:rsidR="0017225D">
          <w:rPr>
            <w:noProof/>
            <w:webHidden/>
          </w:rPr>
          <w:fldChar w:fldCharType="end"/>
        </w:r>
      </w:hyperlink>
    </w:p>
    <w:p w14:paraId="07EEBE2F" w14:textId="1A4D08DC" w:rsidR="0017225D" w:rsidRDefault="00000000">
      <w:pPr>
        <w:pStyle w:val="TOC1"/>
        <w:tabs>
          <w:tab w:val="right" w:leader="dot" w:pos="10456"/>
        </w:tabs>
        <w:rPr>
          <w:rFonts w:asciiTheme="minorHAnsi" w:eastAsiaTheme="minorEastAsia"/>
          <w:noProof/>
          <w14:ligatures w14:val="standardContextual"/>
        </w:rPr>
      </w:pPr>
      <w:hyperlink w:anchor="_Toc144637733" w:history="1">
        <w:r w:rsidR="0017225D" w:rsidRPr="00075872">
          <w:rPr>
            <w:rStyle w:val="Hyperlink"/>
            <w:rFonts w:hAnsi="굴림체"/>
            <w:noProof/>
          </w:rPr>
          <w:t>2.</w:t>
        </w:r>
        <w:r w:rsidR="0017225D" w:rsidRPr="00075872">
          <w:rPr>
            <w:rStyle w:val="Hyperlink"/>
            <w:noProof/>
          </w:rPr>
          <w:t xml:space="preserve"> hello2 프로젝트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_Toc144637733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3</w:t>
        </w:r>
        <w:r w:rsidR="0017225D">
          <w:rPr>
            <w:noProof/>
            <w:webHidden/>
          </w:rPr>
          <w:fldChar w:fldCharType="end"/>
        </w:r>
      </w:hyperlink>
    </w:p>
    <w:p w14:paraId="6D02CB11" w14:textId="48162196" w:rsidR="0017225D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34" w:history="1">
        <w:r w:rsidR="0017225D" w:rsidRPr="00075872">
          <w:rPr>
            <w:rStyle w:val="Hyperlink"/>
            <w:noProof/>
          </w:rPr>
          <w:t>1) 프로젝트 생성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_Toc144637734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3</w:t>
        </w:r>
        <w:r w:rsidR="0017225D">
          <w:rPr>
            <w:noProof/>
            <w:webHidden/>
          </w:rPr>
          <w:fldChar w:fldCharType="end"/>
        </w:r>
      </w:hyperlink>
    </w:p>
    <w:p w14:paraId="1F353BA5" w14:textId="15D6C6B2" w:rsidR="0017225D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35" w:history="1">
        <w:r w:rsidR="0017225D" w:rsidRPr="00075872">
          <w:rPr>
            <w:rStyle w:val="Hyperlink"/>
            <w:noProof/>
          </w:rPr>
          <w:t>2) application.properties 수정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_Toc144637735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5</w:t>
        </w:r>
        <w:r w:rsidR="0017225D">
          <w:rPr>
            <w:noProof/>
            <w:webHidden/>
          </w:rPr>
          <w:fldChar w:fldCharType="end"/>
        </w:r>
      </w:hyperlink>
    </w:p>
    <w:p w14:paraId="583DF524" w14:textId="39B86F7D" w:rsidR="0017225D" w:rsidRDefault="00000000">
      <w:pPr>
        <w:pStyle w:val="TOC1"/>
        <w:tabs>
          <w:tab w:val="right" w:leader="dot" w:pos="10456"/>
        </w:tabs>
        <w:rPr>
          <w:rFonts w:asciiTheme="minorHAnsi" w:eastAsiaTheme="minorEastAsia"/>
          <w:noProof/>
          <w14:ligatures w14:val="standardContextual"/>
        </w:rPr>
      </w:pPr>
      <w:hyperlink w:anchor="_Toc144637736" w:history="1">
        <w:r w:rsidR="0017225D" w:rsidRPr="00075872">
          <w:rPr>
            <w:rStyle w:val="Hyperlink"/>
            <w:rFonts w:hAnsi="굴림체"/>
            <w:noProof/>
          </w:rPr>
          <w:t>3.</w:t>
        </w:r>
        <w:r w:rsidR="0017225D" w:rsidRPr="00075872">
          <w:rPr>
            <w:rStyle w:val="Hyperlink"/>
            <w:noProof/>
          </w:rPr>
          <w:t xml:space="preserve"> FirstController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_Toc144637736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6</w:t>
        </w:r>
        <w:r w:rsidR="0017225D">
          <w:rPr>
            <w:noProof/>
            <w:webHidden/>
          </w:rPr>
          <w:fldChar w:fldCharType="end"/>
        </w:r>
      </w:hyperlink>
    </w:p>
    <w:p w14:paraId="5BF25BDD" w14:textId="34B207DC" w:rsidR="0017225D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37" w:history="1">
        <w:r w:rsidR="0017225D" w:rsidRPr="00075872">
          <w:rPr>
            <w:rStyle w:val="Hyperlink"/>
            <w:noProof/>
          </w:rPr>
          <w:t>1) Product.java 생성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_Toc144637737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6</w:t>
        </w:r>
        <w:r w:rsidR="0017225D">
          <w:rPr>
            <w:noProof/>
            <w:webHidden/>
          </w:rPr>
          <w:fldChar w:fldCharType="end"/>
        </w:r>
      </w:hyperlink>
    </w:p>
    <w:p w14:paraId="7BBB1BCD" w14:textId="4FD8D901" w:rsidR="0017225D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38" w:history="1">
        <w:r w:rsidR="0017225D" w:rsidRPr="00075872">
          <w:rPr>
            <w:rStyle w:val="Hyperlink"/>
            <w:noProof/>
          </w:rPr>
          <w:t>2) getter setter 메소드 자동 구현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_Toc144637738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8</w:t>
        </w:r>
        <w:r w:rsidR="0017225D">
          <w:rPr>
            <w:noProof/>
            <w:webHidden/>
          </w:rPr>
          <w:fldChar w:fldCharType="end"/>
        </w:r>
      </w:hyperlink>
    </w:p>
    <w:p w14:paraId="5426849A" w14:textId="147E49D4" w:rsidR="0017225D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39" w:history="1">
        <w:r w:rsidR="0017225D" w:rsidRPr="00075872">
          <w:rPr>
            <w:rStyle w:val="Hyperlink"/>
            <w:noProof/>
          </w:rPr>
          <w:t>3) FirstController.java 생성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_Toc144637739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12</w:t>
        </w:r>
        <w:r w:rsidR="0017225D">
          <w:rPr>
            <w:noProof/>
            <w:webHidden/>
          </w:rPr>
          <w:fldChar w:fldCharType="end"/>
        </w:r>
      </w:hyperlink>
    </w:p>
    <w:p w14:paraId="64B9EEF8" w14:textId="3CCDE54D" w:rsidR="0017225D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40" w:history="1">
        <w:r w:rsidR="0017225D" w:rsidRPr="00075872">
          <w:rPr>
            <w:rStyle w:val="Hyperlink"/>
            <w:noProof/>
          </w:rPr>
          <w:t>4) 실행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_Toc144637740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14</w:t>
        </w:r>
        <w:r w:rsidR="0017225D">
          <w:rPr>
            <w:noProof/>
            <w:webHidden/>
          </w:rPr>
          <w:fldChar w:fldCharType="end"/>
        </w:r>
      </w:hyperlink>
    </w:p>
    <w:p w14:paraId="4C1196EE" w14:textId="73F413A2" w:rsidR="0017225D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41" w:history="1">
        <w:r w:rsidR="0017225D" w:rsidRPr="00075872">
          <w:rPr>
            <w:rStyle w:val="Hyperlink"/>
            <w:noProof/>
          </w:rPr>
          <w:t>5) FirstController 액션 메소드 실행 절차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_Toc144637741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16</w:t>
        </w:r>
        <w:r w:rsidR="0017225D">
          <w:rPr>
            <w:noProof/>
            <w:webHidden/>
          </w:rPr>
          <w:fldChar w:fldCharType="end"/>
        </w:r>
      </w:hyperlink>
    </w:p>
    <w:p w14:paraId="59D80572" w14:textId="6DA93405" w:rsidR="0017225D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42" w:history="1">
        <w:r w:rsidR="0017225D" w:rsidRPr="00075872">
          <w:rPr>
            <w:rStyle w:val="Hyperlink"/>
            <w:noProof/>
          </w:rPr>
          <w:t>6) JSON 형태의 텍스트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_Toc144637742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16</w:t>
        </w:r>
        <w:r w:rsidR="0017225D">
          <w:rPr>
            <w:noProof/>
            <w:webHidden/>
          </w:rPr>
          <w:fldChar w:fldCharType="end"/>
        </w:r>
      </w:hyperlink>
    </w:p>
    <w:p w14:paraId="4F55D036" w14:textId="4CB499AD" w:rsidR="0017225D" w:rsidRDefault="00000000">
      <w:pPr>
        <w:pStyle w:val="TOC1"/>
        <w:tabs>
          <w:tab w:val="right" w:leader="dot" w:pos="10456"/>
        </w:tabs>
        <w:rPr>
          <w:rFonts w:asciiTheme="minorHAnsi" w:eastAsiaTheme="minorEastAsia"/>
          <w:noProof/>
          <w14:ligatures w14:val="standardContextual"/>
        </w:rPr>
      </w:pPr>
      <w:hyperlink w:anchor="_Toc144637743" w:history="1">
        <w:r w:rsidR="0017225D" w:rsidRPr="00075872">
          <w:rPr>
            <w:rStyle w:val="Hyperlink"/>
            <w:rFonts w:hAnsi="굴림체"/>
            <w:noProof/>
          </w:rPr>
          <w:t>4.</w:t>
        </w:r>
        <w:r w:rsidR="0017225D" w:rsidRPr="00075872">
          <w:rPr>
            <w:rStyle w:val="Hyperlink"/>
            <w:noProof/>
          </w:rPr>
          <w:t xml:space="preserve"> SecondController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_Toc144637743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17</w:t>
        </w:r>
        <w:r w:rsidR="0017225D">
          <w:rPr>
            <w:noProof/>
            <w:webHidden/>
          </w:rPr>
          <w:fldChar w:fldCharType="end"/>
        </w:r>
      </w:hyperlink>
    </w:p>
    <w:p w14:paraId="2A2193BE" w14:textId="2D486078" w:rsidR="0017225D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44" w:history="1">
        <w:r w:rsidR="0017225D" w:rsidRPr="00075872">
          <w:rPr>
            <w:rStyle w:val="Hyperlink"/>
            <w:noProof/>
          </w:rPr>
          <w:t>1) 뷰(view)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_Toc144637744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17</w:t>
        </w:r>
        <w:r w:rsidR="0017225D">
          <w:rPr>
            <w:noProof/>
            <w:webHidden/>
          </w:rPr>
          <w:fldChar w:fldCharType="end"/>
        </w:r>
      </w:hyperlink>
    </w:p>
    <w:p w14:paraId="652D979E" w14:textId="223AC0E5" w:rsidR="0017225D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45" w:history="1">
        <w:r w:rsidR="0017225D" w:rsidRPr="00075872">
          <w:rPr>
            <w:rStyle w:val="Hyperlink"/>
            <w:noProof/>
          </w:rPr>
          <w:t>2) 실행 순서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_Toc144637745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17</w:t>
        </w:r>
        <w:r w:rsidR="0017225D">
          <w:rPr>
            <w:noProof/>
            <w:webHidden/>
          </w:rPr>
          <w:fldChar w:fldCharType="end"/>
        </w:r>
      </w:hyperlink>
    </w:p>
    <w:p w14:paraId="211E8010" w14:textId="4EB37177" w:rsidR="0017225D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46" w:history="1">
        <w:r w:rsidR="0017225D" w:rsidRPr="00075872">
          <w:rPr>
            <w:rStyle w:val="Hyperlink"/>
            <w:noProof/>
          </w:rPr>
          <w:t>3) second/test1.html 뷰 파일 생성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_Toc144637746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18</w:t>
        </w:r>
        <w:r w:rsidR="0017225D">
          <w:rPr>
            <w:noProof/>
            <w:webHidden/>
          </w:rPr>
          <w:fldChar w:fldCharType="end"/>
        </w:r>
      </w:hyperlink>
    </w:p>
    <w:p w14:paraId="2A239C5D" w14:textId="17326064" w:rsidR="0017225D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47" w:history="1">
        <w:r w:rsidR="0017225D" w:rsidRPr="00075872">
          <w:rPr>
            <w:rStyle w:val="Hyperlink"/>
            <w:noProof/>
          </w:rPr>
          <w:t>4) second/test2.html 뷰 파일 생성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_Toc144637747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19</w:t>
        </w:r>
        <w:r w:rsidR="0017225D">
          <w:rPr>
            <w:noProof/>
            <w:webHidden/>
          </w:rPr>
          <w:fldChar w:fldCharType="end"/>
        </w:r>
      </w:hyperlink>
    </w:p>
    <w:p w14:paraId="33325841" w14:textId="3E9F0373" w:rsidR="0017225D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48" w:history="1">
        <w:r w:rsidR="0017225D" w:rsidRPr="00075872">
          <w:rPr>
            <w:rStyle w:val="Hyperlink"/>
            <w:noProof/>
          </w:rPr>
          <w:t>5) SecondController.java 생성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_Toc144637748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20</w:t>
        </w:r>
        <w:r w:rsidR="0017225D">
          <w:rPr>
            <w:noProof/>
            <w:webHidden/>
          </w:rPr>
          <w:fldChar w:fldCharType="end"/>
        </w:r>
      </w:hyperlink>
    </w:p>
    <w:p w14:paraId="2D707F7E" w14:textId="349FA986" w:rsidR="0017225D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49" w:history="1">
        <w:r w:rsidR="0017225D" w:rsidRPr="00075872">
          <w:rPr>
            <w:rStyle w:val="Hyperlink"/>
            <w:noProof/>
          </w:rPr>
          <w:t>6) 실행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_Toc144637749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22</w:t>
        </w:r>
        <w:r w:rsidR="0017225D">
          <w:rPr>
            <w:noProof/>
            <w:webHidden/>
          </w:rPr>
          <w:fldChar w:fldCharType="end"/>
        </w:r>
      </w:hyperlink>
    </w:p>
    <w:p w14:paraId="4FD7E25C" w14:textId="73AF0CBB" w:rsidR="0017225D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50" w:history="1">
        <w:r w:rsidR="0017225D" w:rsidRPr="00075872">
          <w:rPr>
            <w:rStyle w:val="Hyperlink"/>
            <w:noProof/>
          </w:rPr>
          <w:t>7) 실행 절차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_Toc144637750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25</w:t>
        </w:r>
        <w:r w:rsidR="0017225D">
          <w:rPr>
            <w:noProof/>
            <w:webHidden/>
          </w:rPr>
          <w:fldChar w:fldCharType="end"/>
        </w:r>
      </w:hyperlink>
    </w:p>
    <w:p w14:paraId="2813B83E" w14:textId="5F0974EB" w:rsidR="0017225D" w:rsidRDefault="00000000">
      <w:pPr>
        <w:pStyle w:val="TOC1"/>
        <w:tabs>
          <w:tab w:val="right" w:leader="dot" w:pos="10456"/>
        </w:tabs>
        <w:rPr>
          <w:rFonts w:asciiTheme="minorHAnsi" w:eastAsiaTheme="minorEastAsia"/>
          <w:noProof/>
          <w14:ligatures w14:val="standardContextual"/>
        </w:rPr>
      </w:pPr>
      <w:hyperlink w:anchor="_Toc144637751" w:history="1">
        <w:r w:rsidR="0017225D" w:rsidRPr="00075872">
          <w:rPr>
            <w:rStyle w:val="Hyperlink"/>
            <w:rFonts w:hAnsi="굴림체"/>
            <w:noProof/>
          </w:rPr>
          <w:t>5.</w:t>
        </w:r>
        <w:r w:rsidR="0017225D" w:rsidRPr="00075872">
          <w:rPr>
            <w:rStyle w:val="Hyperlink"/>
            <w:noProof/>
          </w:rPr>
          <w:t xml:space="preserve"> HomeController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_Toc144637751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26</w:t>
        </w:r>
        <w:r w:rsidR="0017225D">
          <w:rPr>
            <w:noProof/>
            <w:webHidden/>
          </w:rPr>
          <w:fldChar w:fldCharType="end"/>
        </w:r>
      </w:hyperlink>
    </w:p>
    <w:p w14:paraId="178FEDAE" w14:textId="20D84722" w:rsidR="0017225D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52" w:history="1">
        <w:r w:rsidR="0017225D" w:rsidRPr="00075872">
          <w:rPr>
            <w:rStyle w:val="Hyperlink"/>
            <w:noProof/>
          </w:rPr>
          <w:t>1) HomeController.java 생성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_Toc144637752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26</w:t>
        </w:r>
        <w:r w:rsidR="0017225D">
          <w:rPr>
            <w:noProof/>
            <w:webHidden/>
          </w:rPr>
          <w:fldChar w:fldCharType="end"/>
        </w:r>
      </w:hyperlink>
    </w:p>
    <w:p w14:paraId="079DE6CF" w14:textId="37617081" w:rsidR="0017225D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53" w:history="1">
        <w:r w:rsidR="0017225D" w:rsidRPr="00075872">
          <w:rPr>
            <w:rStyle w:val="Hyperlink"/>
            <w:noProof/>
          </w:rPr>
          <w:t>2) home/index.html 생성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_Toc144637753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27</w:t>
        </w:r>
        <w:r w:rsidR="0017225D">
          <w:rPr>
            <w:noProof/>
            <w:webHidden/>
          </w:rPr>
          <w:fldChar w:fldCharType="end"/>
        </w:r>
      </w:hyperlink>
    </w:p>
    <w:p w14:paraId="4FAC4853" w14:textId="2DF82702" w:rsidR="0017225D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54" w:history="1">
        <w:r w:rsidR="0017225D" w:rsidRPr="00075872">
          <w:rPr>
            <w:rStyle w:val="Hyperlink"/>
            <w:noProof/>
          </w:rPr>
          <w:t>3) 실행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_Toc144637754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28</w:t>
        </w:r>
        <w:r w:rsidR="0017225D">
          <w:rPr>
            <w:noProof/>
            <w:webHidden/>
          </w:rPr>
          <w:fldChar w:fldCharType="end"/>
        </w:r>
      </w:hyperlink>
    </w:p>
    <w:p w14:paraId="1F5F69AD" w14:textId="2D9A5DBD" w:rsidR="0017225D" w:rsidRDefault="00000000">
      <w:pPr>
        <w:pStyle w:val="TOC1"/>
        <w:tabs>
          <w:tab w:val="right" w:leader="dot" w:pos="10456"/>
        </w:tabs>
        <w:rPr>
          <w:rFonts w:asciiTheme="minorHAnsi" w:eastAsiaTheme="minorEastAsia"/>
          <w:noProof/>
          <w14:ligatures w14:val="standardContextual"/>
        </w:rPr>
      </w:pPr>
      <w:hyperlink w:anchor="_Toc144637755" w:history="1">
        <w:r w:rsidR="0017225D" w:rsidRPr="00075872">
          <w:rPr>
            <w:rStyle w:val="Hyperlink"/>
            <w:rFonts w:hAnsi="굴림체"/>
            <w:noProof/>
          </w:rPr>
          <w:t>6.</w:t>
        </w:r>
        <w:r w:rsidR="0017225D" w:rsidRPr="00075872">
          <w:rPr>
            <w:rStyle w:val="Hyperlink"/>
            <w:noProof/>
          </w:rPr>
          <w:t xml:space="preserve"> 과제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_Toc144637755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29</w:t>
        </w:r>
        <w:r w:rsidR="0017225D">
          <w:rPr>
            <w:noProof/>
            <w:webHidden/>
          </w:rPr>
          <w:fldChar w:fldCharType="end"/>
        </w:r>
      </w:hyperlink>
    </w:p>
    <w:p w14:paraId="2A65DD4D" w14:textId="03ED4E68" w:rsidR="0017225D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56" w:history="1">
        <w:r w:rsidR="0017225D" w:rsidRPr="00075872">
          <w:rPr>
            <w:rStyle w:val="Hyperlink"/>
            <w:noProof/>
          </w:rPr>
          <w:t>1) 프로젝트 생성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_Toc144637756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29</w:t>
        </w:r>
        <w:r w:rsidR="0017225D">
          <w:rPr>
            <w:noProof/>
            <w:webHidden/>
          </w:rPr>
          <w:fldChar w:fldCharType="end"/>
        </w:r>
      </w:hyperlink>
    </w:p>
    <w:p w14:paraId="20E7A971" w14:textId="12DA7CCD" w:rsidR="0017225D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57" w:history="1">
        <w:r w:rsidR="0017225D" w:rsidRPr="00075872">
          <w:rPr>
            <w:rStyle w:val="Hyperlink"/>
            <w:noProof/>
          </w:rPr>
          <w:t>2) Student 클래스 생성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_Toc144637757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29</w:t>
        </w:r>
        <w:r w:rsidR="0017225D">
          <w:rPr>
            <w:noProof/>
            <w:webHidden/>
          </w:rPr>
          <w:fldChar w:fldCharType="end"/>
        </w:r>
      </w:hyperlink>
    </w:p>
    <w:p w14:paraId="725C1F0D" w14:textId="6BA86C29" w:rsidR="0017225D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58" w:history="1">
        <w:r w:rsidR="0017225D" w:rsidRPr="00075872">
          <w:rPr>
            <w:rStyle w:val="Hyperlink"/>
            <w:noProof/>
          </w:rPr>
          <w:t>3) ThirdController 클래스 생성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_Toc144637758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29</w:t>
        </w:r>
        <w:r w:rsidR="0017225D">
          <w:rPr>
            <w:noProof/>
            <w:webHidden/>
          </w:rPr>
          <w:fldChar w:fldCharType="end"/>
        </w:r>
      </w:hyperlink>
    </w:p>
    <w:p w14:paraId="53202F1B" w14:textId="1BBC5DF4" w:rsidR="0017225D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59" w:history="1">
        <w:r w:rsidR="0017225D" w:rsidRPr="00075872">
          <w:rPr>
            <w:rStyle w:val="Hyperlink"/>
            <w:noProof/>
          </w:rPr>
          <w:t>4) third/test1.html 생성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_Toc144637759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29</w:t>
        </w:r>
        <w:r w:rsidR="0017225D">
          <w:rPr>
            <w:noProof/>
            <w:webHidden/>
          </w:rPr>
          <w:fldChar w:fldCharType="end"/>
        </w:r>
      </w:hyperlink>
    </w:p>
    <w:p w14:paraId="14BC028B" w14:textId="3B620FA8" w:rsidR="0017225D" w:rsidRDefault="0000000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4637760" w:history="1">
        <w:r w:rsidR="0017225D" w:rsidRPr="00075872">
          <w:rPr>
            <w:rStyle w:val="Hyperlink"/>
            <w:noProof/>
          </w:rPr>
          <w:t>5) URL</w:t>
        </w:r>
        <w:r w:rsidR="0017225D">
          <w:rPr>
            <w:noProof/>
            <w:webHidden/>
          </w:rPr>
          <w:tab/>
        </w:r>
        <w:r w:rsidR="0017225D">
          <w:rPr>
            <w:noProof/>
            <w:webHidden/>
          </w:rPr>
          <w:fldChar w:fldCharType="begin"/>
        </w:r>
        <w:r w:rsidR="0017225D">
          <w:rPr>
            <w:noProof/>
            <w:webHidden/>
          </w:rPr>
          <w:instrText xml:space="preserve"> PAGEREF _Toc144637760 \h </w:instrText>
        </w:r>
        <w:r w:rsidR="0017225D">
          <w:rPr>
            <w:noProof/>
            <w:webHidden/>
          </w:rPr>
        </w:r>
        <w:r w:rsidR="0017225D">
          <w:rPr>
            <w:noProof/>
            <w:webHidden/>
          </w:rPr>
          <w:fldChar w:fldCharType="separate"/>
        </w:r>
        <w:r w:rsidR="0017225D">
          <w:rPr>
            <w:noProof/>
            <w:webHidden/>
          </w:rPr>
          <w:t>29</w:t>
        </w:r>
        <w:r w:rsidR="0017225D">
          <w:rPr>
            <w:noProof/>
            <w:webHidden/>
          </w:rPr>
          <w:fldChar w:fldCharType="end"/>
        </w:r>
      </w:hyperlink>
    </w:p>
    <w:p w14:paraId="4B20B68F" w14:textId="0BBA38E9" w:rsidR="009123CD" w:rsidRDefault="00076FD4" w:rsidP="00F257B0">
      <w:r>
        <w:fldChar w:fldCharType="end"/>
      </w:r>
    </w:p>
    <w:p w14:paraId="020BC264" w14:textId="4DAB6F09" w:rsidR="009123CD" w:rsidRDefault="009123CD" w:rsidP="00F257B0"/>
    <w:p w14:paraId="44CF959E" w14:textId="2C562D01" w:rsidR="009123CD" w:rsidRDefault="009123CD" w:rsidP="00F257B0"/>
    <w:p w14:paraId="04226CD8" w14:textId="406CB4A7" w:rsidR="009123CD" w:rsidRDefault="009123CD" w:rsidP="00F257B0"/>
    <w:p w14:paraId="199822F2" w14:textId="516808E7" w:rsidR="005F49E6" w:rsidRDefault="009123CD" w:rsidP="008C773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4E06013" w14:textId="07E934B8" w:rsidR="005C199C" w:rsidRDefault="005C199C" w:rsidP="005F49E6">
      <w:pPr>
        <w:pStyle w:val="Heading1"/>
      </w:pPr>
      <w:bookmarkStart w:id="1" w:name="_Toc144637732"/>
      <w:r>
        <w:rPr>
          <w:rFonts w:hint="eastAsia"/>
        </w:rPr>
        <w:lastRenderedPageBreak/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닫기</w:t>
      </w:r>
      <w:bookmarkEnd w:id="1"/>
    </w:p>
    <w:p w14:paraId="166C9146" w14:textId="1C5F124E" w:rsidR="005070E0" w:rsidRDefault="00E830A1" w:rsidP="005C199C">
      <w:r>
        <w:rPr>
          <w:rFonts w:hint="eastAsia"/>
        </w:rPr>
        <w:t xml:space="preserve">현재 </w:t>
      </w:r>
      <w:r w:rsidR="00E36E08">
        <w:rPr>
          <w:rFonts w:hint="eastAsia"/>
        </w:rPr>
        <w:t xml:space="preserve">구현 </w:t>
      </w:r>
      <w:r w:rsidR="00547BC5">
        <w:rPr>
          <w:rFonts w:hint="eastAsia"/>
        </w:rPr>
        <w:t>중인 프로젝트만 열어 놓고,</w:t>
      </w:r>
      <w:r w:rsidR="00547BC5">
        <w:t xml:space="preserve"> </w:t>
      </w:r>
      <w:r w:rsidR="00547BC5">
        <w:rPr>
          <w:rFonts w:hint="eastAsia"/>
        </w:rPr>
        <w:t>나머지 프로젝트들은 닫</w:t>
      </w:r>
      <w:r w:rsidR="00B012AA">
        <w:rPr>
          <w:rFonts w:hint="eastAsia"/>
        </w:rPr>
        <w:t>으면,</w:t>
      </w:r>
    </w:p>
    <w:p w14:paraId="38D3025C" w14:textId="2F695542" w:rsidR="005C199C" w:rsidRDefault="005070E0" w:rsidP="005C199C">
      <w:r>
        <w:rPr>
          <w:rFonts w:hint="eastAsia"/>
        </w:rPr>
        <w:t>사소한 차이이지만</w:t>
      </w:r>
      <w:r w:rsidR="00B012AA">
        <w:t xml:space="preserve"> </w:t>
      </w:r>
      <w:r>
        <w:t>eclipse</w:t>
      </w:r>
      <w:r>
        <w:rPr>
          <w:rFonts w:hint="eastAsia"/>
        </w:rPr>
        <w:t xml:space="preserve">가 좀 더 </w:t>
      </w:r>
      <w:r w:rsidR="00B012AA">
        <w:rPr>
          <w:rFonts w:hint="eastAsia"/>
        </w:rPr>
        <w:t>빠르게 실행된다.</w:t>
      </w:r>
    </w:p>
    <w:p w14:paraId="46488539" w14:textId="36BC90F3" w:rsidR="00547BC5" w:rsidRPr="005070E0" w:rsidRDefault="00547BC5" w:rsidP="005C199C"/>
    <w:p w14:paraId="7B11922A" w14:textId="4D58318C" w:rsidR="00547BC5" w:rsidRDefault="00331C2D" w:rsidP="00331C2D">
      <w:pPr>
        <w:pStyle w:val="Heading3"/>
      </w:pPr>
      <w:r>
        <w:rPr>
          <w:rFonts w:hint="eastAsia"/>
        </w:rPr>
        <w:t>h</w:t>
      </w:r>
      <w:r>
        <w:t xml:space="preserve">ello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닫기</w:t>
      </w:r>
    </w:p>
    <w:p w14:paraId="4B71AB24" w14:textId="109BBB2D" w:rsidR="00331C2D" w:rsidRPr="00331C2D" w:rsidRDefault="00CC1147" w:rsidP="00331C2D">
      <w:r w:rsidRPr="00CC1147">
        <w:rPr>
          <w:noProof/>
        </w:rPr>
        <w:drawing>
          <wp:inline distT="0" distB="0" distL="0" distR="0" wp14:anchorId="416874FB" wp14:editId="5F5C8D89">
            <wp:extent cx="4410691" cy="460121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8748" w14:textId="77777777" w:rsidR="00547BC5" w:rsidRDefault="00547BC5" w:rsidP="005C199C"/>
    <w:p w14:paraId="1514F209" w14:textId="78FB001B" w:rsidR="005C199C" w:rsidRDefault="005C199C" w:rsidP="005C199C"/>
    <w:p w14:paraId="5040027F" w14:textId="0DDF38E3" w:rsidR="00CC1147" w:rsidRDefault="00CC1147" w:rsidP="005C199C">
      <w:r>
        <w:rPr>
          <w:rFonts w:hint="eastAsia"/>
        </w:rPr>
        <w:t>닫은 프로젝트를 다시 열려면,</w:t>
      </w:r>
      <w:r>
        <w:t xml:space="preserve"> </w:t>
      </w:r>
      <w:r>
        <w:rPr>
          <w:rFonts w:hint="eastAsia"/>
        </w:rPr>
        <w:t>프로젝트 이름을 더블 클릭하자.</w:t>
      </w:r>
    </w:p>
    <w:p w14:paraId="7C95E844" w14:textId="1DFC80C6" w:rsidR="00CC1147" w:rsidRDefault="00CC1147" w:rsidP="005C199C"/>
    <w:p w14:paraId="7AE5005F" w14:textId="77777777" w:rsidR="00CC1147" w:rsidRDefault="00CC1147" w:rsidP="005C199C"/>
    <w:p w14:paraId="4BBAE969" w14:textId="5C992D32" w:rsidR="005C199C" w:rsidRDefault="005C199C" w:rsidP="005C199C"/>
    <w:p w14:paraId="7B67BF03" w14:textId="7CAE9E20" w:rsidR="00CC1147" w:rsidRDefault="00CC114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C8168FD" w14:textId="25645367" w:rsidR="005F49E6" w:rsidRDefault="005F49E6" w:rsidP="005F49E6">
      <w:pPr>
        <w:pStyle w:val="Heading1"/>
      </w:pPr>
      <w:bookmarkStart w:id="2" w:name="_Toc144637733"/>
      <w:r>
        <w:rPr>
          <w:rFonts w:hint="eastAsia"/>
        </w:rPr>
        <w:lastRenderedPageBreak/>
        <w:t>hello</w:t>
      </w:r>
      <w:r w:rsidR="005B0769">
        <w:t>2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bookmarkEnd w:id="2"/>
    </w:p>
    <w:p w14:paraId="201EE402" w14:textId="23F05B59" w:rsidR="008C773B" w:rsidRDefault="008C773B" w:rsidP="008C773B"/>
    <w:p w14:paraId="6EB49405" w14:textId="77777777" w:rsidR="005F49E6" w:rsidRDefault="005F49E6" w:rsidP="005F49E6">
      <w:pPr>
        <w:pStyle w:val="Heading2"/>
      </w:pPr>
      <w:bookmarkStart w:id="3" w:name="_Toc144637734"/>
      <w:r>
        <w:rPr>
          <w:rFonts w:hint="eastAsia"/>
        </w:rPr>
        <w:t>프로젝트 생성</w:t>
      </w:r>
      <w:bookmarkEnd w:id="3"/>
    </w:p>
    <w:p w14:paraId="4C39F835" w14:textId="16BFFBE6" w:rsidR="008C773B" w:rsidRDefault="005F49E6" w:rsidP="005F49E6">
      <w:r>
        <w:rPr>
          <w:rFonts w:hint="eastAsia"/>
        </w:rPr>
        <w:t>메뉴:</w:t>
      </w:r>
      <w:r>
        <w:t xml:space="preserve"> </w:t>
      </w:r>
      <w:r>
        <w:rPr>
          <w:rFonts w:hint="eastAsia"/>
        </w:rPr>
        <w:t xml:space="preserve">File - </w:t>
      </w:r>
      <w:r>
        <w:t>New Spring Starter Propject</w:t>
      </w:r>
    </w:p>
    <w:p w14:paraId="5359C04B" w14:textId="42E90E31" w:rsidR="005F49E6" w:rsidRDefault="00E21810" w:rsidP="005F49E6">
      <w:r>
        <w:rPr>
          <w:noProof/>
        </w:rPr>
        <w:drawing>
          <wp:inline distT="0" distB="0" distL="0" distR="0" wp14:anchorId="01D23A1F" wp14:editId="596AC3AC">
            <wp:extent cx="4463147" cy="5907819"/>
            <wp:effectExtent l="0" t="0" r="0" b="0"/>
            <wp:docPr id="1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64" cy="591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0ADD" w14:textId="0CB5CFA7" w:rsidR="00082B94" w:rsidRDefault="00340EAA" w:rsidP="005F49E6">
      <w:r>
        <w:rPr>
          <w:rFonts w:hint="eastAsia"/>
        </w:rPr>
        <w:t>Spring Boot</w:t>
      </w:r>
      <w:r>
        <w:t xml:space="preserve"> </w:t>
      </w:r>
      <w:r>
        <w:rPr>
          <w:rFonts w:hint="eastAsia"/>
        </w:rPr>
        <w:t>기술을 이용한 프로젝트 생성 시작 화면이다.</w:t>
      </w:r>
    </w:p>
    <w:p w14:paraId="38EC7F7B" w14:textId="77777777" w:rsidR="00340EAA" w:rsidRDefault="00340EAA" w:rsidP="005F49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016"/>
      </w:tblGrid>
      <w:tr w:rsidR="00E263CA" w:rsidRPr="00E263CA" w14:paraId="7ACA6262" w14:textId="77777777" w:rsidTr="00E263CA">
        <w:tc>
          <w:tcPr>
            <w:tcW w:w="0" w:type="auto"/>
            <w:shd w:val="clear" w:color="auto" w:fill="F2F2F2" w:themeFill="background1" w:themeFillShade="F2"/>
          </w:tcPr>
          <w:p w14:paraId="6B38BE66" w14:textId="77777777" w:rsidR="00E263CA" w:rsidRPr="00E263CA" w:rsidRDefault="00E263CA" w:rsidP="00082B94">
            <w:r w:rsidRPr="00E263CA"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14:paraId="7AED4058" w14:textId="5B12B8BC" w:rsidR="00E263CA" w:rsidRPr="00E263CA" w:rsidRDefault="00E263CA" w:rsidP="00082B94">
            <w:r w:rsidRPr="00E263CA">
              <w:rPr>
                <w:rFonts w:hint="eastAsia"/>
              </w:rPr>
              <w:t>hello</w:t>
            </w:r>
            <w:r w:rsidR="002153DD">
              <w:t>2</w:t>
            </w:r>
          </w:p>
        </w:tc>
      </w:tr>
      <w:tr w:rsidR="00E263CA" w:rsidRPr="00E263CA" w14:paraId="777770E9" w14:textId="77777777" w:rsidTr="00E263CA">
        <w:tc>
          <w:tcPr>
            <w:tcW w:w="0" w:type="auto"/>
            <w:shd w:val="clear" w:color="auto" w:fill="F2F2F2" w:themeFill="background1" w:themeFillShade="F2"/>
          </w:tcPr>
          <w:p w14:paraId="412D3187" w14:textId="77777777" w:rsidR="00E263CA" w:rsidRPr="00E263CA" w:rsidRDefault="00E263CA" w:rsidP="00082B94">
            <w:r w:rsidRPr="00E263CA">
              <w:t>Type</w:t>
            </w:r>
          </w:p>
        </w:tc>
        <w:tc>
          <w:tcPr>
            <w:tcW w:w="0" w:type="auto"/>
          </w:tcPr>
          <w:p w14:paraId="7DD1DF7B" w14:textId="2032E1F2" w:rsidR="00E263CA" w:rsidRPr="00E263CA" w:rsidRDefault="00E263CA" w:rsidP="00082B94">
            <w:r w:rsidRPr="00E263CA">
              <w:t>maven</w:t>
            </w:r>
          </w:p>
        </w:tc>
      </w:tr>
      <w:tr w:rsidR="00E263CA" w:rsidRPr="00E263CA" w14:paraId="30446E0D" w14:textId="77777777" w:rsidTr="00E263CA">
        <w:tc>
          <w:tcPr>
            <w:tcW w:w="0" w:type="auto"/>
            <w:shd w:val="clear" w:color="auto" w:fill="F2F2F2" w:themeFill="background1" w:themeFillShade="F2"/>
          </w:tcPr>
          <w:p w14:paraId="3C3384F8" w14:textId="77777777" w:rsidR="00E263CA" w:rsidRPr="00E263CA" w:rsidRDefault="00E263CA" w:rsidP="00082B94">
            <w:r w:rsidRPr="00E263CA">
              <w:t>Packaging</w:t>
            </w:r>
          </w:p>
        </w:tc>
        <w:tc>
          <w:tcPr>
            <w:tcW w:w="0" w:type="auto"/>
          </w:tcPr>
          <w:p w14:paraId="1F80EE58" w14:textId="144E7032" w:rsidR="00E263CA" w:rsidRPr="00E263CA" w:rsidRDefault="00E263CA" w:rsidP="00082B94">
            <w:r w:rsidRPr="00E263CA">
              <w:t>war</w:t>
            </w:r>
          </w:p>
        </w:tc>
      </w:tr>
      <w:tr w:rsidR="00E21810" w:rsidRPr="00E263CA" w14:paraId="05477FAF" w14:textId="77777777" w:rsidTr="002E2021">
        <w:tc>
          <w:tcPr>
            <w:tcW w:w="0" w:type="auto"/>
            <w:shd w:val="clear" w:color="auto" w:fill="FFFFCC"/>
          </w:tcPr>
          <w:p w14:paraId="2F6C4092" w14:textId="2D4540C8" w:rsidR="00E21810" w:rsidRPr="00E263CA" w:rsidRDefault="00E21810" w:rsidP="00082B94">
            <w:r>
              <w:rPr>
                <w:rFonts w:hint="eastAsia"/>
              </w:rPr>
              <w:t>J</w:t>
            </w:r>
            <w:r>
              <w:t>ava Version</w:t>
            </w:r>
          </w:p>
        </w:tc>
        <w:tc>
          <w:tcPr>
            <w:tcW w:w="0" w:type="auto"/>
            <w:shd w:val="clear" w:color="auto" w:fill="FFFFCC"/>
          </w:tcPr>
          <w:p w14:paraId="66F5F867" w14:textId="3DCA62B8" w:rsidR="00E21810" w:rsidRPr="00E263CA" w:rsidRDefault="00E21810" w:rsidP="00082B94"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E263CA" w:rsidRPr="00E263CA" w14:paraId="49543296" w14:textId="77777777" w:rsidTr="00E263CA">
        <w:tc>
          <w:tcPr>
            <w:tcW w:w="0" w:type="auto"/>
            <w:shd w:val="clear" w:color="auto" w:fill="F2F2F2" w:themeFill="background1" w:themeFillShade="F2"/>
          </w:tcPr>
          <w:p w14:paraId="4C3EB885" w14:textId="47033FD4" w:rsidR="00E263CA" w:rsidRPr="00E263CA" w:rsidRDefault="00E263CA" w:rsidP="00082B94">
            <w:r w:rsidRPr="00E263CA">
              <w:t xml:space="preserve">Group </w:t>
            </w:r>
          </w:p>
        </w:tc>
        <w:tc>
          <w:tcPr>
            <w:tcW w:w="0" w:type="auto"/>
          </w:tcPr>
          <w:p w14:paraId="1D39B151" w14:textId="5FFCBBB4" w:rsidR="00E263CA" w:rsidRPr="00E263CA" w:rsidRDefault="00E263CA" w:rsidP="00082B94">
            <w:r w:rsidRPr="00E263CA">
              <w:t>net.skhu</w:t>
            </w:r>
          </w:p>
        </w:tc>
      </w:tr>
      <w:tr w:rsidR="00E263CA" w:rsidRPr="00E263CA" w14:paraId="72B0CEDA" w14:textId="77777777" w:rsidTr="00E263CA">
        <w:tc>
          <w:tcPr>
            <w:tcW w:w="0" w:type="auto"/>
            <w:shd w:val="clear" w:color="auto" w:fill="F2F2F2" w:themeFill="background1" w:themeFillShade="F2"/>
          </w:tcPr>
          <w:p w14:paraId="3E258D3E" w14:textId="77777777" w:rsidR="00E263CA" w:rsidRPr="00E263CA" w:rsidRDefault="00E263CA" w:rsidP="00082B94">
            <w:r w:rsidRPr="00E263CA">
              <w:t>Artifact</w:t>
            </w:r>
          </w:p>
        </w:tc>
        <w:tc>
          <w:tcPr>
            <w:tcW w:w="0" w:type="auto"/>
          </w:tcPr>
          <w:p w14:paraId="41A85AD1" w14:textId="1839F9B9" w:rsidR="00E263CA" w:rsidRPr="00E263CA" w:rsidRDefault="00E263CA" w:rsidP="00082B94">
            <w:r w:rsidRPr="00E263CA">
              <w:t>hello</w:t>
            </w:r>
          </w:p>
        </w:tc>
      </w:tr>
      <w:tr w:rsidR="00E263CA" w:rsidRPr="00E263CA" w14:paraId="291F37F3" w14:textId="77777777" w:rsidTr="00E263CA">
        <w:tc>
          <w:tcPr>
            <w:tcW w:w="0" w:type="auto"/>
            <w:shd w:val="clear" w:color="auto" w:fill="F2F2F2" w:themeFill="background1" w:themeFillShade="F2"/>
          </w:tcPr>
          <w:p w14:paraId="03FC739D" w14:textId="77777777" w:rsidR="00E263CA" w:rsidRPr="00E263CA" w:rsidRDefault="00E263CA" w:rsidP="00082B94">
            <w:r w:rsidRPr="00E263CA">
              <w:t>Package</w:t>
            </w:r>
          </w:p>
        </w:tc>
        <w:tc>
          <w:tcPr>
            <w:tcW w:w="0" w:type="auto"/>
          </w:tcPr>
          <w:p w14:paraId="06EC0F9A" w14:textId="032DEFA0" w:rsidR="00E263CA" w:rsidRPr="00E263CA" w:rsidRDefault="00E263CA" w:rsidP="00082B94">
            <w:r w:rsidRPr="00E263CA">
              <w:t>net.skhu</w:t>
            </w:r>
          </w:p>
        </w:tc>
      </w:tr>
    </w:tbl>
    <w:p w14:paraId="7A66B92E" w14:textId="2BAD8693" w:rsidR="005F49E6" w:rsidRDefault="00340EAA" w:rsidP="005F49E6">
      <w:r>
        <w:rPr>
          <w:rFonts w:hint="eastAsia"/>
        </w:rPr>
        <w:t>J</w:t>
      </w:r>
      <w:r>
        <w:t xml:space="preserve">ava </w:t>
      </w:r>
      <w:r w:rsidR="00D8212C">
        <w:t xml:space="preserve">17 </w:t>
      </w:r>
      <w:r w:rsidR="00D8212C">
        <w:rPr>
          <w:rFonts w:hint="eastAsia"/>
        </w:rPr>
        <w:t>선택</w:t>
      </w:r>
    </w:p>
    <w:p w14:paraId="03E13FE2" w14:textId="77777777" w:rsidR="00D8212C" w:rsidRDefault="00D8212C" w:rsidP="005F49E6"/>
    <w:p w14:paraId="51DB0395" w14:textId="4D5D3B39" w:rsidR="005F49E6" w:rsidRDefault="005F49E6" w:rsidP="005F49E6"/>
    <w:p w14:paraId="2DB20AFB" w14:textId="480EA09B" w:rsidR="008C773B" w:rsidRDefault="008C773B" w:rsidP="005F49E6"/>
    <w:p w14:paraId="74342B9A" w14:textId="77777777" w:rsidR="008C773B" w:rsidRDefault="008C773B" w:rsidP="005F49E6"/>
    <w:p w14:paraId="5A255E4B" w14:textId="77777777" w:rsidR="005F49E6" w:rsidRDefault="005F49E6" w:rsidP="005F49E6"/>
    <w:p w14:paraId="669F440D" w14:textId="77777777" w:rsidR="005F49E6" w:rsidRDefault="005F49E6" w:rsidP="005F49E6"/>
    <w:p w14:paraId="07029AA4" w14:textId="7EE8D309" w:rsidR="005F49E6" w:rsidRDefault="00A715DD" w:rsidP="005F49E6">
      <w:r>
        <w:rPr>
          <w:noProof/>
        </w:rPr>
        <w:lastRenderedPageBreak/>
        <w:drawing>
          <wp:inline distT="0" distB="0" distL="0" distR="0" wp14:anchorId="44F5032B" wp14:editId="06876F0D">
            <wp:extent cx="5267325" cy="6972300"/>
            <wp:effectExtent l="0" t="0" r="9525" b="0"/>
            <wp:docPr id="244998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987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C285" w14:textId="77777777" w:rsidR="0030287D" w:rsidRDefault="0030287D" w:rsidP="0030287D">
      <w:r>
        <w:rPr>
          <w:rFonts w:hint="eastAsia"/>
        </w:rPr>
        <w:t>이 예제에서는 데이터베이스 연결을 하지 않을 것이기 때문에,</w:t>
      </w:r>
    </w:p>
    <w:p w14:paraId="1F504395" w14:textId="12FB19D1" w:rsidR="0030287D" w:rsidRDefault="0030287D" w:rsidP="0030287D">
      <w:r>
        <w:rPr>
          <w:rFonts w:hint="eastAsia"/>
        </w:rPr>
        <w:t>데이터베이스 항목들을 체크하지 않</w:t>
      </w:r>
      <w:r w:rsidR="00A074C2">
        <w:rPr>
          <w:rFonts w:hint="eastAsia"/>
        </w:rPr>
        <w:t>아야 한다.</w:t>
      </w:r>
    </w:p>
    <w:p w14:paraId="653D67BE" w14:textId="77777777" w:rsidR="0030287D" w:rsidRDefault="0030287D" w:rsidP="0030287D"/>
    <w:p w14:paraId="7FC1E233" w14:textId="77777777" w:rsidR="0030287D" w:rsidRDefault="0030287D" w:rsidP="0030287D">
      <w:pPr>
        <w:pStyle w:val="Heading3"/>
      </w:pPr>
      <w:r>
        <w:t xml:space="preserve">Spring </w:t>
      </w:r>
      <w:r>
        <w:rPr>
          <w:rFonts w:hint="eastAsia"/>
        </w:rPr>
        <w:t>W</w:t>
      </w:r>
      <w:r>
        <w:t xml:space="preserve">eb </w:t>
      </w:r>
      <w:r>
        <w:rPr>
          <w:rFonts w:hint="eastAsia"/>
        </w:rPr>
        <w:t>항목</w:t>
      </w:r>
      <w:r>
        <w:rPr>
          <w:rFonts w:hint="eastAsia"/>
        </w:rPr>
        <w:t>:</w:t>
      </w:r>
      <w:r>
        <w:t xml:space="preserve"> </w:t>
      </w:r>
    </w:p>
    <w:p w14:paraId="467B45F9" w14:textId="3E0AEFD3" w:rsidR="0030287D" w:rsidRDefault="0030287D" w:rsidP="00A074C2">
      <w:r>
        <w:t xml:space="preserve">Web </w:t>
      </w:r>
      <w:r>
        <w:rPr>
          <w:rFonts w:hint="eastAsia"/>
        </w:rPr>
        <w:t xml:space="preserve">항목은 </w:t>
      </w:r>
      <w:r>
        <w:t xml:space="preserve">Spring Web MVC </w:t>
      </w:r>
      <w:r>
        <w:rPr>
          <w:rFonts w:hint="eastAsia"/>
        </w:rPr>
        <w:t>라이브러리</w:t>
      </w:r>
    </w:p>
    <w:p w14:paraId="79F4FA96" w14:textId="77777777" w:rsidR="00D8212C" w:rsidRDefault="00D8212C" w:rsidP="0030287D"/>
    <w:p w14:paraId="4A086B21" w14:textId="77777777" w:rsidR="0030287D" w:rsidRDefault="0030287D" w:rsidP="0030287D">
      <w:pPr>
        <w:pStyle w:val="Heading3"/>
      </w:pPr>
      <w:r>
        <w:t xml:space="preserve">Spring Boot </w:t>
      </w:r>
      <w:r>
        <w:rPr>
          <w:rFonts w:hint="eastAsia"/>
        </w:rPr>
        <w:t>D</w:t>
      </w:r>
      <w:r>
        <w:t xml:space="preserve">evTools </w:t>
      </w:r>
      <w:r>
        <w:rPr>
          <w:rFonts w:hint="eastAsia"/>
        </w:rPr>
        <w:t>항목</w:t>
      </w:r>
      <w:r>
        <w:rPr>
          <w:rFonts w:hint="eastAsia"/>
        </w:rPr>
        <w:t>:</w:t>
      </w:r>
      <w:r>
        <w:t xml:space="preserve"> </w:t>
      </w:r>
    </w:p>
    <w:p w14:paraId="09F338FC" w14:textId="6F04D225" w:rsidR="005F49E6" w:rsidRDefault="0030287D" w:rsidP="0030287D">
      <w:r>
        <w:rPr>
          <w:rFonts w:hint="eastAsia"/>
        </w:rPr>
        <w:t>프로젝트를 실행할 때, 프로젝트를 재시작하지 않아도 수정된 소스 코드가 실행에 즉시 반영될 수 있도록 해주는 개발 도구</w:t>
      </w:r>
    </w:p>
    <w:p w14:paraId="1E72A0EF" w14:textId="77777777" w:rsidR="00A074C2" w:rsidRDefault="00A074C2" w:rsidP="0030287D"/>
    <w:p w14:paraId="19BD3523" w14:textId="5AC483AD" w:rsidR="00A074C2" w:rsidRDefault="00A074C2" w:rsidP="00A074C2">
      <w:pPr>
        <w:pStyle w:val="Heading3"/>
      </w:pPr>
      <w:r>
        <w:rPr>
          <w:rFonts w:hint="eastAsia"/>
        </w:rPr>
        <w:t>T</w:t>
      </w:r>
      <w:r>
        <w:t>hymeleaf</w:t>
      </w:r>
    </w:p>
    <w:p w14:paraId="01BD77DA" w14:textId="65AC96FA" w:rsidR="00A074C2" w:rsidRPr="00A074C2" w:rsidRDefault="00A36856" w:rsidP="00A074C2">
      <w:r>
        <w:rPr>
          <w:rFonts w:hint="eastAsia"/>
        </w:rPr>
        <w:t>뷰(</w:t>
      </w:r>
      <w:r>
        <w:t xml:space="preserve">view) </w:t>
      </w:r>
      <w:r>
        <w:rPr>
          <w:rFonts w:hint="eastAsia"/>
        </w:rPr>
        <w:t>템플릿 엔진</w:t>
      </w:r>
    </w:p>
    <w:p w14:paraId="26FEC084" w14:textId="77777777" w:rsidR="0030287D" w:rsidRDefault="0030287D" w:rsidP="0030287D"/>
    <w:p w14:paraId="2B3FFE2C" w14:textId="77777777" w:rsidR="005F49E6" w:rsidRDefault="005F49E6" w:rsidP="005F49E6"/>
    <w:p w14:paraId="5106A803" w14:textId="1557E253" w:rsidR="00845639" w:rsidRDefault="0084563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ADF3BEF" w14:textId="0FE31B2F" w:rsidR="00A02D91" w:rsidRDefault="00A02D91" w:rsidP="00A02D91">
      <w:pPr>
        <w:pStyle w:val="Heading2"/>
      </w:pPr>
      <w:bookmarkStart w:id="4" w:name="_Toc50365485"/>
      <w:bookmarkStart w:id="5" w:name="_Toc144637735"/>
      <w:r>
        <w:rPr>
          <w:rFonts w:hint="eastAsia"/>
        </w:rPr>
        <w:lastRenderedPageBreak/>
        <w:t>a</w:t>
      </w:r>
      <w:r>
        <w:t>pplication.properties</w:t>
      </w:r>
      <w:bookmarkEnd w:id="4"/>
      <w:r>
        <w:t xml:space="preserve"> </w:t>
      </w:r>
      <w:r>
        <w:rPr>
          <w:rFonts w:hint="eastAsia"/>
        </w:rPr>
        <w:t>수정</w:t>
      </w:r>
      <w:bookmarkEnd w:id="5"/>
    </w:p>
    <w:p w14:paraId="610B3217" w14:textId="77777777" w:rsidR="00A02D91" w:rsidRPr="00A80B6D" w:rsidRDefault="00A02D91" w:rsidP="00A02D91">
      <w:r>
        <w:rPr>
          <w:rFonts w:hint="eastAsia"/>
        </w:rPr>
        <w:t>s</w:t>
      </w:r>
      <w:r>
        <w:t>rc/main/resources/</w:t>
      </w:r>
      <w:r>
        <w:rPr>
          <w:rFonts w:hint="eastAsia"/>
        </w:rPr>
        <w:t>a</w:t>
      </w:r>
      <w:r>
        <w:t>pplication.properties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2D91" w14:paraId="40163AFC" w14:textId="77777777" w:rsidTr="008374F3">
        <w:tc>
          <w:tcPr>
            <w:tcW w:w="10456" w:type="dxa"/>
          </w:tcPr>
          <w:p w14:paraId="280417EA" w14:textId="08C82E61" w:rsidR="00A02D91" w:rsidRPr="00A80B6D" w:rsidRDefault="00A02D91" w:rsidP="008374F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server.port=</w:t>
            </w:r>
            <w:r>
              <w:rPr>
                <w:rFonts w:cs="굴림체"/>
                <w:color w:val="2A00FF"/>
                <w:kern w:val="0"/>
                <w:szCs w:val="20"/>
              </w:rPr>
              <w:t>8088</w:t>
            </w:r>
          </w:p>
        </w:tc>
      </w:tr>
    </w:tbl>
    <w:p w14:paraId="2FE19A42" w14:textId="77777777" w:rsidR="00A02D91" w:rsidRDefault="00A02D91" w:rsidP="00A02D91">
      <w:r>
        <w:rPr>
          <w:rFonts w:hint="eastAsia"/>
        </w:rPr>
        <w:t>스프링 부트의 설정 파일</w:t>
      </w:r>
    </w:p>
    <w:p w14:paraId="7CE79F1A" w14:textId="77777777" w:rsidR="00A02D91" w:rsidRDefault="00A02D91" w:rsidP="00A02D91"/>
    <w:p w14:paraId="28EA421B" w14:textId="77777777" w:rsidR="00A02D91" w:rsidRDefault="00A02D91" w:rsidP="00A02D91">
      <w:r>
        <w:rPr>
          <w:rFonts w:hint="eastAsia"/>
        </w:rPr>
        <w:t xml:space="preserve">내장된 톰캣 서버가 실행될 포트 디폴트 포트는 </w:t>
      </w:r>
      <w:r>
        <w:t>8080</w:t>
      </w:r>
      <w:r>
        <w:rPr>
          <w:rFonts w:hint="eastAsia"/>
        </w:rPr>
        <w:t>인데,</w:t>
      </w:r>
      <w:r>
        <w:t xml:space="preserve"> </w:t>
      </w:r>
    </w:p>
    <w:p w14:paraId="3DF6D4A2" w14:textId="77777777" w:rsidR="00A02D91" w:rsidRDefault="00A02D91" w:rsidP="00A02D91">
      <w:r>
        <w:t xml:space="preserve">8080 </w:t>
      </w:r>
      <w:r>
        <w:rPr>
          <w:rFonts w:hint="eastAsia"/>
        </w:rPr>
        <w:t>포트를 사용하는 다른 서버와 충돌이 발생할 확률이 높다</w:t>
      </w:r>
      <w:r>
        <w:t>.</w:t>
      </w:r>
    </w:p>
    <w:p w14:paraId="414827FD" w14:textId="77777777" w:rsidR="00A02D91" w:rsidRDefault="00A02D91" w:rsidP="00A02D91">
      <w:r>
        <w:rPr>
          <w:rFonts w:hint="eastAsia"/>
        </w:rPr>
        <w:t>8</w:t>
      </w:r>
      <w:r>
        <w:t xml:space="preserve">088 </w:t>
      </w:r>
      <w:r>
        <w:rPr>
          <w:rFonts w:hint="eastAsia"/>
        </w:rPr>
        <w:t>포트로 변경하자.</w:t>
      </w:r>
    </w:p>
    <w:p w14:paraId="0832E649" w14:textId="7DE0E1A0" w:rsidR="00A02D91" w:rsidRPr="00A80B6D" w:rsidRDefault="00A02D91" w:rsidP="00A02D91">
      <w:r>
        <w:rPr>
          <w:rFonts w:hint="eastAsia"/>
        </w:rPr>
        <w:t xml:space="preserve"> </w:t>
      </w:r>
      <w:r>
        <w:t xml:space="preserve">  </w:t>
      </w:r>
      <w:r>
        <w:rPr>
          <w:rFonts w:cs="굴림체"/>
          <w:color w:val="000000"/>
          <w:kern w:val="0"/>
          <w:szCs w:val="20"/>
        </w:rPr>
        <w:t>server.port=</w:t>
      </w:r>
      <w:r>
        <w:rPr>
          <w:rFonts w:cs="굴림체"/>
          <w:color w:val="2A00FF"/>
          <w:kern w:val="0"/>
          <w:szCs w:val="20"/>
        </w:rPr>
        <w:t xml:space="preserve">8088       </w:t>
      </w:r>
      <w:r w:rsidRPr="00E17488">
        <w:t>-&gt; 톰캣</w:t>
      </w:r>
      <w:r w:rsidRPr="00E17488">
        <w:rPr>
          <w:rFonts w:hint="eastAsia"/>
        </w:rPr>
        <w:t xml:space="preserve"> </w:t>
      </w:r>
      <w:r w:rsidRPr="00E17488">
        <w:t>서버가</w:t>
      </w:r>
      <w:r w:rsidRPr="00E17488">
        <w:rPr>
          <w:rFonts w:hint="eastAsia"/>
        </w:rPr>
        <w:t xml:space="preserve"> </w:t>
      </w:r>
      <w:r w:rsidRPr="00E17488">
        <w:t>사용할</w:t>
      </w:r>
      <w:r w:rsidRPr="00E17488">
        <w:rPr>
          <w:rFonts w:hint="eastAsia"/>
        </w:rPr>
        <w:t xml:space="preserve"> </w:t>
      </w:r>
      <w:r w:rsidRPr="00E17488">
        <w:t>포트</w:t>
      </w:r>
      <w:r w:rsidRPr="00E17488">
        <w:rPr>
          <w:rFonts w:hint="eastAsia"/>
        </w:rPr>
        <w:t xml:space="preserve"> </w:t>
      </w:r>
      <w:r w:rsidRPr="00E17488">
        <w:t>번호</w:t>
      </w:r>
    </w:p>
    <w:p w14:paraId="23B93C0A" w14:textId="77777777" w:rsidR="00A02D91" w:rsidRDefault="00A02D91" w:rsidP="00A02D91"/>
    <w:p w14:paraId="1262FF0C" w14:textId="77777777" w:rsidR="00A02D91" w:rsidRPr="00A02D91" w:rsidRDefault="00A02D91" w:rsidP="005F49E6"/>
    <w:p w14:paraId="3014C41A" w14:textId="77777777" w:rsidR="005F49E6" w:rsidRDefault="005F49E6" w:rsidP="005F49E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D09ED1C" w14:textId="5AA978B1" w:rsidR="005F49E6" w:rsidRDefault="005F49E6" w:rsidP="00B90B94">
      <w:pPr>
        <w:pStyle w:val="Heading1"/>
      </w:pPr>
      <w:bookmarkStart w:id="6" w:name="_Toc144637736"/>
      <w:r>
        <w:rPr>
          <w:rFonts w:hint="eastAsia"/>
        </w:rPr>
        <w:lastRenderedPageBreak/>
        <w:t>First</w:t>
      </w:r>
      <w:r>
        <w:t>Controller</w:t>
      </w:r>
      <w:bookmarkEnd w:id="6"/>
    </w:p>
    <w:p w14:paraId="32881391" w14:textId="29635F6B" w:rsidR="001410E9" w:rsidRDefault="001410E9" w:rsidP="001410E9"/>
    <w:p w14:paraId="4E22C62A" w14:textId="77777777" w:rsidR="001410E9" w:rsidRDefault="001410E9" w:rsidP="001410E9">
      <w:pPr>
        <w:pStyle w:val="Heading2"/>
      </w:pPr>
      <w:bookmarkStart w:id="7" w:name="_Toc144637737"/>
      <w:r>
        <w:rPr>
          <w:rFonts w:hint="eastAsia"/>
        </w:rPr>
        <w:t>Product.java</w:t>
      </w:r>
      <w:r>
        <w:t xml:space="preserve"> </w:t>
      </w:r>
      <w:r>
        <w:rPr>
          <w:rFonts w:hint="eastAsia"/>
        </w:rPr>
        <w:t>생성</w:t>
      </w:r>
      <w:bookmarkEnd w:id="7"/>
    </w:p>
    <w:p w14:paraId="27191C2A" w14:textId="3DE89905" w:rsidR="001410E9" w:rsidRDefault="003D6301" w:rsidP="001410E9">
      <w:r w:rsidRPr="003D6301">
        <w:rPr>
          <w:noProof/>
        </w:rPr>
        <w:drawing>
          <wp:inline distT="0" distB="0" distL="0" distR="0" wp14:anchorId="2A679206" wp14:editId="21F48D97">
            <wp:extent cx="6645910" cy="20840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3361" w14:textId="67207EDF" w:rsidR="003D6301" w:rsidRDefault="003D6301" w:rsidP="001410E9"/>
    <w:p w14:paraId="64B02898" w14:textId="3DC3E544" w:rsidR="00606932" w:rsidRPr="003D7ED4" w:rsidRDefault="00606932" w:rsidP="001410E9">
      <w:r w:rsidRPr="00606932">
        <w:rPr>
          <w:noProof/>
        </w:rPr>
        <w:drawing>
          <wp:inline distT="0" distB="0" distL="0" distR="0" wp14:anchorId="1F3F29DD" wp14:editId="563E1073">
            <wp:extent cx="4805483" cy="57320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5646" cy="57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481C" w14:textId="77777777" w:rsidR="001410E9" w:rsidRDefault="001410E9" w:rsidP="001410E9"/>
    <w:p w14:paraId="0C21C0C3" w14:textId="77777777" w:rsidR="001410E9" w:rsidRDefault="001410E9" w:rsidP="001410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1416"/>
      </w:tblGrid>
      <w:tr w:rsidR="001410E9" w:rsidRPr="0018114C" w14:paraId="53CC3127" w14:textId="77777777" w:rsidTr="008374F3">
        <w:tc>
          <w:tcPr>
            <w:tcW w:w="0" w:type="auto"/>
            <w:shd w:val="clear" w:color="auto" w:fill="F2F2F2" w:themeFill="background1" w:themeFillShade="F2"/>
          </w:tcPr>
          <w:p w14:paraId="05EC9ED5" w14:textId="77777777" w:rsidR="001410E9" w:rsidRPr="0018114C" w:rsidRDefault="001410E9" w:rsidP="008374F3">
            <w:r w:rsidRPr="0018114C">
              <w:t>Package</w:t>
            </w:r>
          </w:p>
        </w:tc>
        <w:tc>
          <w:tcPr>
            <w:tcW w:w="0" w:type="auto"/>
          </w:tcPr>
          <w:p w14:paraId="61960860" w14:textId="3B9CF785" w:rsidR="001410E9" w:rsidRPr="0018114C" w:rsidRDefault="001410E9" w:rsidP="008374F3">
            <w:r w:rsidRPr="0018114C">
              <w:t>net.skhu</w:t>
            </w:r>
            <w:r w:rsidR="00606932">
              <w:t>.</w:t>
            </w:r>
            <w:r w:rsidR="00606932">
              <w:rPr>
                <w:rFonts w:hint="eastAsia"/>
              </w:rPr>
              <w:t>d</w:t>
            </w:r>
            <w:r w:rsidR="00606932">
              <w:t>to</w:t>
            </w:r>
          </w:p>
        </w:tc>
      </w:tr>
      <w:tr w:rsidR="001410E9" w:rsidRPr="0018114C" w14:paraId="7029ECD5" w14:textId="77777777" w:rsidTr="008374F3">
        <w:tc>
          <w:tcPr>
            <w:tcW w:w="0" w:type="auto"/>
            <w:shd w:val="clear" w:color="auto" w:fill="F2F2F2" w:themeFill="background1" w:themeFillShade="F2"/>
          </w:tcPr>
          <w:p w14:paraId="5B867CAF" w14:textId="77777777" w:rsidR="001410E9" w:rsidRPr="0018114C" w:rsidRDefault="001410E9" w:rsidP="008374F3">
            <w:r w:rsidRPr="0018114C">
              <w:t>Name</w:t>
            </w:r>
          </w:p>
        </w:tc>
        <w:tc>
          <w:tcPr>
            <w:tcW w:w="0" w:type="auto"/>
          </w:tcPr>
          <w:p w14:paraId="516A2568" w14:textId="77777777" w:rsidR="001410E9" w:rsidRPr="0018114C" w:rsidRDefault="001410E9" w:rsidP="008374F3">
            <w:r>
              <w:t>Product</w:t>
            </w:r>
          </w:p>
        </w:tc>
      </w:tr>
    </w:tbl>
    <w:p w14:paraId="136F905B" w14:textId="77777777" w:rsidR="001410E9" w:rsidRDefault="001410E9" w:rsidP="001410E9"/>
    <w:p w14:paraId="1C90963C" w14:textId="3FD300F0" w:rsidR="001410E9" w:rsidRPr="003D2883" w:rsidRDefault="001410E9" w:rsidP="001410E9">
      <w:pPr>
        <w:pStyle w:val="Heading3"/>
      </w:pPr>
      <w:r>
        <w:lastRenderedPageBreak/>
        <w:t>src/main/java/net/skhu/</w:t>
      </w:r>
      <w:r w:rsidR="00606932">
        <w:t>dto/</w:t>
      </w:r>
      <w:r>
        <w:t>Product.java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1410E9" w14:paraId="64702282" w14:textId="77777777" w:rsidTr="008374F3">
        <w:tc>
          <w:tcPr>
            <w:tcW w:w="426" w:type="dxa"/>
          </w:tcPr>
          <w:p w14:paraId="71E03843" w14:textId="77777777" w:rsidR="001410E9" w:rsidRPr="00185935" w:rsidRDefault="001410E9" w:rsidP="006941A7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41DB5295" w14:textId="77777777" w:rsidR="001410E9" w:rsidRPr="00185935" w:rsidRDefault="001410E9" w:rsidP="006941A7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15FBFBDE" w14:textId="77777777" w:rsidR="001410E9" w:rsidRPr="00185935" w:rsidRDefault="001410E9" w:rsidP="006941A7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7EFA300A" w14:textId="77777777" w:rsidR="001410E9" w:rsidRPr="00185935" w:rsidRDefault="001410E9" w:rsidP="006941A7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5F11D8E8" w14:textId="77777777" w:rsidR="001410E9" w:rsidRPr="00185935" w:rsidRDefault="001410E9" w:rsidP="006941A7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4ABB1E10" w14:textId="77777777" w:rsidR="001410E9" w:rsidRPr="00185935" w:rsidRDefault="001410E9" w:rsidP="006941A7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077D273B" w14:textId="77777777" w:rsidR="001410E9" w:rsidRPr="00185935" w:rsidRDefault="001410E9" w:rsidP="006941A7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6756A69F" w14:textId="77777777" w:rsidR="001410E9" w:rsidRPr="00185935" w:rsidRDefault="001410E9" w:rsidP="006941A7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024317B4" w14:textId="77777777" w:rsidR="001410E9" w:rsidRDefault="001410E9" w:rsidP="006941A7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62F1041E" w14:textId="77777777" w:rsidR="001410E9" w:rsidRDefault="001410E9" w:rsidP="006941A7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5337E7CA" w14:textId="77777777" w:rsidR="001410E9" w:rsidRDefault="001410E9" w:rsidP="006941A7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22C408A7" w14:textId="77777777" w:rsidR="001410E9" w:rsidRDefault="001410E9" w:rsidP="006941A7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558CA118" w14:textId="77777777" w:rsidR="001410E9" w:rsidRDefault="001410E9" w:rsidP="006941A7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0F0CF8ED" w14:textId="77777777" w:rsidR="001410E9" w:rsidRDefault="001410E9" w:rsidP="006941A7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7FB66274" w14:textId="77777777" w:rsidR="001410E9" w:rsidRDefault="001410E9" w:rsidP="006941A7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12EBEB7D" w14:textId="77777777" w:rsidR="001410E9" w:rsidRDefault="001410E9" w:rsidP="006941A7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7FB5CAE3" w14:textId="77777777" w:rsidR="001410E9" w:rsidRDefault="001410E9" w:rsidP="006941A7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7C35544E" w14:textId="77777777" w:rsidR="001410E9" w:rsidRDefault="001410E9" w:rsidP="006941A7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24F03FA1" w14:textId="77777777" w:rsidR="001410E9" w:rsidRDefault="001410E9" w:rsidP="006941A7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2FC5D0BE" w14:textId="77777777" w:rsidR="001410E9" w:rsidRDefault="001410E9" w:rsidP="006941A7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52E5C6EA" w14:textId="77777777" w:rsidR="001410E9" w:rsidRDefault="001410E9" w:rsidP="006941A7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540CDA32" w14:textId="77777777" w:rsidR="001410E9" w:rsidRDefault="001410E9" w:rsidP="006941A7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0C1B8C2E" w14:textId="77777777" w:rsidR="001410E9" w:rsidRDefault="001410E9" w:rsidP="006941A7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17DD764A" w14:textId="77777777" w:rsidR="001410E9" w:rsidRDefault="001410E9" w:rsidP="006941A7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260FA37D" w14:textId="77777777" w:rsidR="001410E9" w:rsidRDefault="001410E9" w:rsidP="006941A7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40FFCB80" w14:textId="77777777" w:rsidR="001410E9" w:rsidRDefault="001410E9" w:rsidP="006941A7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302EC637" w14:textId="77777777" w:rsidR="001410E9" w:rsidRDefault="001410E9" w:rsidP="006941A7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0D770838" w14:textId="77777777" w:rsidR="001410E9" w:rsidRDefault="001410E9" w:rsidP="006941A7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2A8316D3" w14:textId="78F4DAF6" w:rsidR="001410E9" w:rsidRPr="00185935" w:rsidRDefault="001410E9" w:rsidP="006941A7">
            <w:pPr>
              <w:pStyle w:val="a0"/>
            </w:pPr>
          </w:p>
        </w:tc>
        <w:tc>
          <w:tcPr>
            <w:tcW w:w="10631" w:type="dxa"/>
          </w:tcPr>
          <w:p w14:paraId="721BC2CD" w14:textId="77777777" w:rsidR="006941A7" w:rsidRDefault="006941A7" w:rsidP="006941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net.skhu.dto;</w:t>
            </w:r>
          </w:p>
          <w:p w14:paraId="2E0D17DA" w14:textId="77777777" w:rsidR="006941A7" w:rsidRDefault="006941A7" w:rsidP="006941A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758D6E5" w14:textId="77777777" w:rsidR="006941A7" w:rsidRDefault="006941A7" w:rsidP="006941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Product {</w:t>
            </w:r>
          </w:p>
          <w:p w14:paraId="3638DAB8" w14:textId="77777777" w:rsidR="006941A7" w:rsidRDefault="006941A7" w:rsidP="006941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E2BA248" w14:textId="77777777" w:rsidR="006941A7" w:rsidRDefault="006941A7" w:rsidP="006941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unitCost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AFD6B0A" w14:textId="77777777" w:rsidR="006941A7" w:rsidRDefault="006941A7" w:rsidP="006941A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7003207" w14:textId="77777777" w:rsidR="006941A7" w:rsidRDefault="006941A7" w:rsidP="006941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Product(String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unitCost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D8C16C0" w14:textId="77777777" w:rsidR="006941A7" w:rsidRDefault="006941A7" w:rsidP="006941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251A648" w14:textId="77777777" w:rsidR="006941A7" w:rsidRDefault="006941A7" w:rsidP="006941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unitCost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unitCost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164EC86" w14:textId="77777777" w:rsidR="006941A7" w:rsidRDefault="006941A7" w:rsidP="006941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7D2BEC0" w14:textId="77777777" w:rsidR="006941A7" w:rsidRDefault="006941A7" w:rsidP="006941A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AEC9F12" w14:textId="77777777" w:rsidR="006941A7" w:rsidRDefault="006941A7" w:rsidP="006941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getName() {</w:t>
            </w:r>
          </w:p>
          <w:p w14:paraId="429F4EC7" w14:textId="77777777" w:rsidR="006941A7" w:rsidRDefault="006941A7" w:rsidP="006941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49E0EF1" w14:textId="77777777" w:rsidR="006941A7" w:rsidRDefault="006941A7" w:rsidP="006941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EB02DE8" w14:textId="77777777" w:rsidR="006941A7" w:rsidRDefault="006941A7" w:rsidP="006941A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7DE0EF2" w14:textId="77777777" w:rsidR="006941A7" w:rsidRDefault="006941A7" w:rsidP="006941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setName(String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CF048E3" w14:textId="77777777" w:rsidR="006941A7" w:rsidRDefault="006941A7" w:rsidP="006941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928E064" w14:textId="77777777" w:rsidR="006941A7" w:rsidRDefault="006941A7" w:rsidP="006941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0353172" w14:textId="77777777" w:rsidR="006941A7" w:rsidRDefault="006941A7" w:rsidP="006941A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3B6C971" w14:textId="77777777" w:rsidR="006941A7" w:rsidRDefault="006941A7" w:rsidP="006941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getUnitCost() {</w:t>
            </w:r>
          </w:p>
          <w:p w14:paraId="265AC487" w14:textId="77777777" w:rsidR="006941A7" w:rsidRDefault="006941A7" w:rsidP="006941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unitCost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33225AB" w14:textId="77777777" w:rsidR="006941A7" w:rsidRDefault="006941A7" w:rsidP="006941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5DBD48F" w14:textId="77777777" w:rsidR="006941A7" w:rsidRDefault="006941A7" w:rsidP="006941A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D7637B6" w14:textId="77777777" w:rsidR="006941A7" w:rsidRDefault="006941A7" w:rsidP="006941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setUnitCost(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unitCost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B440FB7" w14:textId="77777777" w:rsidR="006941A7" w:rsidRDefault="006941A7" w:rsidP="006941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unitCost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unitCost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D1BCE14" w14:textId="77777777" w:rsidR="006941A7" w:rsidRDefault="006941A7" w:rsidP="006941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EBD8CA2" w14:textId="77777777" w:rsidR="006941A7" w:rsidRDefault="006941A7" w:rsidP="006941A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8C92BF8" w14:textId="77777777" w:rsidR="006941A7" w:rsidRDefault="006941A7" w:rsidP="006941A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500B8167" w14:textId="77777777" w:rsidR="001410E9" w:rsidRDefault="001410E9" w:rsidP="006941A7">
            <w:pPr>
              <w:pStyle w:val="a0"/>
            </w:pPr>
          </w:p>
        </w:tc>
      </w:tr>
    </w:tbl>
    <w:p w14:paraId="3CE8CA1D" w14:textId="77777777" w:rsidR="001410E9" w:rsidRDefault="001410E9" w:rsidP="001410E9"/>
    <w:p w14:paraId="499EA229" w14:textId="77777777" w:rsidR="001410E9" w:rsidRDefault="001410E9" w:rsidP="001410E9">
      <w:r>
        <w:rPr>
          <w:rFonts w:hint="eastAsia"/>
        </w:rPr>
        <w:t>제품(</w:t>
      </w:r>
      <w:r>
        <w:t>product)</w:t>
      </w:r>
      <w:r>
        <w:rPr>
          <w:rFonts w:hint="eastAsia"/>
        </w:rPr>
        <w:t>의 이름(</w:t>
      </w:r>
      <w:r>
        <w:t>name)</w:t>
      </w:r>
      <w:r>
        <w:rPr>
          <w:rFonts w:hint="eastAsia"/>
        </w:rPr>
        <w:t>과 가격(</w:t>
      </w:r>
      <w:r>
        <w:t>cost)</w:t>
      </w:r>
      <w:r>
        <w:rPr>
          <w:rFonts w:hint="eastAsia"/>
        </w:rPr>
        <w:t xml:space="preserve"> 데이터를 넣어서 전달하기 위한 클래스이다.</w:t>
      </w:r>
    </w:p>
    <w:p w14:paraId="12B7CB5C" w14:textId="77777777" w:rsidR="005513E0" w:rsidRDefault="005513E0" w:rsidP="001410E9"/>
    <w:p w14:paraId="542AC6C9" w14:textId="4DBB5E39" w:rsidR="001410E9" w:rsidRDefault="005513E0" w:rsidP="001410E9">
      <w:r>
        <w:rPr>
          <w:rFonts w:hint="eastAsia"/>
        </w:rPr>
        <w:t>데이</w:t>
      </w:r>
      <w:r w:rsidR="00403438">
        <w:rPr>
          <w:rFonts w:hint="eastAsia"/>
        </w:rPr>
        <w:t xml:space="preserve">터를 채워서 전달하기 위한 </w:t>
      </w:r>
      <w:r w:rsidR="001410E9">
        <w:rPr>
          <w:rFonts w:hint="eastAsia"/>
        </w:rPr>
        <w:t xml:space="preserve">목적의 클래스를 </w:t>
      </w:r>
      <w:r w:rsidR="001410E9">
        <w:t xml:space="preserve">DTO(Data Transfer Object) </w:t>
      </w:r>
      <w:r w:rsidR="001410E9">
        <w:rPr>
          <w:rFonts w:hint="eastAsia"/>
        </w:rPr>
        <w:t>라고 부른다.</w:t>
      </w:r>
    </w:p>
    <w:p w14:paraId="0818DCF9" w14:textId="77777777" w:rsidR="001410E9" w:rsidRPr="00403438" w:rsidRDefault="001410E9" w:rsidP="001410E9"/>
    <w:p w14:paraId="3CE1E8AA" w14:textId="77777777" w:rsidR="001410E9" w:rsidRDefault="001410E9" w:rsidP="001410E9"/>
    <w:p w14:paraId="41A7A20A" w14:textId="053994FB" w:rsidR="00233048" w:rsidRDefault="0023304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D5DBC14" w14:textId="25F69DDF" w:rsidR="0051755B" w:rsidRDefault="0051755B" w:rsidP="00233048">
      <w:pPr>
        <w:pStyle w:val="Heading2"/>
      </w:pPr>
      <w:bookmarkStart w:id="8" w:name="_Toc144637738"/>
      <w:r>
        <w:lastRenderedPageBreak/>
        <w:t xml:space="preserve">getter setter </w:t>
      </w:r>
      <w:r>
        <w:rPr>
          <w:rFonts w:hint="eastAsia"/>
        </w:rPr>
        <w:t xml:space="preserve">메소드 자동 </w:t>
      </w:r>
      <w:r w:rsidR="00186295">
        <w:rPr>
          <w:rFonts w:hint="eastAsia"/>
        </w:rPr>
        <w:t>구현</w:t>
      </w:r>
      <w:bookmarkEnd w:id="8"/>
    </w:p>
    <w:p w14:paraId="17622F58" w14:textId="1E5F53A4" w:rsidR="0051755B" w:rsidRDefault="00623A0B" w:rsidP="0051755B">
      <w:r>
        <w:rPr>
          <w:rFonts w:hint="eastAsia"/>
        </w:rPr>
        <w:t>D</w:t>
      </w:r>
      <w:r>
        <w:t xml:space="preserve">TO </w:t>
      </w:r>
      <w:r>
        <w:rPr>
          <w:rFonts w:hint="eastAsia"/>
        </w:rPr>
        <w:t>클래스를 구현할 때,</w:t>
      </w:r>
      <w:r>
        <w:t xml:space="preserve"> getter setter </w:t>
      </w:r>
      <w:r>
        <w:rPr>
          <w:rFonts w:hint="eastAsia"/>
        </w:rPr>
        <w:t xml:space="preserve">메소드를 손으로 구현하는 것은 매우 지루할 뿐만 아니라 </w:t>
      </w:r>
    </w:p>
    <w:p w14:paraId="26797E4D" w14:textId="2D22B4E3" w:rsidR="00623A0B" w:rsidRDefault="00623A0B" w:rsidP="0051755B">
      <w:r>
        <w:rPr>
          <w:rFonts w:hint="eastAsia"/>
        </w:rPr>
        <w:t>오타 실수를 범할 확률이 높다.</w:t>
      </w:r>
    </w:p>
    <w:p w14:paraId="5BF0C87F" w14:textId="7A94705C" w:rsidR="00BB019E" w:rsidRDefault="00BB019E" w:rsidP="0051755B">
      <w:r>
        <w:rPr>
          <w:rFonts w:hint="eastAsia"/>
        </w:rPr>
        <w:t>g</w:t>
      </w:r>
      <w:r>
        <w:t>etter setter</w:t>
      </w:r>
      <w:r>
        <w:rPr>
          <w:rFonts w:hint="eastAsia"/>
        </w:rPr>
        <w:t xml:space="preserve">를 자동 </w:t>
      </w:r>
      <w:r w:rsidR="00186295">
        <w:rPr>
          <w:rFonts w:hint="eastAsia"/>
        </w:rPr>
        <w:t>구현</w:t>
      </w:r>
      <w:r>
        <w:rPr>
          <w:rFonts w:hint="eastAsia"/>
        </w:rPr>
        <w:t>하자.</w:t>
      </w:r>
    </w:p>
    <w:p w14:paraId="1BFCEC46" w14:textId="77777777" w:rsidR="00231F94" w:rsidRDefault="00231F94" w:rsidP="0051755B"/>
    <w:p w14:paraId="047C2367" w14:textId="7B5EE241" w:rsidR="00BB019E" w:rsidRDefault="00231F94" w:rsidP="00233048">
      <w:pPr>
        <w:pStyle w:val="Heading3"/>
      </w:pPr>
      <w:r>
        <w:t xml:space="preserve">(1) </w:t>
      </w:r>
      <w:r w:rsidR="00BB019E">
        <w:rPr>
          <w:rFonts w:hint="eastAsia"/>
        </w:rPr>
        <w:t>먼저</w:t>
      </w:r>
      <w:r w:rsidR="00BB019E">
        <w:rPr>
          <w:rFonts w:hint="eastAsia"/>
        </w:rPr>
        <w:t xml:space="preserve"> </w:t>
      </w:r>
      <w:r w:rsidR="00BB019E">
        <w:rPr>
          <w:rFonts w:hint="eastAsia"/>
        </w:rPr>
        <w:t>멤버</w:t>
      </w:r>
      <w:r w:rsidR="00BB019E">
        <w:rPr>
          <w:rFonts w:hint="eastAsia"/>
        </w:rPr>
        <w:t xml:space="preserve"> </w:t>
      </w:r>
      <w:r w:rsidR="00BB019E">
        <w:rPr>
          <w:rFonts w:hint="eastAsia"/>
        </w:rPr>
        <w:t>변수만</w:t>
      </w:r>
      <w:r w:rsidR="00BB019E">
        <w:rPr>
          <w:rFonts w:hint="eastAsia"/>
        </w:rPr>
        <w:t xml:space="preserve"> </w:t>
      </w:r>
      <w:r w:rsidR="00CA5ED4">
        <w:rPr>
          <w:rFonts w:hint="eastAsia"/>
        </w:rPr>
        <w:t>구현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019E" w14:paraId="3F7058BE" w14:textId="77777777" w:rsidTr="00BB019E">
        <w:tc>
          <w:tcPr>
            <w:tcW w:w="10456" w:type="dxa"/>
          </w:tcPr>
          <w:p w14:paraId="159E10AB" w14:textId="77777777" w:rsidR="00231F94" w:rsidRDefault="00231F94" w:rsidP="00231F94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net.skhu.dto;</w:t>
            </w:r>
          </w:p>
          <w:p w14:paraId="6BF23A73" w14:textId="77777777" w:rsidR="00231F94" w:rsidRDefault="00231F94" w:rsidP="00231F94">
            <w:pPr>
              <w:pStyle w:val="a0"/>
            </w:pPr>
          </w:p>
          <w:p w14:paraId="46B92ECF" w14:textId="77777777" w:rsidR="00231F94" w:rsidRDefault="00231F94" w:rsidP="00231F94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Product {</w:t>
            </w:r>
          </w:p>
          <w:p w14:paraId="49459DBB" w14:textId="77777777" w:rsidR="00231F94" w:rsidRDefault="00231F94" w:rsidP="00231F94">
            <w:pPr>
              <w:pStyle w:val="a0"/>
            </w:pPr>
            <w:r>
              <w:t xml:space="preserve">    String </w:t>
            </w:r>
            <w:r>
              <w:rPr>
                <w:color w:val="0000C0"/>
              </w:rPr>
              <w:t>name</w:t>
            </w:r>
            <w:r>
              <w:t>;</w:t>
            </w:r>
          </w:p>
          <w:p w14:paraId="0EC0E34E" w14:textId="77777777" w:rsidR="00231F94" w:rsidRDefault="00231F94" w:rsidP="00231F94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0000C0"/>
              </w:rPr>
              <w:t>unitCost</w:t>
            </w:r>
            <w:r>
              <w:t>;</w:t>
            </w:r>
          </w:p>
          <w:p w14:paraId="11228E48" w14:textId="77777777" w:rsidR="00231F94" w:rsidRDefault="00231F94" w:rsidP="00231F94">
            <w:pPr>
              <w:pStyle w:val="a0"/>
            </w:pPr>
          </w:p>
          <w:p w14:paraId="547FDD06" w14:textId="77777777" w:rsidR="00231F94" w:rsidRDefault="00231F94" w:rsidP="00231F94">
            <w:pPr>
              <w:pStyle w:val="a0"/>
            </w:pPr>
          </w:p>
          <w:p w14:paraId="75B9144E" w14:textId="77777777" w:rsidR="00231F94" w:rsidRDefault="00231F94" w:rsidP="00231F94">
            <w:pPr>
              <w:pStyle w:val="a0"/>
            </w:pPr>
            <w:r>
              <w:t>}</w:t>
            </w:r>
          </w:p>
          <w:p w14:paraId="52B9DD6C" w14:textId="77777777" w:rsidR="00BB019E" w:rsidRDefault="00BB019E" w:rsidP="00231F94">
            <w:pPr>
              <w:pStyle w:val="a0"/>
            </w:pPr>
          </w:p>
        </w:tc>
      </w:tr>
    </w:tbl>
    <w:p w14:paraId="285835D7" w14:textId="77D21FB3" w:rsidR="00CA5ED4" w:rsidRDefault="00CA5ED4" w:rsidP="0051755B">
      <w:r>
        <w:rPr>
          <w:rFonts w:hint="eastAsia"/>
        </w:rPr>
        <w:t>멤버 변수만 오타 없이 꼼꼼하게 구현하자.</w:t>
      </w:r>
    </w:p>
    <w:p w14:paraId="5BFE516D" w14:textId="77777777" w:rsidR="00CA5ED4" w:rsidRPr="00CA5ED4" w:rsidRDefault="00CA5ED4" w:rsidP="0051755B"/>
    <w:p w14:paraId="01E08672" w14:textId="69EAA39D" w:rsidR="00CA5ED4" w:rsidRDefault="00CA5ED4" w:rsidP="00233048">
      <w:pPr>
        <w:pStyle w:val="Heading3"/>
      </w:pPr>
      <w:r>
        <w:rPr>
          <w:rFonts w:hint="eastAsia"/>
        </w:rPr>
        <w:t>(</w:t>
      </w:r>
      <w:r>
        <w:t xml:space="preserve">2) getter setter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 w:rsidR="00186295">
        <w:rPr>
          <w:rFonts w:hint="eastAsia"/>
        </w:rPr>
        <w:t>구현</w:t>
      </w:r>
    </w:p>
    <w:p w14:paraId="2FBEF6DE" w14:textId="54B7C047" w:rsidR="00BB019E" w:rsidRPr="0051755B" w:rsidRDefault="00CA5ED4" w:rsidP="0051755B">
      <w:r>
        <w:rPr>
          <w:rFonts w:hint="eastAsia"/>
        </w:rPr>
        <w:t xml:space="preserve">마지막 멤버 변수 아래에 </w:t>
      </w:r>
      <w:r w:rsidR="00231F94">
        <w:rPr>
          <w:rFonts w:hint="eastAsia"/>
        </w:rPr>
        <w:t>커서</w:t>
      </w:r>
      <w:r>
        <w:rPr>
          <w:rFonts w:hint="eastAsia"/>
        </w:rPr>
        <w:t>를 위치하고</w:t>
      </w:r>
    </w:p>
    <w:p w14:paraId="4FEB0595" w14:textId="464BA1C5" w:rsidR="0051755B" w:rsidRDefault="007246EF" w:rsidP="001410E9">
      <w:r>
        <w:rPr>
          <w:rFonts w:hint="eastAsia"/>
        </w:rPr>
        <w:t>S</w:t>
      </w:r>
      <w:r>
        <w:t xml:space="preserve">ource - Generate Getters and Setters </w:t>
      </w:r>
      <w:r>
        <w:rPr>
          <w:rFonts w:hint="eastAsia"/>
        </w:rPr>
        <w:t>메뉴 클릭</w:t>
      </w:r>
    </w:p>
    <w:p w14:paraId="139DA1DE" w14:textId="57D6E901" w:rsidR="00B915EA" w:rsidRDefault="004658C5" w:rsidP="001410E9">
      <w:r>
        <w:rPr>
          <w:noProof/>
        </w:rPr>
        <w:drawing>
          <wp:inline distT="0" distB="0" distL="0" distR="0" wp14:anchorId="6AB5BCF4" wp14:editId="591EC491">
            <wp:extent cx="5010150" cy="5000625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72BF" w14:textId="38732170" w:rsidR="00B915EA" w:rsidRDefault="00B915EA" w:rsidP="001410E9">
      <w:r>
        <w:t xml:space="preserve">Select All </w:t>
      </w:r>
      <w:r>
        <w:rPr>
          <w:rFonts w:hint="eastAsia"/>
        </w:rPr>
        <w:t>버튼을 클릭하여</w:t>
      </w:r>
      <w:r>
        <w:t xml:space="preserve">, </w:t>
      </w:r>
      <w:r>
        <w:rPr>
          <w:rFonts w:hint="eastAsia"/>
        </w:rPr>
        <w:t>모든 멤버 변수 선택</w:t>
      </w:r>
    </w:p>
    <w:p w14:paraId="4CB2A434" w14:textId="6075E6F0" w:rsidR="00B915EA" w:rsidRDefault="00B915EA" w:rsidP="001410E9">
      <w:r>
        <w:rPr>
          <w:rFonts w:hint="eastAsia"/>
        </w:rPr>
        <w:t>G</w:t>
      </w:r>
      <w:r>
        <w:t xml:space="preserve">enerate </w:t>
      </w:r>
      <w:r>
        <w:rPr>
          <w:rFonts w:hint="eastAsia"/>
        </w:rPr>
        <w:t>버튼을 클릭</w:t>
      </w:r>
    </w:p>
    <w:p w14:paraId="12DF94A0" w14:textId="77777777" w:rsidR="004658C5" w:rsidRDefault="004658C5" w:rsidP="001410E9"/>
    <w:p w14:paraId="1E238AB7" w14:textId="430EE27B" w:rsidR="0088319B" w:rsidRDefault="0088319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D135CD4" w14:textId="77777777" w:rsidR="00B915EA" w:rsidRDefault="00B915EA" w:rsidP="001410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319B" w14:paraId="22C05043" w14:textId="77777777" w:rsidTr="0088319B">
        <w:tc>
          <w:tcPr>
            <w:tcW w:w="10456" w:type="dxa"/>
          </w:tcPr>
          <w:p w14:paraId="03C2F9C4" w14:textId="77777777" w:rsidR="0088319B" w:rsidRDefault="0088319B" w:rsidP="0088319B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net.skhu.dto;</w:t>
            </w:r>
          </w:p>
          <w:p w14:paraId="69F48F2B" w14:textId="77777777" w:rsidR="0088319B" w:rsidRDefault="0088319B" w:rsidP="0088319B">
            <w:pPr>
              <w:pStyle w:val="a0"/>
            </w:pPr>
          </w:p>
          <w:p w14:paraId="662562F3" w14:textId="77777777" w:rsidR="0088319B" w:rsidRDefault="0088319B" w:rsidP="0088319B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Product {</w:t>
            </w:r>
          </w:p>
          <w:p w14:paraId="4351E78F" w14:textId="77777777" w:rsidR="0088319B" w:rsidRDefault="0088319B" w:rsidP="0088319B">
            <w:pPr>
              <w:pStyle w:val="a0"/>
            </w:pPr>
            <w:r>
              <w:t xml:space="preserve">    String </w:t>
            </w:r>
            <w:r>
              <w:rPr>
                <w:color w:val="0000C0"/>
              </w:rPr>
              <w:t>name</w:t>
            </w:r>
            <w:r>
              <w:t>;</w:t>
            </w:r>
          </w:p>
          <w:p w14:paraId="382D2647" w14:textId="77777777" w:rsidR="0088319B" w:rsidRDefault="0088319B" w:rsidP="0088319B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0000C0"/>
              </w:rPr>
              <w:t>unitCost</w:t>
            </w:r>
            <w:r>
              <w:t>;</w:t>
            </w:r>
          </w:p>
          <w:p w14:paraId="372236A7" w14:textId="77777777" w:rsidR="0088319B" w:rsidRDefault="0088319B" w:rsidP="0088319B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String getName() {</w:t>
            </w:r>
          </w:p>
          <w:p w14:paraId="36977BBC" w14:textId="77777777" w:rsidR="0088319B" w:rsidRDefault="0088319B" w:rsidP="0088319B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0000C0"/>
              </w:rPr>
              <w:t>name</w:t>
            </w:r>
            <w:r>
              <w:t>;</w:t>
            </w:r>
          </w:p>
          <w:p w14:paraId="6C72B7AE" w14:textId="77777777" w:rsidR="0088319B" w:rsidRDefault="0088319B" w:rsidP="0088319B">
            <w:pPr>
              <w:pStyle w:val="a0"/>
            </w:pPr>
            <w:r>
              <w:t xml:space="preserve">    }</w:t>
            </w:r>
          </w:p>
          <w:p w14:paraId="07FD8CFE" w14:textId="77777777" w:rsidR="0088319B" w:rsidRDefault="0088319B" w:rsidP="0088319B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setName(String </w:t>
            </w:r>
            <w:r>
              <w:rPr>
                <w:color w:val="6A3E3E"/>
              </w:rPr>
              <w:t>name</w:t>
            </w:r>
            <w:r>
              <w:t>) {</w:t>
            </w:r>
          </w:p>
          <w:p w14:paraId="2516ACA4" w14:textId="77777777" w:rsidR="0088319B" w:rsidRDefault="0088319B" w:rsidP="0088319B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name</w:t>
            </w:r>
            <w:r>
              <w:t xml:space="preserve"> = </w:t>
            </w:r>
            <w:r>
              <w:rPr>
                <w:color w:val="6A3E3E"/>
              </w:rPr>
              <w:t>name</w:t>
            </w:r>
            <w:r>
              <w:t>;</w:t>
            </w:r>
          </w:p>
          <w:p w14:paraId="71E9C42D" w14:textId="77777777" w:rsidR="0088319B" w:rsidRDefault="0088319B" w:rsidP="0088319B">
            <w:pPr>
              <w:pStyle w:val="a0"/>
            </w:pPr>
            <w:r>
              <w:t xml:space="preserve">    }</w:t>
            </w:r>
          </w:p>
          <w:p w14:paraId="3017DFD2" w14:textId="77777777" w:rsidR="0088319B" w:rsidRDefault="0088319B" w:rsidP="0088319B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int</w:t>
            </w:r>
            <w:r>
              <w:t xml:space="preserve"> getUnitCost() {</w:t>
            </w:r>
          </w:p>
          <w:p w14:paraId="1EF23D4E" w14:textId="77777777" w:rsidR="0088319B" w:rsidRDefault="0088319B" w:rsidP="0088319B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0000C0"/>
              </w:rPr>
              <w:t>unitCost</w:t>
            </w:r>
            <w:r>
              <w:t>;</w:t>
            </w:r>
          </w:p>
          <w:p w14:paraId="4E268DC9" w14:textId="77777777" w:rsidR="0088319B" w:rsidRDefault="0088319B" w:rsidP="0088319B">
            <w:pPr>
              <w:pStyle w:val="a0"/>
            </w:pPr>
            <w:r>
              <w:t xml:space="preserve">    }</w:t>
            </w:r>
          </w:p>
          <w:p w14:paraId="381A378E" w14:textId="77777777" w:rsidR="0088319B" w:rsidRDefault="0088319B" w:rsidP="0088319B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setUnitCost(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unitCost</w:t>
            </w:r>
            <w:r>
              <w:t>) {</w:t>
            </w:r>
          </w:p>
          <w:p w14:paraId="60D20CC3" w14:textId="77777777" w:rsidR="0088319B" w:rsidRDefault="0088319B" w:rsidP="0088319B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unitCost</w:t>
            </w:r>
            <w:r>
              <w:t xml:space="preserve"> = </w:t>
            </w:r>
            <w:r>
              <w:rPr>
                <w:color w:val="6A3E3E"/>
              </w:rPr>
              <w:t>unitCost</w:t>
            </w:r>
            <w:r>
              <w:t>;</w:t>
            </w:r>
          </w:p>
          <w:p w14:paraId="75408E4C" w14:textId="77777777" w:rsidR="0088319B" w:rsidRDefault="0088319B" w:rsidP="0088319B">
            <w:pPr>
              <w:pStyle w:val="a0"/>
            </w:pPr>
            <w:r>
              <w:t xml:space="preserve">    }</w:t>
            </w:r>
          </w:p>
          <w:p w14:paraId="489FE44F" w14:textId="77777777" w:rsidR="0088319B" w:rsidRDefault="0088319B" w:rsidP="0088319B">
            <w:pPr>
              <w:pStyle w:val="a0"/>
            </w:pPr>
          </w:p>
          <w:p w14:paraId="3906775A" w14:textId="77777777" w:rsidR="0088319B" w:rsidRDefault="0088319B" w:rsidP="0088319B">
            <w:pPr>
              <w:pStyle w:val="a0"/>
            </w:pPr>
            <w:r>
              <w:t>}</w:t>
            </w:r>
          </w:p>
          <w:p w14:paraId="33E9932F" w14:textId="77777777" w:rsidR="0088319B" w:rsidRDefault="0088319B" w:rsidP="0088319B">
            <w:pPr>
              <w:pStyle w:val="a0"/>
            </w:pPr>
          </w:p>
        </w:tc>
      </w:tr>
    </w:tbl>
    <w:p w14:paraId="4BDD1205" w14:textId="6AB7E125" w:rsidR="00B915EA" w:rsidRDefault="0088319B" w:rsidP="001410E9">
      <w:r>
        <w:t xml:space="preserve">getter setter </w:t>
      </w:r>
      <w:r>
        <w:rPr>
          <w:rFonts w:hint="eastAsia"/>
        </w:rPr>
        <w:t xml:space="preserve">메소드들이 자동 </w:t>
      </w:r>
      <w:r w:rsidR="00186295">
        <w:rPr>
          <w:rFonts w:hint="eastAsia"/>
        </w:rPr>
        <w:t>구현</w:t>
      </w:r>
      <w:r>
        <w:rPr>
          <w:rFonts w:hint="eastAsia"/>
        </w:rPr>
        <w:t>되었다.</w:t>
      </w:r>
    </w:p>
    <w:p w14:paraId="0ADEBEEF" w14:textId="4A568D7E" w:rsidR="004931E2" w:rsidRDefault="0088319B" w:rsidP="001410E9">
      <w:r>
        <w:rPr>
          <w:rFonts w:hint="eastAsia"/>
        </w:rPr>
        <w:t xml:space="preserve">그런데 </w:t>
      </w:r>
      <w:r w:rsidR="004931E2">
        <w:rPr>
          <w:rFonts w:hint="eastAsia"/>
        </w:rPr>
        <w:t>메소드들 사이에 빈줄이 없다.</w:t>
      </w:r>
    </w:p>
    <w:p w14:paraId="2055F569" w14:textId="77777777" w:rsidR="004931E2" w:rsidRDefault="004931E2" w:rsidP="001410E9"/>
    <w:p w14:paraId="543CB3CF" w14:textId="0B1A6724" w:rsidR="004931E2" w:rsidRDefault="004658C5" w:rsidP="004658C5">
      <w:pPr>
        <w:pStyle w:val="Heading3"/>
      </w:pPr>
      <w:r>
        <w:rPr>
          <w:rFonts w:hint="eastAsia"/>
        </w:rPr>
        <w:t>(</w:t>
      </w:r>
      <w:r>
        <w:t>3) Source Format</w:t>
      </w:r>
    </w:p>
    <w:p w14:paraId="2EDF9233" w14:textId="56F08612" w:rsidR="004658C5" w:rsidRDefault="00975B12" w:rsidP="004658C5">
      <w:r>
        <w:rPr>
          <w:rFonts w:hint="eastAsia"/>
        </w:rPr>
        <w:t>S</w:t>
      </w:r>
      <w:r>
        <w:t xml:space="preserve">ource - Fomrat </w:t>
      </w:r>
      <w:r>
        <w:rPr>
          <w:rFonts w:hint="eastAsia"/>
        </w:rPr>
        <w:t>메뉴 클릭</w:t>
      </w:r>
    </w:p>
    <w:p w14:paraId="53B37FD8" w14:textId="0722EE26" w:rsidR="00975B12" w:rsidRDefault="00975B12" w:rsidP="004658C5">
      <w:r>
        <w:rPr>
          <w:rFonts w:hint="eastAsia"/>
        </w:rPr>
        <w:t xml:space="preserve">단축키 </w:t>
      </w:r>
      <w:r>
        <w:t>Ctrl</w:t>
      </w:r>
      <w:r w:rsidR="00206209">
        <w:t>+Shift+F</w:t>
      </w:r>
    </w:p>
    <w:p w14:paraId="22F27ECE" w14:textId="77777777" w:rsidR="00206209" w:rsidRDefault="00206209" w:rsidP="004658C5"/>
    <w:p w14:paraId="6B00E6DD" w14:textId="70BAE675" w:rsidR="00206209" w:rsidRDefault="00206209" w:rsidP="004658C5">
      <w:r>
        <w:rPr>
          <w:rFonts w:hint="eastAsia"/>
        </w:rPr>
        <w:t xml:space="preserve">이 메뉴를 클릭하면 </w:t>
      </w:r>
      <w:r w:rsidR="00C91238">
        <w:rPr>
          <w:rFonts w:hint="eastAsia"/>
        </w:rPr>
        <w:t>소스코드가 자동으로 줄맞춤 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1238" w14:paraId="5C4BC860" w14:textId="77777777" w:rsidTr="00C91238">
        <w:tc>
          <w:tcPr>
            <w:tcW w:w="10456" w:type="dxa"/>
          </w:tcPr>
          <w:p w14:paraId="1A10329A" w14:textId="77777777" w:rsidR="00C91238" w:rsidRDefault="00C91238" w:rsidP="00C91238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net.skhu.dto;</w:t>
            </w:r>
          </w:p>
          <w:p w14:paraId="7A71FCCF" w14:textId="77777777" w:rsidR="00C91238" w:rsidRDefault="00C91238" w:rsidP="00C91238">
            <w:pPr>
              <w:pStyle w:val="a0"/>
            </w:pPr>
          </w:p>
          <w:p w14:paraId="01FC7A41" w14:textId="77777777" w:rsidR="00C91238" w:rsidRDefault="00C91238" w:rsidP="00C91238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Product {</w:t>
            </w:r>
          </w:p>
          <w:p w14:paraId="4DEAB633" w14:textId="77777777" w:rsidR="00C91238" w:rsidRDefault="00C91238" w:rsidP="00C91238">
            <w:pPr>
              <w:pStyle w:val="a0"/>
            </w:pPr>
            <w:r>
              <w:t xml:space="preserve">    String </w:t>
            </w:r>
            <w:r>
              <w:rPr>
                <w:color w:val="0000C0"/>
              </w:rPr>
              <w:t>name</w:t>
            </w:r>
            <w:r>
              <w:t>;</w:t>
            </w:r>
          </w:p>
          <w:p w14:paraId="405CB146" w14:textId="77777777" w:rsidR="00C91238" w:rsidRDefault="00C91238" w:rsidP="00C91238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0000C0"/>
              </w:rPr>
              <w:t>unitCost</w:t>
            </w:r>
            <w:r>
              <w:t>;</w:t>
            </w:r>
          </w:p>
          <w:p w14:paraId="3F09A6BE" w14:textId="77777777" w:rsidR="00C91238" w:rsidRDefault="00C91238" w:rsidP="00C91238">
            <w:pPr>
              <w:pStyle w:val="a0"/>
            </w:pPr>
          </w:p>
          <w:p w14:paraId="704E9878" w14:textId="77777777" w:rsidR="00C91238" w:rsidRDefault="00C91238" w:rsidP="00C91238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String getName() {</w:t>
            </w:r>
          </w:p>
          <w:p w14:paraId="123C1E72" w14:textId="77777777" w:rsidR="00C91238" w:rsidRDefault="00C91238" w:rsidP="00C91238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0000C0"/>
              </w:rPr>
              <w:t>name</w:t>
            </w:r>
            <w:r>
              <w:t>;</w:t>
            </w:r>
          </w:p>
          <w:p w14:paraId="2768AFCA" w14:textId="77777777" w:rsidR="00C91238" w:rsidRDefault="00C91238" w:rsidP="00C91238">
            <w:pPr>
              <w:pStyle w:val="a0"/>
            </w:pPr>
            <w:r>
              <w:t xml:space="preserve">    }</w:t>
            </w:r>
          </w:p>
          <w:p w14:paraId="762CB0F2" w14:textId="77777777" w:rsidR="00C91238" w:rsidRDefault="00C91238" w:rsidP="00C91238">
            <w:pPr>
              <w:pStyle w:val="a0"/>
            </w:pPr>
          </w:p>
          <w:p w14:paraId="2B8D2894" w14:textId="77777777" w:rsidR="00C91238" w:rsidRDefault="00C91238" w:rsidP="00C91238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setName(String </w:t>
            </w:r>
            <w:r>
              <w:rPr>
                <w:color w:val="6A3E3E"/>
              </w:rPr>
              <w:t>name</w:t>
            </w:r>
            <w:r>
              <w:t>) {</w:t>
            </w:r>
          </w:p>
          <w:p w14:paraId="615A888F" w14:textId="77777777" w:rsidR="00C91238" w:rsidRDefault="00C91238" w:rsidP="00C91238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name</w:t>
            </w:r>
            <w:r>
              <w:t xml:space="preserve"> = </w:t>
            </w:r>
            <w:r>
              <w:rPr>
                <w:color w:val="6A3E3E"/>
              </w:rPr>
              <w:t>name</w:t>
            </w:r>
            <w:r>
              <w:t>;</w:t>
            </w:r>
          </w:p>
          <w:p w14:paraId="6935CB23" w14:textId="77777777" w:rsidR="00C91238" w:rsidRDefault="00C91238" w:rsidP="00C91238">
            <w:pPr>
              <w:pStyle w:val="a0"/>
            </w:pPr>
            <w:r>
              <w:t xml:space="preserve">    }</w:t>
            </w:r>
          </w:p>
          <w:p w14:paraId="4FBEDADA" w14:textId="77777777" w:rsidR="00C91238" w:rsidRDefault="00C91238" w:rsidP="00C91238">
            <w:pPr>
              <w:pStyle w:val="a0"/>
            </w:pPr>
          </w:p>
          <w:p w14:paraId="67DEAE91" w14:textId="77777777" w:rsidR="00C91238" w:rsidRDefault="00C91238" w:rsidP="00C91238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int</w:t>
            </w:r>
            <w:r>
              <w:t xml:space="preserve"> getUnitCost() {</w:t>
            </w:r>
          </w:p>
          <w:p w14:paraId="64DBD48E" w14:textId="77777777" w:rsidR="00C91238" w:rsidRDefault="00C91238" w:rsidP="00C91238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0000C0"/>
              </w:rPr>
              <w:t>unitCost</w:t>
            </w:r>
            <w:r>
              <w:t>;</w:t>
            </w:r>
          </w:p>
          <w:p w14:paraId="60762A4B" w14:textId="77777777" w:rsidR="00C91238" w:rsidRDefault="00C91238" w:rsidP="00C91238">
            <w:pPr>
              <w:pStyle w:val="a0"/>
            </w:pPr>
            <w:r>
              <w:t xml:space="preserve">    }</w:t>
            </w:r>
          </w:p>
          <w:p w14:paraId="30416FDD" w14:textId="77777777" w:rsidR="00C91238" w:rsidRDefault="00C91238" w:rsidP="00C91238">
            <w:pPr>
              <w:pStyle w:val="a0"/>
            </w:pPr>
          </w:p>
          <w:p w14:paraId="596D4B59" w14:textId="77777777" w:rsidR="00C91238" w:rsidRDefault="00C91238" w:rsidP="00C91238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setUnitCost(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unitCost</w:t>
            </w:r>
            <w:r>
              <w:t>) {</w:t>
            </w:r>
          </w:p>
          <w:p w14:paraId="50F07BE8" w14:textId="77777777" w:rsidR="00C91238" w:rsidRDefault="00C91238" w:rsidP="00C91238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unitCost</w:t>
            </w:r>
            <w:r>
              <w:t xml:space="preserve"> = </w:t>
            </w:r>
            <w:r>
              <w:rPr>
                <w:color w:val="6A3E3E"/>
              </w:rPr>
              <w:t>unitCost</w:t>
            </w:r>
            <w:r>
              <w:t>;</w:t>
            </w:r>
          </w:p>
          <w:p w14:paraId="34CE66AC" w14:textId="77777777" w:rsidR="00C91238" w:rsidRDefault="00C91238" w:rsidP="00C91238">
            <w:pPr>
              <w:pStyle w:val="a0"/>
            </w:pPr>
            <w:r>
              <w:t xml:space="preserve">    }</w:t>
            </w:r>
          </w:p>
          <w:p w14:paraId="6D45A3D5" w14:textId="77777777" w:rsidR="00C91238" w:rsidRDefault="00C91238" w:rsidP="00C91238">
            <w:pPr>
              <w:pStyle w:val="a0"/>
            </w:pPr>
          </w:p>
          <w:p w14:paraId="7C6F7E43" w14:textId="0A2427A3" w:rsidR="00C91238" w:rsidRPr="00C91238" w:rsidRDefault="00C91238" w:rsidP="00C91238">
            <w:pPr>
              <w:pStyle w:val="a0"/>
            </w:pPr>
            <w:r>
              <w:t>}</w:t>
            </w:r>
          </w:p>
        </w:tc>
      </w:tr>
    </w:tbl>
    <w:p w14:paraId="153E380A" w14:textId="77777777" w:rsidR="00C91238" w:rsidRDefault="00C91238" w:rsidP="004658C5"/>
    <w:p w14:paraId="717BD1A4" w14:textId="1320B993" w:rsidR="00C91238" w:rsidRDefault="00C9123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97BFB44" w14:textId="68427E04" w:rsidR="00C91238" w:rsidRDefault="00C91238" w:rsidP="00C91238">
      <w:pPr>
        <w:pStyle w:val="Heading3"/>
      </w:pPr>
      <w:r>
        <w:rPr>
          <w:rFonts w:hint="eastAsia"/>
        </w:rPr>
        <w:lastRenderedPageBreak/>
        <w:t>(</w:t>
      </w:r>
      <w:r>
        <w:t xml:space="preserve">4) </w:t>
      </w:r>
      <w:r>
        <w:rPr>
          <w:rFonts w:hint="eastAsia"/>
        </w:rPr>
        <w:t>생성자</w:t>
      </w:r>
      <w:r>
        <w:rPr>
          <w:rFonts w:hint="eastAsia"/>
        </w:rPr>
        <w:t xml:space="preserve"> </w:t>
      </w:r>
      <w:r w:rsidR="00186295">
        <w:rPr>
          <w:rFonts w:hint="eastAsia"/>
        </w:rPr>
        <w:t>자동</w:t>
      </w:r>
      <w:r w:rsidR="00186295">
        <w:rPr>
          <w:rFonts w:hint="eastAsia"/>
        </w:rPr>
        <w:t xml:space="preserve"> </w:t>
      </w:r>
      <w:r w:rsidR="00186295">
        <w:rPr>
          <w:rFonts w:hint="eastAsia"/>
        </w:rPr>
        <w:t>구현</w:t>
      </w:r>
    </w:p>
    <w:p w14:paraId="75514C8B" w14:textId="77777777" w:rsidR="00816FEE" w:rsidRPr="0051755B" w:rsidRDefault="00816FEE" w:rsidP="00816FEE">
      <w:r>
        <w:rPr>
          <w:rFonts w:hint="eastAsia"/>
        </w:rPr>
        <w:t>마지막 멤버 변수 아래에 커서를 위치하고</w:t>
      </w:r>
    </w:p>
    <w:p w14:paraId="4AF25845" w14:textId="409C370D" w:rsidR="00816FEE" w:rsidRDefault="00816FEE" w:rsidP="00816FEE">
      <w:r>
        <w:rPr>
          <w:rFonts w:hint="eastAsia"/>
        </w:rPr>
        <w:t>S</w:t>
      </w:r>
      <w:r>
        <w:t xml:space="preserve">ource - Generate Constructor using Fields </w:t>
      </w:r>
      <w:r>
        <w:rPr>
          <w:rFonts w:hint="eastAsia"/>
        </w:rPr>
        <w:t>메뉴 클릭</w:t>
      </w:r>
    </w:p>
    <w:p w14:paraId="3B1DC4B3" w14:textId="36CDECF1" w:rsidR="00816FEE" w:rsidRDefault="00186295" w:rsidP="00816FEE">
      <w:r>
        <w:rPr>
          <w:noProof/>
        </w:rPr>
        <w:drawing>
          <wp:inline distT="0" distB="0" distL="0" distR="0" wp14:anchorId="1507BDBC" wp14:editId="65068327">
            <wp:extent cx="4924425" cy="4810125"/>
            <wp:effectExtent l="0" t="0" r="9525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AB64" w14:textId="5E6373C0" w:rsidR="00186295" w:rsidRDefault="00186295" w:rsidP="00816FEE">
      <w:r>
        <w:rPr>
          <w:rFonts w:hint="eastAsia"/>
        </w:rPr>
        <w:t>생성자 파라미터로 전달될 멤버 변수를 선택하고</w:t>
      </w:r>
    </w:p>
    <w:p w14:paraId="7D19F38F" w14:textId="5F3F746C" w:rsidR="00186295" w:rsidRDefault="00186295" w:rsidP="00816FEE">
      <w:r>
        <w:rPr>
          <w:rFonts w:hint="eastAsia"/>
        </w:rPr>
        <w:t>G</w:t>
      </w:r>
      <w:r>
        <w:t xml:space="preserve">enerate </w:t>
      </w:r>
      <w:r>
        <w:rPr>
          <w:rFonts w:hint="eastAsia"/>
        </w:rPr>
        <w:t>버큰 클릭</w:t>
      </w:r>
    </w:p>
    <w:p w14:paraId="75111969" w14:textId="77777777" w:rsidR="00186295" w:rsidRDefault="00186295" w:rsidP="00816FEE"/>
    <w:p w14:paraId="40609B0C" w14:textId="5528E011" w:rsidR="004C210F" w:rsidRDefault="004C210F">
      <w:pPr>
        <w:widowControl/>
        <w:wordWrap/>
        <w:autoSpaceDE/>
        <w:autoSpaceDN/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C210F" w14:paraId="1D435D9E" w14:textId="77777777" w:rsidTr="004C210F">
        <w:tc>
          <w:tcPr>
            <w:tcW w:w="10456" w:type="dxa"/>
          </w:tcPr>
          <w:p w14:paraId="3B435745" w14:textId="77777777" w:rsidR="004C210F" w:rsidRDefault="004C210F" w:rsidP="004C210F">
            <w:pPr>
              <w:pStyle w:val="a0"/>
            </w:pPr>
            <w:r>
              <w:rPr>
                <w:color w:val="7F0055"/>
              </w:rPr>
              <w:lastRenderedPageBreak/>
              <w:t>package</w:t>
            </w:r>
            <w:r>
              <w:t xml:space="preserve"> net.skhu.dto;</w:t>
            </w:r>
          </w:p>
          <w:p w14:paraId="2177D7D2" w14:textId="77777777" w:rsidR="004C210F" w:rsidRDefault="004C210F" w:rsidP="004C210F">
            <w:pPr>
              <w:pStyle w:val="a0"/>
            </w:pPr>
          </w:p>
          <w:p w14:paraId="0D9F6065" w14:textId="77777777" w:rsidR="004C210F" w:rsidRDefault="004C210F" w:rsidP="004C210F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Product {</w:t>
            </w:r>
          </w:p>
          <w:p w14:paraId="3641B2A5" w14:textId="77777777" w:rsidR="004C210F" w:rsidRDefault="004C210F" w:rsidP="004C210F">
            <w:pPr>
              <w:pStyle w:val="a0"/>
            </w:pPr>
            <w:r>
              <w:t xml:space="preserve">    String </w:t>
            </w:r>
            <w:r>
              <w:rPr>
                <w:color w:val="0000C0"/>
              </w:rPr>
              <w:t>name</w:t>
            </w:r>
            <w:r>
              <w:t>;</w:t>
            </w:r>
          </w:p>
          <w:p w14:paraId="116F4760" w14:textId="77777777" w:rsidR="004C210F" w:rsidRDefault="004C210F" w:rsidP="004C210F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0000C0"/>
              </w:rPr>
              <w:t>unitCost</w:t>
            </w:r>
            <w:r>
              <w:t>;</w:t>
            </w:r>
          </w:p>
          <w:p w14:paraId="7511E2C5" w14:textId="77777777" w:rsidR="004C210F" w:rsidRDefault="004C210F" w:rsidP="004C210F">
            <w:pPr>
              <w:pStyle w:val="a0"/>
            </w:pPr>
          </w:p>
          <w:p w14:paraId="4A35A8E9" w14:textId="77777777" w:rsidR="004C210F" w:rsidRDefault="004C210F" w:rsidP="004C210F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Product(String </w:t>
            </w:r>
            <w:r>
              <w:rPr>
                <w:color w:val="6A3E3E"/>
              </w:rPr>
              <w:t>name</w:t>
            </w:r>
            <w:r>
              <w:t xml:space="preserve">,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unitCost</w:t>
            </w:r>
            <w:r>
              <w:t>) {</w:t>
            </w:r>
          </w:p>
          <w:p w14:paraId="079DCA8A" w14:textId="77777777" w:rsidR="004C210F" w:rsidRDefault="004C210F" w:rsidP="004C210F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super</w:t>
            </w:r>
            <w:r>
              <w:t>();</w:t>
            </w:r>
          </w:p>
          <w:p w14:paraId="4B6FC615" w14:textId="77777777" w:rsidR="004C210F" w:rsidRDefault="004C210F" w:rsidP="004C210F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name</w:t>
            </w:r>
            <w:r>
              <w:t xml:space="preserve"> = </w:t>
            </w:r>
            <w:r>
              <w:rPr>
                <w:color w:val="6A3E3E"/>
              </w:rPr>
              <w:t>name</w:t>
            </w:r>
            <w:r>
              <w:t>;</w:t>
            </w:r>
          </w:p>
          <w:p w14:paraId="1A0EE514" w14:textId="77777777" w:rsidR="004C210F" w:rsidRDefault="004C210F" w:rsidP="004C210F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unitCost</w:t>
            </w:r>
            <w:r>
              <w:t xml:space="preserve"> = </w:t>
            </w:r>
            <w:r>
              <w:rPr>
                <w:color w:val="6A3E3E"/>
              </w:rPr>
              <w:t>unitCost</w:t>
            </w:r>
            <w:r>
              <w:t>;</w:t>
            </w:r>
          </w:p>
          <w:p w14:paraId="4876F4C0" w14:textId="77777777" w:rsidR="004C210F" w:rsidRDefault="004C210F" w:rsidP="004C210F">
            <w:pPr>
              <w:pStyle w:val="a0"/>
            </w:pPr>
            <w:r>
              <w:t xml:space="preserve">    }</w:t>
            </w:r>
          </w:p>
          <w:p w14:paraId="16984457" w14:textId="77777777" w:rsidR="004C210F" w:rsidRDefault="004C210F" w:rsidP="004C210F">
            <w:pPr>
              <w:pStyle w:val="a0"/>
            </w:pPr>
          </w:p>
          <w:p w14:paraId="6A82883B" w14:textId="77777777" w:rsidR="004C210F" w:rsidRDefault="004C210F" w:rsidP="004C210F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String getName() {</w:t>
            </w:r>
          </w:p>
          <w:p w14:paraId="2CB13C57" w14:textId="77777777" w:rsidR="004C210F" w:rsidRDefault="004C210F" w:rsidP="004C210F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0000C0"/>
              </w:rPr>
              <w:t>name</w:t>
            </w:r>
            <w:r>
              <w:t>;</w:t>
            </w:r>
          </w:p>
          <w:p w14:paraId="2664A794" w14:textId="77777777" w:rsidR="004C210F" w:rsidRDefault="004C210F" w:rsidP="004C210F">
            <w:pPr>
              <w:pStyle w:val="a0"/>
            </w:pPr>
            <w:r>
              <w:t xml:space="preserve">    }</w:t>
            </w:r>
          </w:p>
          <w:p w14:paraId="7E7DA7A9" w14:textId="77777777" w:rsidR="004C210F" w:rsidRDefault="004C210F" w:rsidP="004C210F">
            <w:pPr>
              <w:pStyle w:val="a0"/>
            </w:pPr>
          </w:p>
          <w:p w14:paraId="359608DD" w14:textId="77777777" w:rsidR="004C210F" w:rsidRDefault="004C210F" w:rsidP="004C210F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setName(String </w:t>
            </w:r>
            <w:r>
              <w:rPr>
                <w:color w:val="6A3E3E"/>
              </w:rPr>
              <w:t>name</w:t>
            </w:r>
            <w:r>
              <w:t>) {</w:t>
            </w:r>
          </w:p>
          <w:p w14:paraId="57DED389" w14:textId="77777777" w:rsidR="004C210F" w:rsidRDefault="004C210F" w:rsidP="004C210F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name</w:t>
            </w:r>
            <w:r>
              <w:t xml:space="preserve"> = </w:t>
            </w:r>
            <w:r>
              <w:rPr>
                <w:color w:val="6A3E3E"/>
              </w:rPr>
              <w:t>name</w:t>
            </w:r>
            <w:r>
              <w:t>;</w:t>
            </w:r>
          </w:p>
          <w:p w14:paraId="1A661307" w14:textId="77777777" w:rsidR="004C210F" w:rsidRDefault="004C210F" w:rsidP="004C210F">
            <w:pPr>
              <w:pStyle w:val="a0"/>
            </w:pPr>
            <w:r>
              <w:t xml:space="preserve">    }</w:t>
            </w:r>
          </w:p>
          <w:p w14:paraId="58F4A85E" w14:textId="77777777" w:rsidR="004C210F" w:rsidRDefault="004C210F" w:rsidP="004C210F">
            <w:pPr>
              <w:pStyle w:val="a0"/>
            </w:pPr>
          </w:p>
          <w:p w14:paraId="3CEBFA29" w14:textId="77777777" w:rsidR="004C210F" w:rsidRDefault="004C210F" w:rsidP="004C210F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int</w:t>
            </w:r>
            <w:r>
              <w:t xml:space="preserve"> getUnitCost() {</w:t>
            </w:r>
          </w:p>
          <w:p w14:paraId="43E8D2D5" w14:textId="77777777" w:rsidR="004C210F" w:rsidRDefault="004C210F" w:rsidP="004C210F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0000C0"/>
              </w:rPr>
              <w:t>unitCost</w:t>
            </w:r>
            <w:r>
              <w:t>;</w:t>
            </w:r>
          </w:p>
          <w:p w14:paraId="55ED0A59" w14:textId="77777777" w:rsidR="004C210F" w:rsidRDefault="004C210F" w:rsidP="004C210F">
            <w:pPr>
              <w:pStyle w:val="a0"/>
            </w:pPr>
            <w:r>
              <w:t xml:space="preserve">    }</w:t>
            </w:r>
          </w:p>
          <w:p w14:paraId="01B2D16D" w14:textId="77777777" w:rsidR="004C210F" w:rsidRDefault="004C210F" w:rsidP="004C210F">
            <w:pPr>
              <w:pStyle w:val="a0"/>
            </w:pPr>
          </w:p>
          <w:p w14:paraId="4418F4F3" w14:textId="77777777" w:rsidR="004C210F" w:rsidRDefault="004C210F" w:rsidP="004C210F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setUnitCost(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unitCost</w:t>
            </w:r>
            <w:r>
              <w:t>) {</w:t>
            </w:r>
          </w:p>
          <w:p w14:paraId="0C79EA85" w14:textId="77777777" w:rsidR="004C210F" w:rsidRDefault="004C210F" w:rsidP="004C210F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unitCost</w:t>
            </w:r>
            <w:r>
              <w:t xml:space="preserve"> = </w:t>
            </w:r>
            <w:r>
              <w:rPr>
                <w:color w:val="6A3E3E"/>
              </w:rPr>
              <w:t>unitCost</w:t>
            </w:r>
            <w:r>
              <w:t>;</w:t>
            </w:r>
          </w:p>
          <w:p w14:paraId="3C26AB6F" w14:textId="77777777" w:rsidR="004C210F" w:rsidRDefault="004C210F" w:rsidP="004C210F">
            <w:pPr>
              <w:pStyle w:val="a0"/>
            </w:pPr>
            <w:r>
              <w:t xml:space="preserve">    }</w:t>
            </w:r>
          </w:p>
          <w:p w14:paraId="328BA73A" w14:textId="77777777" w:rsidR="004C210F" w:rsidRDefault="004C210F" w:rsidP="004C210F">
            <w:pPr>
              <w:pStyle w:val="a0"/>
            </w:pPr>
          </w:p>
          <w:p w14:paraId="0648431D" w14:textId="36AFBEAC" w:rsidR="004C210F" w:rsidRDefault="004C210F" w:rsidP="004C210F">
            <w:pPr>
              <w:pStyle w:val="a0"/>
            </w:pPr>
            <w:r>
              <w:t>}</w:t>
            </w:r>
          </w:p>
        </w:tc>
      </w:tr>
    </w:tbl>
    <w:p w14:paraId="69261725" w14:textId="4842BA8C" w:rsidR="00186295" w:rsidRDefault="004C210F" w:rsidP="00816FEE">
      <w:r>
        <w:rPr>
          <w:rFonts w:hint="eastAsia"/>
        </w:rPr>
        <w:t>생성자가 자동 구현되었다.</w:t>
      </w:r>
    </w:p>
    <w:p w14:paraId="41C23126" w14:textId="77777777" w:rsidR="004C210F" w:rsidRDefault="004C210F" w:rsidP="00816FEE"/>
    <w:p w14:paraId="504E8BBB" w14:textId="395D6973" w:rsidR="001526E6" w:rsidRDefault="001526E6" w:rsidP="00816FEE">
      <w:r>
        <w:rPr>
          <w:rFonts w:hint="eastAsia"/>
        </w:rPr>
        <w:t>부모 클래스가 없으므로,</w:t>
      </w:r>
      <w:r>
        <w:t xml:space="preserve"> super(); </w:t>
      </w:r>
      <w:r>
        <w:rPr>
          <w:rFonts w:hint="eastAsia"/>
        </w:rPr>
        <w:t>호출은 불필요하다.</w:t>
      </w:r>
      <w:r>
        <w:t xml:space="preserve"> </w:t>
      </w:r>
      <w:r>
        <w:rPr>
          <w:rFonts w:hint="eastAsia"/>
        </w:rPr>
        <w:t>삭제하자.</w:t>
      </w:r>
    </w:p>
    <w:p w14:paraId="2684D041" w14:textId="77777777" w:rsidR="00C91238" w:rsidRPr="00C91238" w:rsidRDefault="00C91238" w:rsidP="00C91238"/>
    <w:p w14:paraId="0139321E" w14:textId="77777777" w:rsidR="00206209" w:rsidRPr="004658C5" w:rsidRDefault="00206209" w:rsidP="004658C5"/>
    <w:p w14:paraId="6450591F" w14:textId="2923D79B" w:rsidR="001410E9" w:rsidRDefault="001410E9" w:rsidP="001410E9"/>
    <w:p w14:paraId="5F131778" w14:textId="353044C6" w:rsidR="00F63A75" w:rsidRDefault="00F63A7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263D64D" w14:textId="70B25EFA" w:rsidR="00B90B94" w:rsidRPr="00B90B94" w:rsidRDefault="00B90B94" w:rsidP="00B90B94">
      <w:pPr>
        <w:pStyle w:val="Heading2"/>
      </w:pPr>
      <w:bookmarkStart w:id="9" w:name="_Toc144637739"/>
      <w:r>
        <w:lastRenderedPageBreak/>
        <w:t xml:space="preserve">FirstController.java </w:t>
      </w:r>
      <w:r>
        <w:rPr>
          <w:rFonts w:hint="eastAsia"/>
        </w:rPr>
        <w:t>생성</w:t>
      </w:r>
      <w:bookmarkEnd w:id="9"/>
    </w:p>
    <w:p w14:paraId="36E5270C" w14:textId="320BA4AE" w:rsidR="003D2883" w:rsidRPr="003D2883" w:rsidRDefault="003D2883" w:rsidP="003D2883">
      <w:pPr>
        <w:pStyle w:val="Heading3"/>
      </w:pPr>
      <w:r>
        <w:t>src/main/java/net/skhu/</w:t>
      </w:r>
      <w:r w:rsidR="006941A7">
        <w:t>controller/</w:t>
      </w:r>
      <w:r>
        <w:t>FirstController.java</w:t>
      </w:r>
      <w:r>
        <w:rPr>
          <w:rFonts w:hint="eastAsia"/>
        </w:rPr>
        <w:t xml:space="preserve"> 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5F49E6" w14:paraId="5528A182" w14:textId="77777777" w:rsidTr="00B9241C">
        <w:tc>
          <w:tcPr>
            <w:tcW w:w="426" w:type="dxa"/>
          </w:tcPr>
          <w:p w14:paraId="6955375F" w14:textId="77777777" w:rsidR="005F49E6" w:rsidRPr="00185935" w:rsidRDefault="005F49E6" w:rsidP="00842304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053A1ADF" w14:textId="77777777" w:rsidR="005F49E6" w:rsidRPr="00185935" w:rsidRDefault="005F49E6" w:rsidP="00842304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21258AF2" w14:textId="77777777" w:rsidR="005F49E6" w:rsidRPr="00185935" w:rsidRDefault="005F49E6" w:rsidP="00842304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385026A7" w14:textId="77777777" w:rsidR="005F49E6" w:rsidRPr="00185935" w:rsidRDefault="005F49E6" w:rsidP="00842304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75E7AC1B" w14:textId="77777777" w:rsidR="005F49E6" w:rsidRPr="00185935" w:rsidRDefault="005F49E6" w:rsidP="00842304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53C28709" w14:textId="77777777" w:rsidR="005F49E6" w:rsidRPr="00185935" w:rsidRDefault="005F49E6" w:rsidP="00842304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68C34E97" w14:textId="77777777" w:rsidR="005F49E6" w:rsidRPr="00185935" w:rsidRDefault="005F49E6" w:rsidP="00842304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27AAED65" w14:textId="77777777" w:rsidR="005F49E6" w:rsidRPr="00185935" w:rsidRDefault="005F49E6" w:rsidP="00842304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6361FCCD" w14:textId="77777777" w:rsidR="005F49E6" w:rsidRDefault="005F49E6" w:rsidP="00842304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412C3EC2" w14:textId="77777777" w:rsidR="005F49E6" w:rsidRDefault="005F49E6" w:rsidP="00842304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59705CBC" w14:textId="77777777" w:rsidR="005F49E6" w:rsidRDefault="005F49E6" w:rsidP="00842304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46A28458" w14:textId="77777777" w:rsidR="005F49E6" w:rsidRDefault="005F49E6" w:rsidP="00842304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63BBFAF5" w14:textId="77777777" w:rsidR="005F49E6" w:rsidRDefault="005F49E6" w:rsidP="00842304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3D9784C9" w14:textId="77777777" w:rsidR="005F49E6" w:rsidRDefault="005F49E6" w:rsidP="00842304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78CDEF8E" w14:textId="77777777" w:rsidR="005F49E6" w:rsidRDefault="005F49E6" w:rsidP="00842304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0F6C00F1" w14:textId="77777777" w:rsidR="005F49E6" w:rsidRDefault="005F49E6" w:rsidP="00842304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3D6CD5D3" w14:textId="77777777" w:rsidR="005F49E6" w:rsidRDefault="005F49E6" w:rsidP="00842304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1353C2F1" w14:textId="77777777" w:rsidR="005F49E6" w:rsidRDefault="005F49E6" w:rsidP="00842304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0F6A4F60" w14:textId="77777777" w:rsidR="005F49E6" w:rsidRDefault="005F49E6" w:rsidP="00842304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7C73D5B6" w14:textId="77777777" w:rsidR="005F49E6" w:rsidRDefault="005F49E6" w:rsidP="00842304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02DA9E08" w14:textId="77777777" w:rsidR="005F49E6" w:rsidRDefault="005F49E6" w:rsidP="00842304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17ED5693" w14:textId="77777777" w:rsidR="005F49E6" w:rsidRDefault="005F49E6" w:rsidP="00842304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071F0BB1" w14:textId="77777777" w:rsidR="005F49E6" w:rsidRDefault="005F49E6" w:rsidP="00842304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4D1037F4" w14:textId="77777777" w:rsidR="005F49E6" w:rsidRDefault="005F49E6" w:rsidP="00842304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023F5D64" w14:textId="77777777" w:rsidR="005F49E6" w:rsidRDefault="005F49E6" w:rsidP="00842304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53EE7F52" w14:textId="77777777" w:rsidR="005F49E6" w:rsidRDefault="005F49E6" w:rsidP="00842304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7F975D41" w14:textId="77777777" w:rsidR="005F49E6" w:rsidRDefault="005F49E6" w:rsidP="00842304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6CE1901B" w14:textId="77777777" w:rsidR="005F49E6" w:rsidRDefault="005F49E6" w:rsidP="00842304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246241A3" w14:textId="77777777" w:rsidR="005F49E6" w:rsidRDefault="005F49E6" w:rsidP="00842304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687CDE5B" w14:textId="77777777" w:rsidR="005F49E6" w:rsidRDefault="005F49E6" w:rsidP="00842304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196B4897" w14:textId="77777777" w:rsidR="005F49E6" w:rsidRDefault="005F49E6" w:rsidP="00842304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43CC822D" w14:textId="77777777" w:rsidR="005F49E6" w:rsidRDefault="005F49E6" w:rsidP="00842304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17AAD077" w14:textId="77777777" w:rsidR="005F49E6" w:rsidRDefault="005F49E6" w:rsidP="00842304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0F0C3016" w14:textId="77777777" w:rsidR="005F49E6" w:rsidRDefault="005F49E6" w:rsidP="00842304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4BD9837C" w14:textId="77777777" w:rsidR="005F49E6" w:rsidRDefault="0085102B" w:rsidP="00842304">
            <w:pPr>
              <w:pStyle w:val="a0"/>
            </w:pPr>
            <w:r>
              <w:rPr>
                <w:rFonts w:hint="eastAsia"/>
              </w:rPr>
              <w:t>3</w:t>
            </w:r>
            <w:r>
              <w:t>5</w:t>
            </w:r>
          </w:p>
          <w:p w14:paraId="215DE604" w14:textId="77777777" w:rsidR="0085102B" w:rsidRDefault="0085102B" w:rsidP="00842304">
            <w:pPr>
              <w:pStyle w:val="a0"/>
            </w:pPr>
            <w:r>
              <w:rPr>
                <w:rFonts w:hint="eastAsia"/>
              </w:rPr>
              <w:t>3</w:t>
            </w:r>
            <w:r>
              <w:t>6</w:t>
            </w:r>
          </w:p>
          <w:p w14:paraId="619D8113" w14:textId="3DAEC41C" w:rsidR="0085102B" w:rsidRPr="00185935" w:rsidRDefault="0085102B" w:rsidP="00842304">
            <w:pPr>
              <w:pStyle w:val="a0"/>
            </w:pPr>
          </w:p>
        </w:tc>
        <w:tc>
          <w:tcPr>
            <w:tcW w:w="10631" w:type="dxa"/>
          </w:tcPr>
          <w:p w14:paraId="6867194C" w14:textId="77777777" w:rsidR="00842304" w:rsidRDefault="00842304" w:rsidP="00842304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7F0055"/>
                <w:szCs w:val="20"/>
              </w:rPr>
              <w:t>package</w:t>
            </w:r>
            <w:r>
              <w:rPr>
                <w:rFonts w:hAnsi="굴림체" w:hint="eastAsia"/>
                <w:color w:val="000000"/>
                <w:szCs w:val="20"/>
              </w:rPr>
              <w:t xml:space="preserve"> net.skhu.controller;</w:t>
            </w:r>
          </w:p>
          <w:p w14:paraId="56426F72" w14:textId="77777777" w:rsidR="00842304" w:rsidRDefault="00842304" w:rsidP="00842304">
            <w:pPr>
              <w:pStyle w:val="a0"/>
              <w:rPr>
                <w:rFonts w:hAnsi="굴림체"/>
                <w:color w:val="000000"/>
                <w:szCs w:val="20"/>
              </w:rPr>
            </w:pPr>
          </w:p>
          <w:p w14:paraId="4DBA4566" w14:textId="77777777" w:rsidR="00842304" w:rsidRDefault="00842304" w:rsidP="00842304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7F0055"/>
                <w:szCs w:val="20"/>
              </w:rPr>
              <w:t>import</w:t>
            </w:r>
            <w:r>
              <w:rPr>
                <w:rFonts w:hAnsi="굴림체" w:hint="eastAsia"/>
                <w:color w:val="000000"/>
                <w:szCs w:val="20"/>
              </w:rPr>
              <w:t xml:space="preserve"> org.springframework.web.bind.annotation.GetMapping;</w:t>
            </w:r>
          </w:p>
          <w:p w14:paraId="7E0543DA" w14:textId="77777777" w:rsidR="00842304" w:rsidRDefault="00842304" w:rsidP="00842304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7F0055"/>
                <w:szCs w:val="20"/>
              </w:rPr>
              <w:t>import</w:t>
            </w:r>
            <w:r>
              <w:rPr>
                <w:rFonts w:hAnsi="굴림체" w:hint="eastAsia"/>
                <w:color w:val="000000"/>
                <w:szCs w:val="20"/>
              </w:rPr>
              <w:t xml:space="preserve"> org.springframework.web.bind.annotation.RequestMapping;</w:t>
            </w:r>
          </w:p>
          <w:p w14:paraId="2B08EE52" w14:textId="77777777" w:rsidR="00842304" w:rsidRDefault="00842304" w:rsidP="00842304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7F0055"/>
                <w:szCs w:val="20"/>
              </w:rPr>
              <w:t>import</w:t>
            </w:r>
            <w:r>
              <w:rPr>
                <w:rFonts w:hAnsi="굴림체" w:hint="eastAsia"/>
                <w:color w:val="000000"/>
                <w:szCs w:val="20"/>
              </w:rPr>
              <w:t xml:space="preserve"> org.springframework.web.bind.annotation.RestController;</w:t>
            </w:r>
          </w:p>
          <w:p w14:paraId="1D12C223" w14:textId="77777777" w:rsidR="00842304" w:rsidRDefault="00842304" w:rsidP="00842304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7F0055"/>
                <w:szCs w:val="20"/>
              </w:rPr>
              <w:t>import</w:t>
            </w:r>
            <w:r>
              <w:rPr>
                <w:rFonts w:hAnsi="굴림체" w:hint="eastAsia"/>
                <w:color w:val="000000"/>
                <w:szCs w:val="20"/>
              </w:rPr>
              <w:t xml:space="preserve"> net.skhu.dto.Product;</w:t>
            </w:r>
          </w:p>
          <w:p w14:paraId="73AE6B24" w14:textId="77777777" w:rsidR="00842304" w:rsidRPr="00842304" w:rsidRDefault="00842304" w:rsidP="00842304">
            <w:pPr>
              <w:pStyle w:val="a0"/>
              <w:rPr>
                <w:rFonts w:hAnsi="굴림체"/>
                <w:color w:val="000000"/>
                <w:szCs w:val="20"/>
              </w:rPr>
            </w:pPr>
          </w:p>
          <w:p w14:paraId="05512749" w14:textId="77777777" w:rsidR="00842304" w:rsidRDefault="00842304" w:rsidP="00842304">
            <w:pPr>
              <w:pStyle w:val="a0"/>
              <w:rPr>
                <w:rFonts w:hAnsi="굴림체"/>
                <w:color w:val="000000"/>
                <w:szCs w:val="20"/>
              </w:rPr>
            </w:pPr>
          </w:p>
          <w:p w14:paraId="155CE1E1" w14:textId="77777777" w:rsidR="00842304" w:rsidRDefault="00842304" w:rsidP="00842304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646464"/>
                <w:szCs w:val="20"/>
              </w:rPr>
              <w:t>@RestController</w:t>
            </w:r>
          </w:p>
          <w:p w14:paraId="27523DB8" w14:textId="77777777" w:rsidR="00842304" w:rsidRDefault="00842304" w:rsidP="00EA586B">
            <w:pPr>
              <w:pStyle w:val="a0"/>
              <w:shd w:val="clear" w:color="auto" w:fill="FFFFCC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646464"/>
                <w:szCs w:val="20"/>
              </w:rPr>
              <w:t>@RequestMapping</w:t>
            </w:r>
            <w:r>
              <w:rPr>
                <w:rFonts w:hAnsi="굴림체" w:hint="eastAsia"/>
                <w:color w:val="000000"/>
                <w:szCs w:val="20"/>
              </w:rPr>
              <w:t>(</w:t>
            </w:r>
            <w:r>
              <w:rPr>
                <w:rFonts w:hAnsi="굴림체" w:hint="eastAsia"/>
                <w:color w:val="2A00FF"/>
                <w:szCs w:val="20"/>
              </w:rPr>
              <w:t>"first"</w:t>
            </w:r>
            <w:r>
              <w:rPr>
                <w:rFonts w:hAnsi="굴림체" w:hint="eastAsia"/>
                <w:color w:val="000000"/>
                <w:szCs w:val="20"/>
              </w:rPr>
              <w:t>)</w:t>
            </w:r>
          </w:p>
          <w:p w14:paraId="1916928A" w14:textId="77777777" w:rsidR="00842304" w:rsidRDefault="00842304" w:rsidP="00842304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7F0055"/>
                <w:szCs w:val="20"/>
              </w:rPr>
              <w:t>public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55"/>
                <w:szCs w:val="20"/>
              </w:rPr>
              <w:t>class</w:t>
            </w:r>
            <w:r>
              <w:rPr>
                <w:rFonts w:hAnsi="굴림체" w:hint="eastAsia"/>
                <w:color w:val="000000"/>
                <w:szCs w:val="20"/>
              </w:rPr>
              <w:t xml:space="preserve"> FirstController {</w:t>
            </w:r>
          </w:p>
          <w:p w14:paraId="120071AE" w14:textId="77777777" w:rsidR="00842304" w:rsidRDefault="00842304" w:rsidP="00842304">
            <w:pPr>
              <w:pStyle w:val="a0"/>
              <w:rPr>
                <w:rFonts w:hAnsi="굴림체"/>
                <w:color w:val="000000"/>
                <w:szCs w:val="20"/>
              </w:rPr>
            </w:pPr>
          </w:p>
          <w:p w14:paraId="3615E6DF" w14:textId="77777777" w:rsidR="00842304" w:rsidRDefault="00842304" w:rsidP="00842304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</w:t>
            </w:r>
            <w:r>
              <w:rPr>
                <w:rFonts w:hAnsi="굴림체" w:hint="eastAsia"/>
                <w:color w:val="646464"/>
                <w:szCs w:val="20"/>
              </w:rPr>
              <w:t>@GetMapping</w:t>
            </w:r>
            <w:r>
              <w:rPr>
                <w:rFonts w:hAnsi="굴림체" w:hint="eastAsia"/>
                <w:color w:val="000000"/>
                <w:szCs w:val="20"/>
              </w:rPr>
              <w:t>(</w:t>
            </w:r>
            <w:r>
              <w:rPr>
                <w:rFonts w:hAnsi="굴림체" w:hint="eastAsia"/>
                <w:color w:val="2A00FF"/>
                <w:szCs w:val="20"/>
              </w:rPr>
              <w:t>"test1"</w:t>
            </w:r>
            <w:r>
              <w:rPr>
                <w:rFonts w:hAnsi="굴림체" w:hint="eastAsia"/>
                <w:color w:val="000000"/>
                <w:szCs w:val="20"/>
              </w:rPr>
              <w:t>)</w:t>
            </w:r>
          </w:p>
          <w:p w14:paraId="0146B782" w14:textId="77777777" w:rsidR="00842304" w:rsidRDefault="00842304" w:rsidP="00842304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</w:t>
            </w:r>
            <w:r>
              <w:rPr>
                <w:rFonts w:hAnsi="굴림체" w:hint="eastAsia"/>
                <w:color w:val="7F0055"/>
                <w:szCs w:val="20"/>
              </w:rPr>
              <w:t>public</w:t>
            </w:r>
            <w:r>
              <w:rPr>
                <w:rFonts w:hAnsi="굴림체" w:hint="eastAsia"/>
                <w:color w:val="000000"/>
                <w:szCs w:val="20"/>
              </w:rPr>
              <w:t xml:space="preserve"> String test1() {</w:t>
            </w:r>
          </w:p>
          <w:p w14:paraId="10FA9613" w14:textId="77777777" w:rsidR="00842304" w:rsidRDefault="00842304" w:rsidP="00842304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    </w:t>
            </w:r>
            <w:r>
              <w:rPr>
                <w:rFonts w:hAnsi="굴림체" w:hint="eastAsia"/>
                <w:color w:val="7F0055"/>
                <w:szCs w:val="20"/>
              </w:rPr>
              <w:t>return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2A00FF"/>
                <w:szCs w:val="20"/>
              </w:rPr>
              <w:t>"안녕하세요"</w:t>
            </w:r>
            <w:r>
              <w:rPr>
                <w:rFonts w:hAnsi="굴림체" w:hint="eastAsia"/>
                <w:color w:val="000000"/>
                <w:szCs w:val="20"/>
              </w:rPr>
              <w:t>;</w:t>
            </w:r>
          </w:p>
          <w:p w14:paraId="785C11F2" w14:textId="77777777" w:rsidR="00842304" w:rsidRDefault="00842304" w:rsidP="00842304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}</w:t>
            </w:r>
          </w:p>
          <w:p w14:paraId="7F295B59" w14:textId="77777777" w:rsidR="00842304" w:rsidRDefault="00842304" w:rsidP="00842304">
            <w:pPr>
              <w:pStyle w:val="a0"/>
              <w:rPr>
                <w:rFonts w:hAnsi="굴림체"/>
                <w:color w:val="000000"/>
                <w:szCs w:val="20"/>
              </w:rPr>
            </w:pPr>
          </w:p>
          <w:p w14:paraId="70A25340" w14:textId="77777777" w:rsidR="00842304" w:rsidRDefault="00842304" w:rsidP="00842304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</w:t>
            </w:r>
            <w:r>
              <w:rPr>
                <w:rFonts w:hAnsi="굴림체" w:hint="eastAsia"/>
                <w:color w:val="646464"/>
                <w:szCs w:val="20"/>
              </w:rPr>
              <w:t>@GetMapping</w:t>
            </w:r>
            <w:r>
              <w:rPr>
                <w:rFonts w:hAnsi="굴림체" w:hint="eastAsia"/>
                <w:color w:val="000000"/>
                <w:szCs w:val="20"/>
              </w:rPr>
              <w:t>(</w:t>
            </w:r>
            <w:r>
              <w:rPr>
                <w:rFonts w:hAnsi="굴림체" w:hint="eastAsia"/>
                <w:color w:val="2A00FF"/>
                <w:szCs w:val="20"/>
              </w:rPr>
              <w:t>"test2"</w:t>
            </w:r>
            <w:r>
              <w:rPr>
                <w:rFonts w:hAnsi="굴림체" w:hint="eastAsia"/>
                <w:color w:val="000000"/>
                <w:szCs w:val="20"/>
              </w:rPr>
              <w:t>)</w:t>
            </w:r>
          </w:p>
          <w:p w14:paraId="1E60AA13" w14:textId="77777777" w:rsidR="00842304" w:rsidRDefault="00842304" w:rsidP="00842304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</w:t>
            </w:r>
            <w:r>
              <w:rPr>
                <w:rFonts w:hAnsi="굴림체" w:hint="eastAsia"/>
                <w:color w:val="7F0055"/>
                <w:szCs w:val="20"/>
              </w:rPr>
              <w:t>public</w:t>
            </w:r>
            <w:r>
              <w:rPr>
                <w:rFonts w:hAnsi="굴림체" w:hint="eastAsia"/>
                <w:color w:val="000000"/>
                <w:szCs w:val="20"/>
              </w:rPr>
              <w:t xml:space="preserve"> String[] test2() {</w:t>
            </w:r>
          </w:p>
          <w:p w14:paraId="7D695D10" w14:textId="77777777" w:rsidR="00842304" w:rsidRDefault="00842304" w:rsidP="00842304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    </w:t>
            </w:r>
            <w:r>
              <w:rPr>
                <w:rFonts w:hAnsi="굴림체" w:hint="eastAsia"/>
                <w:color w:val="7F0055"/>
                <w:szCs w:val="20"/>
              </w:rPr>
              <w:t>return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55"/>
                <w:szCs w:val="20"/>
              </w:rPr>
              <w:t>new</w:t>
            </w:r>
            <w:r>
              <w:rPr>
                <w:rFonts w:hAnsi="굴림체" w:hint="eastAsia"/>
                <w:color w:val="000000"/>
                <w:szCs w:val="20"/>
              </w:rPr>
              <w:t xml:space="preserve"> String[] { </w:t>
            </w:r>
            <w:r>
              <w:rPr>
                <w:rFonts w:hAnsi="굴림체" w:hint="eastAsia"/>
                <w:color w:val="2A00FF"/>
                <w:szCs w:val="20"/>
              </w:rPr>
              <w:t>"월"</w:t>
            </w:r>
            <w:r>
              <w:rPr>
                <w:rFonts w:hAnsi="굴림체" w:hint="eastAsia"/>
                <w:color w:val="000000"/>
                <w:szCs w:val="20"/>
              </w:rPr>
              <w:t xml:space="preserve">, </w:t>
            </w:r>
            <w:r>
              <w:rPr>
                <w:rFonts w:hAnsi="굴림체" w:hint="eastAsia"/>
                <w:color w:val="2A00FF"/>
                <w:szCs w:val="20"/>
              </w:rPr>
              <w:t>"화"</w:t>
            </w:r>
            <w:r>
              <w:rPr>
                <w:rFonts w:hAnsi="굴림체" w:hint="eastAsia"/>
                <w:color w:val="000000"/>
                <w:szCs w:val="20"/>
              </w:rPr>
              <w:t xml:space="preserve">, </w:t>
            </w:r>
            <w:r>
              <w:rPr>
                <w:rFonts w:hAnsi="굴림체" w:hint="eastAsia"/>
                <w:color w:val="2A00FF"/>
                <w:szCs w:val="20"/>
              </w:rPr>
              <w:t>"수"</w:t>
            </w:r>
            <w:r>
              <w:rPr>
                <w:rFonts w:hAnsi="굴림체" w:hint="eastAsia"/>
                <w:color w:val="000000"/>
                <w:szCs w:val="20"/>
              </w:rPr>
              <w:t xml:space="preserve">, </w:t>
            </w:r>
            <w:r>
              <w:rPr>
                <w:rFonts w:hAnsi="굴림체" w:hint="eastAsia"/>
                <w:color w:val="2A00FF"/>
                <w:szCs w:val="20"/>
              </w:rPr>
              <w:t>"목"</w:t>
            </w:r>
            <w:r>
              <w:rPr>
                <w:rFonts w:hAnsi="굴림체" w:hint="eastAsia"/>
                <w:color w:val="000000"/>
                <w:szCs w:val="20"/>
              </w:rPr>
              <w:t xml:space="preserve">, </w:t>
            </w:r>
            <w:r>
              <w:rPr>
                <w:rFonts w:hAnsi="굴림체" w:hint="eastAsia"/>
                <w:color w:val="2A00FF"/>
                <w:szCs w:val="20"/>
              </w:rPr>
              <w:t>"금"</w:t>
            </w:r>
            <w:r>
              <w:rPr>
                <w:rFonts w:hAnsi="굴림체" w:hint="eastAsia"/>
                <w:color w:val="000000"/>
                <w:szCs w:val="20"/>
              </w:rPr>
              <w:t xml:space="preserve">, </w:t>
            </w:r>
            <w:r>
              <w:rPr>
                <w:rFonts w:hAnsi="굴림체" w:hint="eastAsia"/>
                <w:color w:val="2A00FF"/>
                <w:szCs w:val="20"/>
              </w:rPr>
              <w:t>"토"</w:t>
            </w:r>
            <w:r>
              <w:rPr>
                <w:rFonts w:hAnsi="굴림체" w:hint="eastAsia"/>
                <w:color w:val="000000"/>
                <w:szCs w:val="20"/>
              </w:rPr>
              <w:t xml:space="preserve">, </w:t>
            </w:r>
            <w:r>
              <w:rPr>
                <w:rFonts w:hAnsi="굴림체" w:hint="eastAsia"/>
                <w:color w:val="2A00FF"/>
                <w:szCs w:val="20"/>
              </w:rPr>
              <w:t>"일"</w:t>
            </w:r>
            <w:r>
              <w:rPr>
                <w:rFonts w:hAnsi="굴림체" w:hint="eastAsia"/>
                <w:color w:val="000000"/>
                <w:szCs w:val="20"/>
              </w:rPr>
              <w:t xml:space="preserve"> };</w:t>
            </w:r>
          </w:p>
          <w:p w14:paraId="4E241790" w14:textId="77777777" w:rsidR="00842304" w:rsidRDefault="00842304" w:rsidP="00842304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}</w:t>
            </w:r>
          </w:p>
          <w:p w14:paraId="59A8C6C1" w14:textId="77777777" w:rsidR="00842304" w:rsidRDefault="00842304" w:rsidP="00842304">
            <w:pPr>
              <w:pStyle w:val="a0"/>
              <w:rPr>
                <w:rFonts w:hAnsi="굴림체"/>
                <w:color w:val="000000"/>
                <w:szCs w:val="20"/>
              </w:rPr>
            </w:pPr>
          </w:p>
          <w:p w14:paraId="3ADDB2FB" w14:textId="77777777" w:rsidR="00842304" w:rsidRDefault="00842304" w:rsidP="00842304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</w:t>
            </w:r>
            <w:r>
              <w:rPr>
                <w:rFonts w:hAnsi="굴림체" w:hint="eastAsia"/>
                <w:color w:val="646464"/>
                <w:szCs w:val="20"/>
              </w:rPr>
              <w:t>@GetMapping</w:t>
            </w:r>
            <w:r>
              <w:rPr>
                <w:rFonts w:hAnsi="굴림체" w:hint="eastAsia"/>
                <w:color w:val="000000"/>
                <w:szCs w:val="20"/>
              </w:rPr>
              <w:t>(</w:t>
            </w:r>
            <w:r>
              <w:rPr>
                <w:rFonts w:hAnsi="굴림체" w:hint="eastAsia"/>
                <w:color w:val="2A00FF"/>
                <w:szCs w:val="20"/>
              </w:rPr>
              <w:t>"test3"</w:t>
            </w:r>
            <w:r>
              <w:rPr>
                <w:rFonts w:hAnsi="굴림체" w:hint="eastAsia"/>
                <w:color w:val="000000"/>
                <w:szCs w:val="20"/>
              </w:rPr>
              <w:t>)</w:t>
            </w:r>
          </w:p>
          <w:p w14:paraId="66280AFE" w14:textId="77777777" w:rsidR="00842304" w:rsidRDefault="00842304" w:rsidP="00842304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</w:t>
            </w:r>
            <w:r>
              <w:rPr>
                <w:rFonts w:hAnsi="굴림체" w:hint="eastAsia"/>
                <w:color w:val="7F0055"/>
                <w:szCs w:val="20"/>
              </w:rPr>
              <w:t>public</w:t>
            </w:r>
            <w:r>
              <w:rPr>
                <w:rFonts w:hAnsi="굴림체" w:hint="eastAsia"/>
                <w:color w:val="000000"/>
                <w:szCs w:val="20"/>
              </w:rPr>
              <w:t xml:space="preserve"> Product test3() {</w:t>
            </w:r>
          </w:p>
          <w:p w14:paraId="293A9AE0" w14:textId="77777777" w:rsidR="00842304" w:rsidRDefault="00842304" w:rsidP="00842304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    </w:t>
            </w:r>
            <w:r>
              <w:rPr>
                <w:rFonts w:hAnsi="굴림체" w:hint="eastAsia"/>
                <w:color w:val="7F0055"/>
                <w:szCs w:val="20"/>
              </w:rPr>
              <w:t>return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55"/>
                <w:szCs w:val="20"/>
              </w:rPr>
              <w:t>new</w:t>
            </w:r>
            <w:r>
              <w:rPr>
                <w:rFonts w:hAnsi="굴림체" w:hint="eastAsia"/>
                <w:color w:val="000000"/>
                <w:szCs w:val="20"/>
              </w:rPr>
              <w:t xml:space="preserve"> Product(</w:t>
            </w:r>
            <w:r>
              <w:rPr>
                <w:rFonts w:hAnsi="굴림체" w:hint="eastAsia"/>
                <w:color w:val="2A00FF"/>
                <w:szCs w:val="20"/>
              </w:rPr>
              <w:t>"맥주"</w:t>
            </w:r>
            <w:r>
              <w:rPr>
                <w:rFonts w:hAnsi="굴림체" w:hint="eastAsia"/>
                <w:color w:val="000000"/>
                <w:szCs w:val="20"/>
              </w:rPr>
              <w:t>, 2000);</w:t>
            </w:r>
          </w:p>
          <w:p w14:paraId="48544CBB" w14:textId="77777777" w:rsidR="00842304" w:rsidRDefault="00842304" w:rsidP="00842304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}</w:t>
            </w:r>
          </w:p>
          <w:p w14:paraId="6510751A" w14:textId="77777777" w:rsidR="00842304" w:rsidRDefault="00842304" w:rsidP="00842304">
            <w:pPr>
              <w:pStyle w:val="a0"/>
              <w:rPr>
                <w:rFonts w:hAnsi="굴림체"/>
                <w:color w:val="000000"/>
                <w:szCs w:val="20"/>
              </w:rPr>
            </w:pPr>
          </w:p>
          <w:p w14:paraId="4369581D" w14:textId="77777777" w:rsidR="00842304" w:rsidRDefault="00842304" w:rsidP="00842304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</w:t>
            </w:r>
            <w:r>
              <w:rPr>
                <w:rFonts w:hAnsi="굴림체" w:hint="eastAsia"/>
                <w:color w:val="646464"/>
                <w:szCs w:val="20"/>
              </w:rPr>
              <w:t>@GetMapping</w:t>
            </w:r>
            <w:r>
              <w:rPr>
                <w:rFonts w:hAnsi="굴림체" w:hint="eastAsia"/>
                <w:color w:val="000000"/>
                <w:szCs w:val="20"/>
              </w:rPr>
              <w:t>(</w:t>
            </w:r>
            <w:r>
              <w:rPr>
                <w:rFonts w:hAnsi="굴림체" w:hint="eastAsia"/>
                <w:color w:val="2A00FF"/>
                <w:szCs w:val="20"/>
              </w:rPr>
              <w:t>"test4"</w:t>
            </w:r>
            <w:r>
              <w:rPr>
                <w:rFonts w:hAnsi="굴림체" w:hint="eastAsia"/>
                <w:color w:val="000000"/>
                <w:szCs w:val="20"/>
              </w:rPr>
              <w:t>)</w:t>
            </w:r>
          </w:p>
          <w:p w14:paraId="3B661911" w14:textId="77777777" w:rsidR="00842304" w:rsidRDefault="00842304" w:rsidP="00842304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</w:t>
            </w:r>
            <w:r>
              <w:rPr>
                <w:rFonts w:hAnsi="굴림체" w:hint="eastAsia"/>
                <w:color w:val="7F0055"/>
                <w:szCs w:val="20"/>
              </w:rPr>
              <w:t>public</w:t>
            </w:r>
            <w:r>
              <w:rPr>
                <w:rFonts w:hAnsi="굴림체" w:hint="eastAsia"/>
                <w:color w:val="000000"/>
                <w:szCs w:val="20"/>
              </w:rPr>
              <w:t xml:space="preserve"> Product[] test4() {</w:t>
            </w:r>
          </w:p>
          <w:p w14:paraId="56DC746C" w14:textId="77777777" w:rsidR="00842304" w:rsidRDefault="00842304" w:rsidP="00842304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    </w:t>
            </w:r>
            <w:r>
              <w:rPr>
                <w:rFonts w:hAnsi="굴림체" w:hint="eastAsia"/>
                <w:color w:val="7F0055"/>
                <w:szCs w:val="20"/>
              </w:rPr>
              <w:t>return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55"/>
                <w:szCs w:val="20"/>
              </w:rPr>
              <w:t>new</w:t>
            </w:r>
            <w:r>
              <w:rPr>
                <w:rFonts w:hAnsi="굴림체" w:hint="eastAsia"/>
                <w:color w:val="000000"/>
                <w:szCs w:val="20"/>
              </w:rPr>
              <w:t xml:space="preserve"> Product[] {</w:t>
            </w:r>
          </w:p>
          <w:p w14:paraId="626B2581" w14:textId="77777777" w:rsidR="00842304" w:rsidRDefault="00842304" w:rsidP="00842304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        </w:t>
            </w:r>
            <w:r>
              <w:rPr>
                <w:rFonts w:hAnsi="굴림체" w:hint="eastAsia"/>
                <w:color w:val="7F0055"/>
                <w:szCs w:val="20"/>
              </w:rPr>
              <w:t>new</w:t>
            </w:r>
            <w:r>
              <w:rPr>
                <w:rFonts w:hAnsi="굴림체" w:hint="eastAsia"/>
                <w:color w:val="000000"/>
                <w:szCs w:val="20"/>
              </w:rPr>
              <w:t xml:space="preserve"> Product(</w:t>
            </w:r>
            <w:r>
              <w:rPr>
                <w:rFonts w:hAnsi="굴림체" w:hint="eastAsia"/>
                <w:color w:val="2A00FF"/>
                <w:szCs w:val="20"/>
              </w:rPr>
              <w:t>"맥주"</w:t>
            </w:r>
            <w:r>
              <w:rPr>
                <w:rFonts w:hAnsi="굴림체" w:hint="eastAsia"/>
                <w:color w:val="000000"/>
                <w:szCs w:val="20"/>
              </w:rPr>
              <w:t>, 2000),</w:t>
            </w:r>
          </w:p>
          <w:p w14:paraId="438AB0A3" w14:textId="77777777" w:rsidR="00842304" w:rsidRDefault="00842304" w:rsidP="00842304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        </w:t>
            </w:r>
            <w:r>
              <w:rPr>
                <w:rFonts w:hAnsi="굴림체" w:hint="eastAsia"/>
                <w:color w:val="7F0055"/>
                <w:szCs w:val="20"/>
              </w:rPr>
              <w:t>new</w:t>
            </w:r>
            <w:r>
              <w:rPr>
                <w:rFonts w:hAnsi="굴림체" w:hint="eastAsia"/>
                <w:color w:val="000000"/>
                <w:szCs w:val="20"/>
              </w:rPr>
              <w:t xml:space="preserve"> Product(</w:t>
            </w:r>
            <w:r>
              <w:rPr>
                <w:rFonts w:hAnsi="굴림체" w:hint="eastAsia"/>
                <w:color w:val="2A00FF"/>
                <w:szCs w:val="20"/>
              </w:rPr>
              <w:t>"우유"</w:t>
            </w:r>
            <w:r>
              <w:rPr>
                <w:rFonts w:hAnsi="굴림체" w:hint="eastAsia"/>
                <w:color w:val="000000"/>
                <w:szCs w:val="20"/>
              </w:rPr>
              <w:t>, 1500)</w:t>
            </w:r>
          </w:p>
          <w:p w14:paraId="3AA730D6" w14:textId="77777777" w:rsidR="00842304" w:rsidRDefault="00842304" w:rsidP="00842304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    };</w:t>
            </w:r>
          </w:p>
          <w:p w14:paraId="3B09507E" w14:textId="77777777" w:rsidR="00842304" w:rsidRDefault="00842304" w:rsidP="00842304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}</w:t>
            </w:r>
          </w:p>
          <w:p w14:paraId="6F61C7F0" w14:textId="77777777" w:rsidR="00842304" w:rsidRDefault="00842304" w:rsidP="00842304">
            <w:pPr>
              <w:pStyle w:val="a0"/>
              <w:rPr>
                <w:rFonts w:hAnsi="굴림체"/>
                <w:color w:val="000000"/>
                <w:szCs w:val="20"/>
              </w:rPr>
            </w:pPr>
          </w:p>
          <w:p w14:paraId="15403E0C" w14:textId="77777777" w:rsidR="00842304" w:rsidRDefault="00842304" w:rsidP="00842304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>}</w:t>
            </w:r>
          </w:p>
          <w:p w14:paraId="4ADB2BB5" w14:textId="77777777" w:rsidR="005F49E6" w:rsidRDefault="005F49E6" w:rsidP="00842304">
            <w:pPr>
              <w:pStyle w:val="a0"/>
            </w:pPr>
          </w:p>
        </w:tc>
      </w:tr>
    </w:tbl>
    <w:p w14:paraId="12C8E181" w14:textId="77777777" w:rsidR="005F49E6" w:rsidRDefault="005F49E6" w:rsidP="005F49E6"/>
    <w:p w14:paraId="3F7FCD35" w14:textId="77777777" w:rsidR="005F49E6" w:rsidRDefault="005F49E6" w:rsidP="005F49E6">
      <w:pPr>
        <w:pStyle w:val="Heading3"/>
      </w:pPr>
      <w:r>
        <w:rPr>
          <w:rFonts w:hint="eastAsia"/>
        </w:rPr>
        <w:t>컨트롤러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14:paraId="24F03EB3" w14:textId="63874668" w:rsidR="005F49E6" w:rsidRDefault="005F49E6" w:rsidP="005F49E6">
      <w:r>
        <w:rPr>
          <w:rFonts w:hint="eastAsia"/>
        </w:rPr>
        <w:t xml:space="preserve">컨트롤러 클래스는 웹브라우저의 </w:t>
      </w:r>
      <w:r>
        <w:t xml:space="preserve">URL </w:t>
      </w:r>
      <w:r>
        <w:rPr>
          <w:rFonts w:hint="eastAsia"/>
        </w:rPr>
        <w:t>요청을 받아서</w:t>
      </w:r>
      <w:r w:rsidR="008C773B">
        <w:rPr>
          <w:rFonts w:hint="eastAsia"/>
        </w:rPr>
        <w:t>,</w:t>
      </w:r>
      <w:r>
        <w:rPr>
          <w:rFonts w:hint="eastAsia"/>
        </w:rPr>
        <w:t xml:space="preserve"> 웹서버에서 실행되는 클래스이다.</w:t>
      </w:r>
    </w:p>
    <w:p w14:paraId="7AD9F396" w14:textId="567931D1" w:rsidR="005F49E6" w:rsidRDefault="005F49E6" w:rsidP="005F49E6">
      <w:r>
        <w:rPr>
          <w:rFonts w:hint="eastAsia"/>
        </w:rPr>
        <w:t xml:space="preserve">웹브라우저가 웹서버에 어떤 </w:t>
      </w:r>
      <w:r>
        <w:t>URL</w:t>
      </w:r>
      <w:r>
        <w:rPr>
          <w:rFonts w:hint="eastAsia"/>
        </w:rPr>
        <w:t>을 요청을 하면,</w:t>
      </w:r>
      <w:r>
        <w:t xml:space="preserve"> </w:t>
      </w:r>
      <w:r>
        <w:rPr>
          <w:rFonts w:hint="eastAsia"/>
        </w:rPr>
        <w:t xml:space="preserve">그 </w:t>
      </w:r>
      <w:r>
        <w:t>URL</w:t>
      </w:r>
      <w:r>
        <w:rPr>
          <w:rFonts w:hint="eastAsia"/>
        </w:rPr>
        <w:t xml:space="preserve">에 해당하는 컨트롤러의 </w:t>
      </w:r>
      <w:r w:rsidR="00170607">
        <w:rPr>
          <w:rFonts w:hint="eastAsia"/>
        </w:rPr>
        <w:t xml:space="preserve">액션 </w:t>
      </w:r>
      <w:r>
        <w:rPr>
          <w:rFonts w:hint="eastAsia"/>
        </w:rPr>
        <w:t>메소드가 자동으로 호출되어 실행된다.</w:t>
      </w:r>
      <w:r w:rsidR="00B5349B">
        <w:t xml:space="preserve"> </w:t>
      </w:r>
      <w:r>
        <w:rPr>
          <w:rFonts w:hint="eastAsia"/>
        </w:rPr>
        <w:t>컨트롤러 클래스는 @RestController, @Controller</w:t>
      </w:r>
      <w:r>
        <w:t xml:space="preserve"> </w:t>
      </w:r>
      <w:r>
        <w:rPr>
          <w:rFonts w:hint="eastAsia"/>
        </w:rPr>
        <w:t>어노테이션 중의 하나가 붙어있어야 한다.</w:t>
      </w:r>
    </w:p>
    <w:p w14:paraId="1662C179" w14:textId="77777777" w:rsidR="005F49E6" w:rsidRPr="00B5349B" w:rsidRDefault="005F49E6" w:rsidP="005F49E6"/>
    <w:p w14:paraId="65A4FBB9" w14:textId="77777777" w:rsidR="005F49E6" w:rsidRDefault="005F49E6" w:rsidP="005F49E6">
      <w:pPr>
        <w:pStyle w:val="Heading3"/>
      </w:pP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</w:p>
    <w:p w14:paraId="0559CDF7" w14:textId="77777777" w:rsidR="005F49E6" w:rsidRDefault="005F49E6" w:rsidP="005F49E6">
      <w:r>
        <w:rPr>
          <w:rFonts w:hint="eastAsia"/>
        </w:rPr>
        <w:t xml:space="preserve">웹브라우저가 어떤 </w:t>
      </w:r>
      <w:r>
        <w:t>URL</w:t>
      </w:r>
      <w:r>
        <w:rPr>
          <w:rFonts w:hint="eastAsia"/>
        </w:rPr>
        <w:t>을 웹서버에 요청하면,</w:t>
      </w:r>
      <w:r>
        <w:t xml:space="preserve"> </w:t>
      </w:r>
      <w:r>
        <w:rPr>
          <w:rFonts w:hint="eastAsia"/>
        </w:rPr>
        <w:t xml:space="preserve">그 요청된 </w:t>
      </w:r>
      <w:r>
        <w:t>URL</w:t>
      </w:r>
      <w:r>
        <w:rPr>
          <w:rFonts w:hint="eastAsia"/>
        </w:rPr>
        <w:t>에 해당하는 컨트롤러의 어떤 메소드가 자동으로 호출된다.</w:t>
      </w:r>
      <w:r>
        <w:t xml:space="preserve"> </w:t>
      </w:r>
      <w:r>
        <w:rPr>
          <w:rFonts w:hint="eastAsia"/>
        </w:rPr>
        <w:t>이렇게 웹브라우저의 요청에 의해서 자동으로 호출되는 컨트롤러의 메소드를 액션 메소드라고 부른다.</w:t>
      </w:r>
    </w:p>
    <w:p w14:paraId="613F2377" w14:textId="77777777" w:rsidR="005F49E6" w:rsidRPr="002443B5" w:rsidRDefault="005F49E6" w:rsidP="005F49E6"/>
    <w:p w14:paraId="4E4088E9" w14:textId="1A2149F2" w:rsidR="005F49E6" w:rsidRDefault="005F49E6" w:rsidP="005F49E6">
      <w:pPr>
        <w:pStyle w:val="Heading3"/>
      </w:pP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t>URL</w:t>
      </w:r>
    </w:p>
    <w:p w14:paraId="1CD13614" w14:textId="3FBB3288" w:rsidR="005F49E6" w:rsidRDefault="005F49E6" w:rsidP="005F49E6">
      <w:r>
        <w:rPr>
          <w:rFonts w:hint="eastAsia"/>
        </w:rPr>
        <w:t xml:space="preserve">컨트롤러 클래스에 붙은 </w:t>
      </w:r>
      <w:r>
        <w:t>@RequestMapping("</w:t>
      </w:r>
      <w:r w:rsidRPr="00F257B0">
        <w:rPr>
          <w:b/>
        </w:rPr>
        <w:t>first</w:t>
      </w:r>
      <w:r>
        <w:t xml:space="preserve">") </w:t>
      </w:r>
      <w:r>
        <w:rPr>
          <w:rFonts w:hint="eastAsia"/>
        </w:rPr>
        <w:t xml:space="preserve">어노테이션의 </w:t>
      </w:r>
      <w:r w:rsidRPr="00F257B0">
        <w:rPr>
          <w:b/>
        </w:rPr>
        <w:t>first</w:t>
      </w:r>
      <w:r>
        <w:t xml:space="preserve"> </w:t>
      </w:r>
      <w:r>
        <w:rPr>
          <w:rFonts w:hint="eastAsia"/>
        </w:rPr>
        <w:t>부분과</w:t>
      </w:r>
    </w:p>
    <w:p w14:paraId="2114522B" w14:textId="67EA147F" w:rsidR="005F49E6" w:rsidRDefault="005F49E6" w:rsidP="005F49E6">
      <w:r>
        <w:rPr>
          <w:rFonts w:hint="eastAsia"/>
        </w:rPr>
        <w:t xml:space="preserve">액션 메소드에 붙은 </w:t>
      </w:r>
      <w:r>
        <w:t>@</w:t>
      </w:r>
      <w:r w:rsidR="00A91771">
        <w:rPr>
          <w:rFonts w:hint="eastAsia"/>
        </w:rPr>
        <w:t>G</w:t>
      </w:r>
      <w:r w:rsidR="00A91771">
        <w:t>et</w:t>
      </w:r>
      <w:r>
        <w:t>Mapping("</w:t>
      </w:r>
      <w:r w:rsidRPr="00F257B0">
        <w:rPr>
          <w:b/>
        </w:rPr>
        <w:t>test1</w:t>
      </w:r>
      <w:r>
        <w:t xml:space="preserve">") </w:t>
      </w:r>
      <w:r>
        <w:rPr>
          <w:rFonts w:hint="eastAsia"/>
        </w:rPr>
        <w:t xml:space="preserve">어노테이션의 </w:t>
      </w:r>
      <w:r>
        <w:rPr>
          <w:b/>
        </w:rPr>
        <w:t>test</w:t>
      </w:r>
      <w:r>
        <w:t xml:space="preserve"> </w:t>
      </w:r>
      <w:r>
        <w:rPr>
          <w:rFonts w:hint="eastAsia"/>
        </w:rPr>
        <w:t xml:space="preserve">부분이 결합된 </w:t>
      </w:r>
      <w:r w:rsidRPr="00F257B0">
        <w:rPr>
          <w:rFonts w:hint="eastAsia"/>
          <w:b/>
        </w:rPr>
        <w:t>first/test1</w:t>
      </w:r>
      <w:r>
        <w:rPr>
          <w:rFonts w:hint="eastAsia"/>
        </w:rPr>
        <w:t xml:space="preserve"> 이 </w:t>
      </w:r>
    </w:p>
    <w:p w14:paraId="23A0F83D" w14:textId="185EE841" w:rsidR="005F49E6" w:rsidRDefault="005F49E6" w:rsidP="005F49E6">
      <w:r>
        <w:rPr>
          <w:rFonts w:hint="eastAsia"/>
        </w:rPr>
        <w:t xml:space="preserve">그 액션 메소드의 </w:t>
      </w:r>
      <w:r>
        <w:t xml:space="preserve">URL </w:t>
      </w:r>
      <w:r>
        <w:rPr>
          <w:rFonts w:hint="eastAsia"/>
        </w:rPr>
        <w:t>이다.</w:t>
      </w:r>
    </w:p>
    <w:p w14:paraId="716013F9" w14:textId="1EF67A83" w:rsidR="005F49E6" w:rsidRDefault="005F49E6" w:rsidP="005F49E6"/>
    <w:p w14:paraId="4F0A1872" w14:textId="7052FE2B" w:rsidR="00F42172" w:rsidRDefault="00F42172" w:rsidP="005F49E6">
      <w:r>
        <w:rPr>
          <w:rFonts w:hint="eastAsia"/>
        </w:rPr>
        <w:t>R</w:t>
      </w:r>
      <w:r>
        <w:t xml:space="preserve">un as Spring Boot App </w:t>
      </w:r>
      <w:r>
        <w:rPr>
          <w:rFonts w:hint="eastAsia"/>
        </w:rPr>
        <w:t>메뉴로 실행할 경우</w:t>
      </w:r>
      <w:r w:rsidR="00556A4F">
        <w:t>,</w:t>
      </w:r>
    </w:p>
    <w:p w14:paraId="1316A7E7" w14:textId="143431ED" w:rsidR="005F49E6" w:rsidRDefault="005F49E6" w:rsidP="005F49E6">
      <w:r w:rsidRPr="00FD6F89">
        <w:rPr>
          <w:b/>
        </w:rPr>
        <w:t>http://localhost:808</w:t>
      </w:r>
      <w:r w:rsidR="003A4AC8">
        <w:rPr>
          <w:b/>
        </w:rPr>
        <w:t>8</w:t>
      </w:r>
      <w:r w:rsidRPr="00FD6F89">
        <w:rPr>
          <w:b/>
        </w:rPr>
        <w:t>/first/test1</w:t>
      </w:r>
      <w:r>
        <w:t xml:space="preserve"> URL</w:t>
      </w:r>
      <w:r>
        <w:rPr>
          <w:rFonts w:hint="eastAsia"/>
        </w:rPr>
        <w:t>을 웹브라우저가 웹서버에 요청하면,</w:t>
      </w:r>
    </w:p>
    <w:p w14:paraId="673413FE" w14:textId="77777777" w:rsidR="005F49E6" w:rsidRDefault="005F49E6" w:rsidP="005F49E6">
      <w:r>
        <w:rPr>
          <w:rFonts w:hint="eastAsia"/>
        </w:rPr>
        <w:t xml:space="preserve">웹서버에서 </w:t>
      </w:r>
      <w:r>
        <w:t xml:space="preserve">FirstController </w:t>
      </w:r>
      <w:r>
        <w:rPr>
          <w:rFonts w:hint="eastAsia"/>
        </w:rPr>
        <w:t xml:space="preserve">컨트롤러 클래스의 </w:t>
      </w:r>
      <w:r>
        <w:t xml:space="preserve">test1 </w:t>
      </w:r>
      <w:r>
        <w:rPr>
          <w:rFonts w:hint="eastAsia"/>
        </w:rPr>
        <w:t>액션 메소드가 자동으로 호출되어 실행된다.</w:t>
      </w:r>
    </w:p>
    <w:p w14:paraId="53EFF7A0" w14:textId="77777777" w:rsidR="005F49E6" w:rsidRDefault="005F49E6" w:rsidP="005F49E6"/>
    <w:p w14:paraId="37FB94BC" w14:textId="77777777" w:rsidR="005F49E6" w:rsidRDefault="005F49E6" w:rsidP="005F49E6">
      <w:r>
        <w:rPr>
          <w:rFonts w:hint="eastAsia"/>
        </w:rPr>
        <w:t>자동으로 호출할 액션 메소드를 찾을 때 컨트롤러 클래스 이름이나 액션 메소드의 이름은 상관 없고,</w:t>
      </w:r>
    </w:p>
    <w:p w14:paraId="4985C172" w14:textId="149B3F63" w:rsidR="005F49E6" w:rsidRDefault="005F49E6" w:rsidP="005F49E6">
      <w:r>
        <w:t>@RequestMapping</w:t>
      </w:r>
      <w:r w:rsidR="00A91771">
        <w:t>, @GetMapping</w:t>
      </w:r>
      <w:r>
        <w:t xml:space="preserve"> </w:t>
      </w:r>
      <w:r>
        <w:rPr>
          <w:rFonts w:hint="eastAsia"/>
        </w:rPr>
        <w:t xml:space="preserve">어노테이션에 등록된 </w:t>
      </w:r>
      <w:r>
        <w:t>URL</w:t>
      </w:r>
      <w:r>
        <w:rPr>
          <w:rFonts w:hint="eastAsia"/>
        </w:rPr>
        <w:t>만 일치하면 된다.</w:t>
      </w:r>
    </w:p>
    <w:p w14:paraId="2B5B0164" w14:textId="0FC28FB2" w:rsidR="005F49E6" w:rsidRDefault="005F49E6" w:rsidP="005F49E6"/>
    <w:p w14:paraId="17E0D379" w14:textId="77777777" w:rsidR="005F49E6" w:rsidRDefault="005F49E6" w:rsidP="005F49E6">
      <w:pPr>
        <w:pStyle w:val="Heading3"/>
      </w:pPr>
      <w:r>
        <w:lastRenderedPageBreak/>
        <w:t>@RestController</w:t>
      </w:r>
    </w:p>
    <w:p w14:paraId="06CF4BE4" w14:textId="57311881" w:rsidR="005F49E6" w:rsidRDefault="005F49E6" w:rsidP="005F49E6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어노테이션이 붙은 컨트롤러를 레스트 컨트롤러라고 부</w:t>
      </w:r>
      <w:r w:rsidR="00610DFE">
        <w:rPr>
          <w:rFonts w:hint="eastAsia"/>
        </w:rPr>
        <w:t>른다.</w:t>
      </w:r>
    </w:p>
    <w:p w14:paraId="4B812EC5" w14:textId="2234C01B" w:rsidR="008C773B" w:rsidRPr="00283B5A" w:rsidRDefault="008C773B" w:rsidP="005F49E6"/>
    <w:p w14:paraId="5C5369FF" w14:textId="59011AB3" w:rsidR="002F159C" w:rsidRDefault="002F159C" w:rsidP="005F49E6">
      <w:r>
        <w:rPr>
          <w:rFonts w:hint="eastAsia"/>
        </w:rPr>
        <w:t>레스트 컨트롤러</w:t>
      </w:r>
      <w:r w:rsidR="0038338B">
        <w:t xml:space="preserve"> </w:t>
      </w:r>
      <w:r w:rsidR="0038338B">
        <w:rPr>
          <w:rFonts w:hint="eastAsia"/>
        </w:rPr>
        <w:t>액션</w:t>
      </w:r>
      <w:r w:rsidR="00126915">
        <w:rPr>
          <w:rFonts w:hint="eastAsia"/>
        </w:rPr>
        <w:t xml:space="preserve"> </w:t>
      </w:r>
      <w:r w:rsidR="0038338B">
        <w:rPr>
          <w:rFonts w:hint="eastAsia"/>
        </w:rPr>
        <w:t xml:space="preserve">메소드의 </w:t>
      </w:r>
      <w:r w:rsidR="00E30372">
        <w:rPr>
          <w:rFonts w:hint="eastAsia"/>
        </w:rPr>
        <w:t>리턴값은</w:t>
      </w:r>
      <w:r>
        <w:rPr>
          <w:rFonts w:hint="eastAsia"/>
        </w:rPr>
        <w:t xml:space="preserve"> 데이터이다.</w:t>
      </w:r>
    </w:p>
    <w:p w14:paraId="6E44CB95" w14:textId="61EFEBF1" w:rsidR="002F159C" w:rsidRDefault="002F159C" w:rsidP="005F49E6">
      <w:r>
        <w:rPr>
          <w:rFonts w:hint="eastAsia"/>
        </w:rPr>
        <w:t>그 데이터</w:t>
      </w:r>
      <w:r w:rsidR="00BC0DE3">
        <w:rPr>
          <w:rFonts w:hint="eastAsia"/>
        </w:rPr>
        <w:t>가</w:t>
      </w:r>
      <w:r>
        <w:rPr>
          <w:rFonts w:hint="eastAsia"/>
        </w:rPr>
        <w:t xml:space="preserve"> 웹브라우저에 전송된다.</w:t>
      </w:r>
    </w:p>
    <w:p w14:paraId="267B0CBE" w14:textId="3BEE2103" w:rsidR="005F49E6" w:rsidRDefault="00372538" w:rsidP="00372538">
      <w:r>
        <w:rPr>
          <w:rFonts w:hint="eastAsia"/>
        </w:rPr>
        <w:t>그 데이터는</w:t>
      </w:r>
      <w:r w:rsidR="00700059" w:rsidRPr="00700059">
        <w:rPr>
          <w:rFonts w:hint="eastAsia"/>
        </w:rPr>
        <w:t xml:space="preserve"> </w:t>
      </w:r>
      <w:r w:rsidR="005F49E6" w:rsidRPr="00700059">
        <w:rPr>
          <w:u w:val="single"/>
        </w:rPr>
        <w:t xml:space="preserve">JSON </w:t>
      </w:r>
      <w:r w:rsidR="005F49E6" w:rsidRPr="00700059">
        <w:rPr>
          <w:rFonts w:hint="eastAsia"/>
          <w:u w:val="single"/>
        </w:rPr>
        <w:t>형태</w:t>
      </w:r>
      <w:r w:rsidR="005F49E6">
        <w:rPr>
          <w:rFonts w:hint="eastAsia"/>
        </w:rPr>
        <w:t>로 변환되어 웹브라우저에 전송된다.</w:t>
      </w:r>
    </w:p>
    <w:p w14:paraId="640AF54C" w14:textId="1E82DA55" w:rsidR="002F159C" w:rsidRDefault="002F159C" w:rsidP="005F49E6"/>
    <w:p w14:paraId="6029C918" w14:textId="68AAD571" w:rsidR="00700059" w:rsidRPr="008C4A9B" w:rsidRDefault="00700059" w:rsidP="005F49E6">
      <w:pPr>
        <w:rPr>
          <w:rFonts w:hint="eastAsia"/>
        </w:rPr>
      </w:pPr>
      <w:r>
        <w:rPr>
          <w:rFonts w:hint="eastAsia"/>
        </w:rPr>
        <w:t>JSON (</w:t>
      </w:r>
      <w:r w:rsidRPr="00700059">
        <w:rPr>
          <w:rFonts w:hint="eastAsia"/>
          <w:u w:val="single"/>
        </w:rPr>
        <w:t>J</w:t>
      </w:r>
      <w:r>
        <w:rPr>
          <w:rFonts w:hint="eastAsia"/>
        </w:rPr>
        <w:t>ava</w:t>
      </w:r>
      <w:r w:rsidRPr="00700059">
        <w:rPr>
          <w:rFonts w:hint="eastAsia"/>
          <w:u w:val="single"/>
        </w:rPr>
        <w:t>s</w:t>
      </w:r>
      <w:r>
        <w:rPr>
          <w:rFonts w:hint="eastAsia"/>
        </w:rPr>
        <w:t xml:space="preserve">cript </w:t>
      </w:r>
      <w:r w:rsidRPr="00700059">
        <w:rPr>
          <w:rFonts w:hint="eastAsia"/>
          <w:u w:val="single"/>
        </w:rPr>
        <w:t>O</w:t>
      </w:r>
      <w:r>
        <w:rPr>
          <w:rFonts w:hint="eastAsia"/>
        </w:rPr>
        <w:t xml:space="preserve">bject </w:t>
      </w:r>
      <w:r w:rsidRPr="00700059">
        <w:rPr>
          <w:rFonts w:hint="eastAsia"/>
          <w:u w:val="single"/>
        </w:rPr>
        <w:t>N</w:t>
      </w:r>
      <w:r>
        <w:rPr>
          <w:rFonts w:hint="eastAsia"/>
        </w:rPr>
        <w:t>otation)</w:t>
      </w:r>
    </w:p>
    <w:p w14:paraId="1CFEB6AA" w14:textId="77777777" w:rsidR="0095762A" w:rsidRDefault="0095762A" w:rsidP="005F49E6"/>
    <w:p w14:paraId="74C7AFA1" w14:textId="5579035D" w:rsidR="0095762A" w:rsidRDefault="0095762A" w:rsidP="0095762A">
      <w:pPr>
        <w:pStyle w:val="Heading3"/>
      </w:pPr>
      <w:r>
        <w:rPr>
          <w:rFonts w:hint="eastAsia"/>
        </w:rPr>
        <w:t>@</w:t>
      </w:r>
      <w:r>
        <w:t>Controller</w:t>
      </w:r>
    </w:p>
    <w:p w14:paraId="5F982171" w14:textId="77777777" w:rsidR="008C4A9B" w:rsidRDefault="008C4A9B" w:rsidP="005F49E6">
      <w:r>
        <w:rPr>
          <w:rFonts w:hint="eastAsia"/>
        </w:rPr>
        <w:t xml:space="preserve">이 어노테이션이 붙은 </w:t>
      </w:r>
      <w:r w:rsidR="002F159C">
        <w:rPr>
          <w:rFonts w:hint="eastAsia"/>
        </w:rPr>
        <w:t>컨트롤러</w:t>
      </w:r>
      <w:r>
        <w:rPr>
          <w:rFonts w:hint="eastAsia"/>
        </w:rPr>
        <w:t>는 그냥 컨트롤러라고 부른다.</w:t>
      </w:r>
    </w:p>
    <w:p w14:paraId="5B6E87D1" w14:textId="77777777" w:rsidR="00610DFE" w:rsidRDefault="00610DFE" w:rsidP="005F49E6"/>
    <w:p w14:paraId="4D3F7CA3" w14:textId="4B34FE53" w:rsidR="002F159C" w:rsidRDefault="00610DFE" w:rsidP="005F49E6">
      <w:r>
        <w:rPr>
          <w:rFonts w:hint="eastAsia"/>
        </w:rPr>
        <w:t>이 컨트롤러의</w:t>
      </w:r>
      <w:r w:rsidR="00E30372">
        <w:rPr>
          <w:rFonts w:hint="eastAsia"/>
        </w:rPr>
        <w:t xml:space="preserve"> </w:t>
      </w:r>
      <w:r w:rsidR="0038338B">
        <w:rPr>
          <w:rFonts w:hint="eastAsia"/>
        </w:rPr>
        <w:t xml:space="preserve">액션메소드의 </w:t>
      </w:r>
      <w:r w:rsidR="00E30372">
        <w:rPr>
          <w:rFonts w:hint="eastAsia"/>
        </w:rPr>
        <w:t>리턴값은 뷰(</w:t>
      </w:r>
      <w:r w:rsidR="00E30372">
        <w:t>view)</w:t>
      </w:r>
      <w:r w:rsidR="00E30372">
        <w:rPr>
          <w:rFonts w:hint="eastAsia"/>
        </w:rPr>
        <w:t>의 이름이다.</w:t>
      </w:r>
    </w:p>
    <w:p w14:paraId="76D9E5A7" w14:textId="6CFB730B" w:rsidR="0038338B" w:rsidRDefault="0038338B" w:rsidP="005F49E6">
      <w:r>
        <w:rPr>
          <w:rFonts w:hint="eastAsia"/>
        </w:rPr>
        <w:t>액션메소드가 리턴한 후,</w:t>
      </w:r>
      <w:r>
        <w:t xml:space="preserve"> </w:t>
      </w:r>
      <w:r>
        <w:rPr>
          <w:rFonts w:hint="eastAsia"/>
        </w:rPr>
        <w:t>그 이름의 뷰가 실행된다.</w:t>
      </w:r>
    </w:p>
    <w:p w14:paraId="3BA433C6" w14:textId="77777777" w:rsidR="005E4BB9" w:rsidRDefault="0038338B" w:rsidP="005F49E6">
      <w:r>
        <w:rPr>
          <w:rFonts w:hint="eastAsia"/>
        </w:rPr>
        <w:t>뷰의 실행결과 출력이 웹브라우저에 전송된다.</w:t>
      </w:r>
      <w:r w:rsidR="005E4BB9">
        <w:t xml:space="preserve"> </w:t>
      </w:r>
    </w:p>
    <w:p w14:paraId="05795526" w14:textId="617409AE" w:rsidR="0038338B" w:rsidRDefault="005E4BB9" w:rsidP="005F49E6">
      <w:r>
        <w:rPr>
          <w:rFonts w:hint="eastAsia"/>
        </w:rPr>
        <w:t xml:space="preserve">즉 </w:t>
      </w:r>
      <w:r>
        <w:t xml:space="preserve">HTML </w:t>
      </w:r>
      <w:r>
        <w:rPr>
          <w:rFonts w:hint="eastAsia"/>
        </w:rPr>
        <w:t>태그들이 웹브라우저에 전송된다.</w:t>
      </w:r>
    </w:p>
    <w:p w14:paraId="2EEF9C30" w14:textId="77777777" w:rsidR="005F49E6" w:rsidRDefault="005F49E6" w:rsidP="005F49E6"/>
    <w:p w14:paraId="3947A632" w14:textId="77777777" w:rsidR="005F49E6" w:rsidRDefault="005F49E6" w:rsidP="005F49E6"/>
    <w:p w14:paraId="0CBF8DF4" w14:textId="77777777" w:rsidR="005F49E6" w:rsidRDefault="005F49E6" w:rsidP="005F49E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BB58F8D" w14:textId="4B1ABFBD" w:rsidR="005F49E6" w:rsidRDefault="005F49E6" w:rsidP="005F49E6">
      <w:pPr>
        <w:pStyle w:val="Heading2"/>
      </w:pPr>
      <w:bookmarkStart w:id="10" w:name="_Toc144637740"/>
      <w:r>
        <w:rPr>
          <w:rFonts w:hint="eastAsia"/>
        </w:rPr>
        <w:lastRenderedPageBreak/>
        <w:t>실행</w:t>
      </w:r>
      <w:bookmarkEnd w:id="10"/>
    </w:p>
    <w:p w14:paraId="586F7783" w14:textId="687B3190" w:rsidR="0053553F" w:rsidRDefault="00B13A1E" w:rsidP="0053553F">
      <w:r w:rsidRPr="00B13A1E">
        <w:rPr>
          <w:noProof/>
        </w:rPr>
        <w:drawing>
          <wp:inline distT="0" distB="0" distL="0" distR="0" wp14:anchorId="59294EA2" wp14:editId="71FEB09C">
            <wp:extent cx="5504834" cy="5213445"/>
            <wp:effectExtent l="0" t="0" r="63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4834" cy="521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AD56" w14:textId="14C26181" w:rsidR="0053553F" w:rsidRDefault="0053553F" w:rsidP="0053553F"/>
    <w:p w14:paraId="00233F93" w14:textId="77777777" w:rsidR="0053553F" w:rsidRPr="0053553F" w:rsidRDefault="0053553F" w:rsidP="0053553F"/>
    <w:p w14:paraId="6F50D9C1" w14:textId="77777777" w:rsidR="005F49E6" w:rsidRPr="000B554C" w:rsidRDefault="005F49E6" w:rsidP="005F49E6"/>
    <w:p w14:paraId="18079661" w14:textId="27570159" w:rsidR="005F49E6" w:rsidRDefault="00987343" w:rsidP="005F49E6">
      <w:pPr>
        <w:pStyle w:val="Heading3"/>
      </w:pPr>
      <w:r w:rsidRPr="00987343">
        <w:t>http://localhost:8088/first/test1</w:t>
      </w:r>
    </w:p>
    <w:p w14:paraId="7620B551" w14:textId="0AF68930" w:rsidR="005F49E6" w:rsidRDefault="00B829BF" w:rsidP="005F49E6">
      <w:r>
        <w:rPr>
          <w:noProof/>
        </w:rPr>
        <w:drawing>
          <wp:inline distT="0" distB="0" distL="0" distR="0" wp14:anchorId="2EF99FCD" wp14:editId="39743924">
            <wp:extent cx="5276850" cy="18573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D976" w14:textId="77777777" w:rsidR="005F49E6" w:rsidRDefault="005F49E6" w:rsidP="005F49E6">
      <w:r>
        <w:t xml:space="preserve">test1 </w:t>
      </w:r>
      <w:r>
        <w:rPr>
          <w:rFonts w:hint="eastAsia"/>
        </w:rPr>
        <w:t>액션 메소드가 리턴한 문자열이 그대로 웹브라우저에 전송되었다.</w:t>
      </w:r>
    </w:p>
    <w:p w14:paraId="1D1B7995" w14:textId="6730B96D" w:rsidR="005F49E6" w:rsidRDefault="005F49E6" w:rsidP="005F49E6"/>
    <w:p w14:paraId="42140A51" w14:textId="6CA1A20E" w:rsidR="005F49E6" w:rsidRDefault="005F49E6" w:rsidP="005F49E6"/>
    <w:p w14:paraId="0FD2D146" w14:textId="77777777" w:rsidR="001B4BE1" w:rsidRDefault="001B4BE1" w:rsidP="005F49E6"/>
    <w:p w14:paraId="1075771C" w14:textId="77777777" w:rsidR="00923475" w:rsidRPr="00923475" w:rsidRDefault="00923475" w:rsidP="00923475">
      <w:pPr>
        <w:pStyle w:val="Heading3"/>
      </w:pPr>
      <w:r w:rsidRPr="00923475">
        <w:lastRenderedPageBreak/>
        <w:t xml:space="preserve">http://localhost:8088/first/test2 </w:t>
      </w:r>
    </w:p>
    <w:p w14:paraId="4BFF0390" w14:textId="45A6CF91" w:rsidR="005F49E6" w:rsidRDefault="007A4F08" w:rsidP="005F49E6">
      <w:r>
        <w:rPr>
          <w:noProof/>
        </w:rPr>
        <w:drawing>
          <wp:inline distT="0" distB="0" distL="0" distR="0" wp14:anchorId="2B75C20C" wp14:editId="5FA20E10">
            <wp:extent cx="5276850" cy="18573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97BD" w14:textId="77777777" w:rsidR="005F49E6" w:rsidRDefault="005F49E6" w:rsidP="005F49E6">
      <w:r>
        <w:t xml:space="preserve">test2 </w:t>
      </w:r>
      <w:r>
        <w:rPr>
          <w:rFonts w:hint="eastAsia"/>
        </w:rPr>
        <w:t xml:space="preserve">액션 메소드가 리턴한 </w:t>
      </w:r>
      <w:r>
        <w:t xml:space="preserve">String </w:t>
      </w:r>
      <w:r>
        <w:rPr>
          <w:rFonts w:hint="eastAsia"/>
        </w:rPr>
        <w:t xml:space="preserve">배열이 </w:t>
      </w:r>
      <w:r>
        <w:t xml:space="preserve">JSON </w:t>
      </w:r>
      <w:r>
        <w:rPr>
          <w:rFonts w:hint="eastAsia"/>
        </w:rPr>
        <w:t>포멧으로 웹브라우저에 전송되었다.</w:t>
      </w:r>
    </w:p>
    <w:p w14:paraId="4321DAC4" w14:textId="77777777" w:rsidR="005F49E6" w:rsidRDefault="005F49E6" w:rsidP="005F49E6">
      <w:r>
        <w:rPr>
          <w:rFonts w:hint="eastAsia"/>
        </w:rPr>
        <w:t xml:space="preserve">웹브라우저에 보이는 내용이 </w:t>
      </w:r>
      <w:r>
        <w:t xml:space="preserve">Stirng </w:t>
      </w:r>
      <w:r>
        <w:rPr>
          <w:rFonts w:hint="eastAsia"/>
        </w:rPr>
        <w:t xml:space="preserve">배열 </w:t>
      </w:r>
      <w:r>
        <w:t xml:space="preserve">JSON </w:t>
      </w:r>
      <w:r>
        <w:rPr>
          <w:rFonts w:hint="eastAsia"/>
        </w:rPr>
        <w:t>포맷이다.</w:t>
      </w:r>
    </w:p>
    <w:p w14:paraId="04D27862" w14:textId="77777777" w:rsidR="005F49E6" w:rsidRDefault="005F49E6" w:rsidP="005F49E6"/>
    <w:p w14:paraId="1960FFA7" w14:textId="77777777" w:rsidR="005F49E6" w:rsidRDefault="005F49E6" w:rsidP="005F49E6"/>
    <w:p w14:paraId="775F2C33" w14:textId="77777777" w:rsidR="00923475" w:rsidRPr="00923475" w:rsidRDefault="00923475" w:rsidP="00923475">
      <w:pPr>
        <w:pStyle w:val="Heading3"/>
      </w:pPr>
      <w:r w:rsidRPr="00923475">
        <w:t xml:space="preserve">http://localhost:8088/first/test3 </w:t>
      </w:r>
    </w:p>
    <w:p w14:paraId="5B0AAEE8" w14:textId="244CB4F2" w:rsidR="005F49E6" w:rsidRDefault="007A4F08" w:rsidP="005F49E6">
      <w:r>
        <w:rPr>
          <w:noProof/>
        </w:rPr>
        <w:drawing>
          <wp:inline distT="0" distB="0" distL="0" distR="0" wp14:anchorId="2DC6697A" wp14:editId="2FC944B0">
            <wp:extent cx="5276850" cy="18573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DF5C" w14:textId="77777777" w:rsidR="005F49E6" w:rsidRDefault="005F49E6" w:rsidP="005F49E6">
      <w:r>
        <w:t xml:space="preserve">test3 </w:t>
      </w:r>
      <w:r>
        <w:rPr>
          <w:rFonts w:hint="eastAsia"/>
        </w:rPr>
        <w:t xml:space="preserve">액션 메소드가 리턴한 </w:t>
      </w:r>
      <w:r>
        <w:t xml:space="preserve">Product </w:t>
      </w:r>
      <w:r>
        <w:rPr>
          <w:rFonts w:hint="eastAsia"/>
        </w:rPr>
        <w:t xml:space="preserve">객체가 </w:t>
      </w:r>
      <w:r>
        <w:t xml:space="preserve">JSON </w:t>
      </w:r>
      <w:r>
        <w:rPr>
          <w:rFonts w:hint="eastAsia"/>
        </w:rPr>
        <w:t>포멧으로 웹브라우저에 전송되었다.</w:t>
      </w:r>
    </w:p>
    <w:p w14:paraId="3E59A789" w14:textId="77777777" w:rsidR="005F49E6" w:rsidRDefault="005F49E6" w:rsidP="005F49E6">
      <w:r>
        <w:rPr>
          <w:rFonts w:hint="eastAsia"/>
        </w:rPr>
        <w:t xml:space="preserve">웹브라우저에 보이는 내용이 객체 한 개의 </w:t>
      </w:r>
      <w:r>
        <w:t xml:space="preserve">JSON </w:t>
      </w:r>
      <w:r>
        <w:rPr>
          <w:rFonts w:hint="eastAsia"/>
        </w:rPr>
        <w:t>포맷이다.</w:t>
      </w:r>
    </w:p>
    <w:p w14:paraId="107D07D1" w14:textId="77777777" w:rsidR="005F49E6" w:rsidRPr="009123CD" w:rsidRDefault="005F49E6" w:rsidP="005F49E6"/>
    <w:p w14:paraId="7D1C265A" w14:textId="4605EA50" w:rsidR="005F49E6" w:rsidRDefault="00B025BA" w:rsidP="005F49E6">
      <w:r w:rsidRPr="00B025BA">
        <w:rPr>
          <w:rFonts w:asciiTheme="majorHAnsi" w:eastAsia="돋움" w:hAnsiTheme="majorHAnsi" w:cstheme="majorBidi"/>
          <w:b/>
          <w:sz w:val="24"/>
        </w:rPr>
        <w:t xml:space="preserve">http://localhost:8088/first/test4 </w:t>
      </w:r>
      <w:r w:rsidR="002A0407">
        <w:rPr>
          <w:noProof/>
        </w:rPr>
        <w:drawing>
          <wp:inline distT="0" distB="0" distL="0" distR="0" wp14:anchorId="6BFAE9C2" wp14:editId="7F7180CB">
            <wp:extent cx="6645910" cy="1845945"/>
            <wp:effectExtent l="0" t="0" r="254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4DAC" w14:textId="77777777" w:rsidR="005F49E6" w:rsidRDefault="005F49E6" w:rsidP="005F49E6">
      <w:r>
        <w:t xml:space="preserve">test4 </w:t>
      </w:r>
      <w:r>
        <w:rPr>
          <w:rFonts w:hint="eastAsia"/>
        </w:rPr>
        <w:t xml:space="preserve">액션 메소드가 리턴한 </w:t>
      </w:r>
      <w:r>
        <w:t xml:space="preserve">Product </w:t>
      </w:r>
      <w:r>
        <w:rPr>
          <w:rFonts w:hint="eastAsia"/>
        </w:rPr>
        <w:t xml:space="preserve">객체 배열이 </w:t>
      </w:r>
      <w:r>
        <w:t xml:space="preserve">JSON </w:t>
      </w:r>
      <w:r>
        <w:rPr>
          <w:rFonts w:hint="eastAsia"/>
        </w:rPr>
        <w:t>포멧으로 웹브라우저에 전송되었다.</w:t>
      </w:r>
    </w:p>
    <w:p w14:paraId="3FC88671" w14:textId="77777777" w:rsidR="005F49E6" w:rsidRDefault="005F49E6" w:rsidP="005F49E6">
      <w:r>
        <w:rPr>
          <w:rFonts w:hint="eastAsia"/>
        </w:rPr>
        <w:t>웹브라우저에 보이는 내용이 객체</w:t>
      </w:r>
      <w:r>
        <w:t xml:space="preserve"> </w:t>
      </w:r>
      <w:r>
        <w:rPr>
          <w:rFonts w:hint="eastAsia"/>
        </w:rPr>
        <w:t xml:space="preserve">배열의 </w:t>
      </w:r>
      <w:r>
        <w:t xml:space="preserve">JSON </w:t>
      </w:r>
      <w:r>
        <w:rPr>
          <w:rFonts w:hint="eastAsia"/>
        </w:rPr>
        <w:t>포맷이다.</w:t>
      </w:r>
    </w:p>
    <w:p w14:paraId="0ADA776B" w14:textId="6A838C5D" w:rsidR="005F49E6" w:rsidRDefault="005F49E6" w:rsidP="005F49E6"/>
    <w:p w14:paraId="53ACC94A" w14:textId="455D2E06" w:rsidR="00714867" w:rsidRDefault="00714867" w:rsidP="005F49E6"/>
    <w:p w14:paraId="3590B490" w14:textId="77777777" w:rsidR="000718FB" w:rsidRPr="000718FB" w:rsidRDefault="000718FB" w:rsidP="000718FB"/>
    <w:p w14:paraId="55196C15" w14:textId="6C54D0DD" w:rsidR="00714867" w:rsidRDefault="00714867" w:rsidP="005F49E6"/>
    <w:p w14:paraId="0CDD9EFB" w14:textId="77777777" w:rsidR="00714867" w:rsidRDefault="00714867" w:rsidP="005F49E6"/>
    <w:p w14:paraId="0430B1DB" w14:textId="77777777" w:rsidR="005F49E6" w:rsidRDefault="005F49E6">
      <w:pPr>
        <w:widowControl/>
        <w:wordWrap/>
        <w:autoSpaceDE/>
        <w:autoSpaceDN/>
        <w:spacing w:after="160" w:line="259" w:lineRule="auto"/>
      </w:pPr>
      <w:r>
        <w:br w:type="page"/>
      </w:r>
    </w:p>
    <w:bookmarkEnd w:id="0"/>
    <w:p w14:paraId="35303B76" w14:textId="21731FC9" w:rsidR="00E22711" w:rsidRDefault="00E22711" w:rsidP="00E22711"/>
    <w:p w14:paraId="589737A9" w14:textId="0482B5CD" w:rsidR="00E22711" w:rsidRDefault="002C4B4F" w:rsidP="00E22711">
      <w:pPr>
        <w:pStyle w:val="Heading2"/>
      </w:pPr>
      <w:bookmarkStart w:id="11" w:name="_Toc144637741"/>
      <w:r>
        <w:t>First</w:t>
      </w:r>
      <w:r w:rsidR="000718FB">
        <w:t xml:space="preserve">Controller </w:t>
      </w:r>
      <w:r w:rsidR="000718FB">
        <w:rPr>
          <w:rFonts w:hint="eastAsia"/>
        </w:rPr>
        <w:t xml:space="preserve">액션 메소드 </w:t>
      </w:r>
      <w:r w:rsidR="00E22711">
        <w:rPr>
          <w:rFonts w:hint="eastAsia"/>
        </w:rPr>
        <w:t xml:space="preserve">실행 </w:t>
      </w:r>
      <w:r w:rsidR="009F403F">
        <w:rPr>
          <w:rFonts w:hint="eastAsia"/>
        </w:rPr>
        <w:t>절차</w:t>
      </w:r>
      <w:bookmarkEnd w:id="11"/>
      <w:r w:rsidR="009F403F">
        <w:rPr>
          <w:rFonts w:hint="eastAsia"/>
        </w:rPr>
        <w:t xml:space="preserve"> </w:t>
      </w:r>
    </w:p>
    <w:p w14:paraId="678C05C2" w14:textId="5CF6F519" w:rsidR="00E22711" w:rsidRDefault="00E22711" w:rsidP="00E22711">
      <w:r w:rsidRPr="00E22711">
        <w:rPr>
          <w:noProof/>
        </w:rPr>
        <w:drawing>
          <wp:inline distT="0" distB="0" distL="0" distR="0" wp14:anchorId="5961938F" wp14:editId="247ADB3C">
            <wp:extent cx="6645910" cy="1627074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2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6AF3C" w14:textId="6DD0A7B9" w:rsidR="00E22711" w:rsidRDefault="00E22711" w:rsidP="00E22711"/>
    <w:p w14:paraId="78BF67B4" w14:textId="52924803" w:rsidR="00E22711" w:rsidRDefault="00E22711" w:rsidP="00E227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9847"/>
      </w:tblGrid>
      <w:tr w:rsidR="00E22711" w14:paraId="29EF11B3" w14:textId="77777777" w:rsidTr="00B9241C">
        <w:tc>
          <w:tcPr>
            <w:tcW w:w="496" w:type="dxa"/>
          </w:tcPr>
          <w:p w14:paraId="228D8131" w14:textId="77777777" w:rsidR="00E22711" w:rsidRDefault="00E22711" w:rsidP="00B9241C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1</w:t>
            </w:r>
          </w:p>
        </w:tc>
        <w:tc>
          <w:tcPr>
            <w:tcW w:w="9847" w:type="dxa"/>
          </w:tcPr>
          <w:p w14:paraId="29A207C0" w14:textId="6E8F5317" w:rsidR="00E22711" w:rsidRDefault="00E22711" w:rsidP="00B9241C">
            <w:r>
              <w:rPr>
                <w:rFonts w:hint="eastAsia"/>
              </w:rPr>
              <w:t xml:space="preserve">웹브라우저가 서버에 </w:t>
            </w:r>
            <w:r w:rsidRPr="003B61A2">
              <w:rPr>
                <w:rFonts w:hint="eastAsia"/>
                <w:b/>
              </w:rPr>
              <w:t>요청(</w:t>
            </w:r>
            <w:r>
              <w:rPr>
                <w:b/>
              </w:rPr>
              <w:t>HTTP R</w:t>
            </w:r>
            <w:r w:rsidRPr="003B61A2">
              <w:rPr>
                <w:b/>
              </w:rPr>
              <w:t>equest)</w:t>
            </w:r>
            <w:r w:rsidR="002E3250" w:rsidRPr="002E3250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전달한다.</w:t>
            </w:r>
            <w:r w:rsidR="000718FB">
              <w:t xml:space="preserve"> </w:t>
            </w:r>
          </w:p>
          <w:p w14:paraId="306FF1F0" w14:textId="77777777" w:rsidR="00E22711" w:rsidRDefault="00E22711" w:rsidP="00B9241C">
            <w:r>
              <w:rPr>
                <w:rFonts w:hint="eastAsia"/>
              </w:rPr>
              <w:t>이 요청에는</w:t>
            </w:r>
            <w:r>
              <w:t xml:space="preserve">, </w:t>
            </w:r>
            <w:r>
              <w:rPr>
                <w:rFonts w:hint="eastAsia"/>
              </w:rPr>
              <w:t xml:space="preserve">요청 대상을 가르키는 </w:t>
            </w:r>
            <w:r w:rsidRPr="00E22711">
              <w:rPr>
                <w:b/>
              </w:rPr>
              <w:t>URL</w:t>
            </w:r>
            <w:r>
              <w:rPr>
                <w:rFonts w:hint="eastAsia"/>
              </w:rPr>
              <w:t>이 담겨 있다.</w:t>
            </w:r>
          </w:p>
          <w:p w14:paraId="48100726" w14:textId="7D55F377" w:rsidR="000718FB" w:rsidRDefault="000718FB" w:rsidP="00B9241C">
            <w:pPr>
              <w:rPr>
                <w:rFonts w:hAnsi="굴림체"/>
              </w:rPr>
            </w:pPr>
            <w:r>
              <w:rPr>
                <w:rFonts w:hint="eastAsia"/>
              </w:rPr>
              <w:t>(</w:t>
            </w:r>
            <w:r>
              <w:t>URL</w:t>
            </w:r>
            <w:r>
              <w:rPr>
                <w:rFonts w:hint="eastAsia"/>
              </w:rPr>
              <w:t xml:space="preserve">: </w:t>
            </w:r>
            <w:r>
              <w:t>http://localhost:808</w:t>
            </w:r>
            <w:r w:rsidR="003A4AC8">
              <w:t>8</w:t>
            </w:r>
            <w:r>
              <w:t>/first/test3)</w:t>
            </w:r>
          </w:p>
        </w:tc>
      </w:tr>
      <w:tr w:rsidR="00E22711" w14:paraId="632397BF" w14:textId="77777777" w:rsidTr="00B9241C">
        <w:tc>
          <w:tcPr>
            <w:tcW w:w="496" w:type="dxa"/>
          </w:tcPr>
          <w:p w14:paraId="5386D226" w14:textId="77777777" w:rsidR="00E22711" w:rsidRDefault="00E22711" w:rsidP="00B9241C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2</w:t>
            </w:r>
          </w:p>
        </w:tc>
        <w:tc>
          <w:tcPr>
            <w:tcW w:w="9847" w:type="dxa"/>
          </w:tcPr>
          <w:p w14:paraId="7638D8A3" w14:textId="0B738D93" w:rsidR="00E22711" w:rsidRDefault="00E22711" w:rsidP="00B9241C">
            <w:r>
              <w:rPr>
                <w:rFonts w:hint="eastAsia"/>
              </w:rPr>
              <w:t xml:space="preserve">웹브라우저로부터 서버에 전달된 요청을 </w:t>
            </w:r>
            <w:r>
              <w:t xml:space="preserve">Spring Web MVC </w:t>
            </w:r>
            <w:r>
              <w:rPr>
                <w:rFonts w:hint="eastAsia"/>
              </w:rPr>
              <w:t>엔진이 받는다.</w:t>
            </w:r>
          </w:p>
          <w:p w14:paraId="43AC2606" w14:textId="77777777" w:rsidR="00E22711" w:rsidRDefault="00E22711" w:rsidP="00B9241C">
            <w:r>
              <w:rPr>
                <w:rFonts w:hint="eastAsia"/>
              </w:rPr>
              <w:t xml:space="preserve">스프링 엔진은 요청된 </w:t>
            </w:r>
            <w:r>
              <w:t>URL</w:t>
            </w:r>
            <w:r>
              <w:rPr>
                <w:rFonts w:hint="eastAsia"/>
              </w:rPr>
              <w:t xml:space="preserve">과 일치하는 </w:t>
            </w:r>
            <w:r w:rsidRPr="003B61A2">
              <w:rPr>
                <w:rFonts w:hint="eastAsia"/>
                <w:b/>
              </w:rPr>
              <w:t>컨트롤러 액션 메소드</w:t>
            </w:r>
            <w:r>
              <w:rPr>
                <w:rFonts w:hint="eastAsia"/>
              </w:rPr>
              <w:t>를 찾아서 호출한다.</w:t>
            </w:r>
          </w:p>
          <w:p w14:paraId="784AA833" w14:textId="33290DD8" w:rsidR="000718FB" w:rsidRDefault="000718FB" w:rsidP="00B9241C">
            <w:r>
              <w:t xml:space="preserve">(FirstController </w:t>
            </w:r>
            <w:r>
              <w:rPr>
                <w:rFonts w:hint="eastAsia"/>
              </w:rPr>
              <w:t xml:space="preserve">클래스의 </w:t>
            </w:r>
            <w:r>
              <w:t>test</w:t>
            </w:r>
            <w:r w:rsidR="002C4B4F">
              <w:t>3</w:t>
            </w:r>
            <w:r>
              <w:t xml:space="preserve">() </w:t>
            </w:r>
            <w:r>
              <w:rPr>
                <w:rFonts w:hint="eastAsia"/>
              </w:rPr>
              <w:t>액션 메소드 호출)</w:t>
            </w:r>
          </w:p>
        </w:tc>
      </w:tr>
      <w:tr w:rsidR="00E22711" w14:paraId="2B345154" w14:textId="77777777" w:rsidTr="00B9241C">
        <w:tc>
          <w:tcPr>
            <w:tcW w:w="496" w:type="dxa"/>
          </w:tcPr>
          <w:p w14:paraId="678177E4" w14:textId="77777777" w:rsidR="00E22711" w:rsidRPr="00D13A0D" w:rsidRDefault="00E22711" w:rsidP="00B9241C">
            <w:pPr>
              <w:rPr>
                <w:rFonts w:hAnsi="굴림체"/>
              </w:rPr>
            </w:pPr>
            <w:r>
              <w:rPr>
                <w:rFonts w:hAnsi="굴림체"/>
              </w:rPr>
              <w:t>3</w:t>
            </w:r>
          </w:p>
        </w:tc>
        <w:tc>
          <w:tcPr>
            <w:tcW w:w="9847" w:type="dxa"/>
          </w:tcPr>
          <w:p w14:paraId="43C24667" w14:textId="7CC0908B" w:rsidR="00E22711" w:rsidRDefault="002C4B4F" w:rsidP="00E22711">
            <w:r>
              <w:t>FirstController</w:t>
            </w:r>
            <w:r>
              <w:rPr>
                <w:rFonts w:hint="eastAsia"/>
              </w:rPr>
              <w:t xml:space="preserve">의 </w:t>
            </w:r>
            <w:r>
              <w:t xml:space="preserve">test3() </w:t>
            </w:r>
            <w:r w:rsidR="00E22711">
              <w:rPr>
                <w:rFonts w:hint="eastAsia"/>
              </w:rPr>
              <w:t>액션 메소드는 Java 객체를 리턴한다.</w:t>
            </w:r>
          </w:p>
          <w:p w14:paraId="19C1645F" w14:textId="4D9A150D" w:rsidR="000718FB" w:rsidRDefault="000718FB" w:rsidP="00E22711">
            <w:r>
              <w:t xml:space="preserve">(Product </w:t>
            </w:r>
            <w:r>
              <w:rPr>
                <w:rFonts w:hint="eastAsia"/>
              </w:rPr>
              <w:t>객체 리턴)</w:t>
            </w:r>
          </w:p>
        </w:tc>
      </w:tr>
      <w:tr w:rsidR="00E22711" w14:paraId="33E6FBA3" w14:textId="77777777" w:rsidTr="00B9241C">
        <w:tc>
          <w:tcPr>
            <w:tcW w:w="496" w:type="dxa"/>
          </w:tcPr>
          <w:p w14:paraId="1120BB91" w14:textId="77777777" w:rsidR="00E22711" w:rsidRDefault="00E22711" w:rsidP="00B9241C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4</w:t>
            </w:r>
          </w:p>
        </w:tc>
        <w:tc>
          <w:tcPr>
            <w:tcW w:w="9847" w:type="dxa"/>
          </w:tcPr>
          <w:p w14:paraId="6C9553AE" w14:textId="77777777" w:rsidR="00E22711" w:rsidRDefault="00E22711" w:rsidP="00B9241C">
            <w:r>
              <w:rPr>
                <w:rFonts w:hint="eastAsia"/>
              </w:rPr>
              <w:t xml:space="preserve">리턴된 </w:t>
            </w:r>
            <w:r>
              <w:t xml:space="preserve">Java </w:t>
            </w:r>
            <w:r>
              <w:rPr>
                <w:rFonts w:hint="eastAsia"/>
              </w:rPr>
              <w:t>객체는</w:t>
            </w:r>
            <w:r>
              <w:t xml:space="preserve">, Spring Web MVC </w:t>
            </w:r>
            <w:r>
              <w:rPr>
                <w:rFonts w:hint="eastAsia"/>
              </w:rPr>
              <w:t xml:space="preserve">엔진에 의해서 </w:t>
            </w:r>
            <w:r>
              <w:t xml:space="preserve">JSON </w:t>
            </w:r>
            <w:r>
              <w:rPr>
                <w:rFonts w:hint="eastAsia"/>
              </w:rPr>
              <w:t>형태의 문자열로 변경된다.</w:t>
            </w:r>
          </w:p>
          <w:p w14:paraId="2FC8580F" w14:textId="70F5F945" w:rsidR="000718FB" w:rsidRDefault="000718FB" w:rsidP="00B9241C">
            <w:r w:rsidRPr="00714867">
              <w:t>{"name":"맥주","unitCost":2000</w:t>
            </w:r>
            <w:r>
              <w:t>, "quantity":120</w:t>
            </w:r>
            <w:r w:rsidRPr="00714867">
              <w:t>}</w:t>
            </w:r>
          </w:p>
        </w:tc>
      </w:tr>
      <w:tr w:rsidR="00E22711" w14:paraId="5E09D772" w14:textId="77777777" w:rsidTr="00B9241C">
        <w:tc>
          <w:tcPr>
            <w:tcW w:w="496" w:type="dxa"/>
          </w:tcPr>
          <w:p w14:paraId="3F505AEE" w14:textId="77777777" w:rsidR="00E22711" w:rsidRPr="00D13A0D" w:rsidRDefault="00E22711" w:rsidP="00B9241C">
            <w:pPr>
              <w:rPr>
                <w:rFonts w:hAnsi="굴림체"/>
              </w:rPr>
            </w:pPr>
            <w:r>
              <w:rPr>
                <w:rFonts w:hAnsi="굴림체"/>
              </w:rPr>
              <w:t>5</w:t>
            </w:r>
          </w:p>
        </w:tc>
        <w:tc>
          <w:tcPr>
            <w:tcW w:w="9847" w:type="dxa"/>
          </w:tcPr>
          <w:p w14:paraId="7B9DA78C" w14:textId="77777777" w:rsidR="00E22711" w:rsidRDefault="00E22711" w:rsidP="00B9241C">
            <w:r>
              <w:t xml:space="preserve">JSON </w:t>
            </w:r>
            <w:r>
              <w:rPr>
                <w:rFonts w:hint="eastAsia"/>
              </w:rPr>
              <w:t>형태의 문자열이 웹브라우저에 전송된다.</w:t>
            </w:r>
          </w:p>
          <w:p w14:paraId="08BD3794" w14:textId="4922CA7D" w:rsidR="00E22711" w:rsidRDefault="00E22711" w:rsidP="00B9241C">
            <w:r>
              <w:rPr>
                <w:rFonts w:hint="eastAsia"/>
              </w:rPr>
              <w:t>이 전송은 최초 웹브라우저의 요청(</w:t>
            </w:r>
            <w:r>
              <w:t>http request)</w:t>
            </w:r>
            <w:r>
              <w:rPr>
                <w:rFonts w:hint="eastAsia"/>
              </w:rPr>
              <w:t>에 대한 응답(http response)이다.</w:t>
            </w:r>
          </w:p>
        </w:tc>
      </w:tr>
      <w:tr w:rsidR="00E22711" w14:paraId="7C74EBD5" w14:textId="77777777" w:rsidTr="00B9241C">
        <w:tc>
          <w:tcPr>
            <w:tcW w:w="496" w:type="dxa"/>
          </w:tcPr>
          <w:p w14:paraId="3A9B1079" w14:textId="77777777" w:rsidR="00E22711" w:rsidRPr="00D13A0D" w:rsidRDefault="00E22711" w:rsidP="00B9241C">
            <w:pPr>
              <w:rPr>
                <w:rFonts w:hAnsi="굴림체"/>
              </w:rPr>
            </w:pPr>
            <w:r>
              <w:rPr>
                <w:rFonts w:hAnsi="굴림체"/>
              </w:rPr>
              <w:t>6</w:t>
            </w:r>
          </w:p>
        </w:tc>
        <w:tc>
          <w:tcPr>
            <w:tcW w:w="9847" w:type="dxa"/>
          </w:tcPr>
          <w:p w14:paraId="69D3C68D" w14:textId="6A6C8BCC" w:rsidR="00E22711" w:rsidRDefault="00E22711" w:rsidP="00B9241C">
            <w:r>
              <w:rPr>
                <w:rFonts w:hint="eastAsia"/>
              </w:rPr>
              <w:t xml:space="preserve">웹 서버로부터 전송된 </w:t>
            </w:r>
            <w:r>
              <w:t xml:space="preserve">JSON </w:t>
            </w:r>
            <w:r>
              <w:rPr>
                <w:rFonts w:hint="eastAsia"/>
              </w:rPr>
              <w:t>형태의 문자열이 웹브라우저에 표시된다.</w:t>
            </w:r>
          </w:p>
        </w:tc>
      </w:tr>
    </w:tbl>
    <w:p w14:paraId="50E17F91" w14:textId="769A6328" w:rsidR="00E22711" w:rsidRPr="00E22711" w:rsidRDefault="00E22711" w:rsidP="00E22711"/>
    <w:p w14:paraId="1BDAE926" w14:textId="0ED29D1F" w:rsidR="00E22711" w:rsidRDefault="00E22711" w:rsidP="00E22711"/>
    <w:p w14:paraId="40E25F57" w14:textId="77777777" w:rsidR="00B9241C" w:rsidRDefault="00B9241C" w:rsidP="00E22711"/>
    <w:p w14:paraId="0C200B53" w14:textId="5FC17D2E" w:rsidR="00E22711" w:rsidRDefault="00E22711" w:rsidP="00E22711">
      <w:pPr>
        <w:pStyle w:val="Heading2"/>
      </w:pPr>
      <w:bookmarkStart w:id="12" w:name="_Toc144637742"/>
      <w:r>
        <w:rPr>
          <w:rFonts w:hint="eastAsia"/>
        </w:rPr>
        <w:t xml:space="preserve">JSON 형태의 </w:t>
      </w:r>
      <w:r w:rsidR="00651AA5">
        <w:rPr>
          <w:rFonts w:hint="eastAsia"/>
        </w:rPr>
        <w:t>텍스트</w:t>
      </w:r>
      <w:bookmarkEnd w:id="12"/>
    </w:p>
    <w:p w14:paraId="7C7AEFFB" w14:textId="6FAD87FF" w:rsidR="00E22711" w:rsidRDefault="00E22711" w:rsidP="00E22711"/>
    <w:p w14:paraId="6F4731E0" w14:textId="2E6407EE" w:rsidR="00E22711" w:rsidRDefault="00E22711" w:rsidP="00E22711">
      <w:r>
        <w:rPr>
          <w:rFonts w:hint="eastAsia"/>
        </w:rPr>
        <w:t xml:space="preserve">서버와 데이터를 주고 받을 때, 데이터를 </w:t>
      </w:r>
      <w:r>
        <w:t xml:space="preserve">JSON </w:t>
      </w:r>
      <w:r>
        <w:rPr>
          <w:rFonts w:hint="eastAsia"/>
        </w:rPr>
        <w:t xml:space="preserve">형태의 </w:t>
      </w:r>
      <w:r w:rsidR="00651AA5">
        <w:rPr>
          <w:rFonts w:hint="eastAsia"/>
        </w:rPr>
        <w:t>텍스트</w:t>
      </w:r>
      <w:r>
        <w:rPr>
          <w:rFonts w:hint="eastAsia"/>
        </w:rPr>
        <w:t>로 변환해서 전송하는 경우가 흔하다.</w:t>
      </w:r>
    </w:p>
    <w:p w14:paraId="32ADCF6F" w14:textId="4CC4C18F" w:rsidR="00E22711" w:rsidRDefault="00E22711" w:rsidP="00E22711"/>
    <w:p w14:paraId="334262EB" w14:textId="471DF1C2" w:rsidR="00E22711" w:rsidRDefault="00714867" w:rsidP="00E22711">
      <w:r>
        <w:rPr>
          <w:rFonts w:hint="eastAsia"/>
        </w:rPr>
        <w:t>JSON 숫자 배열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14867" w14:paraId="5FABDA44" w14:textId="77777777" w:rsidTr="00714867">
        <w:tc>
          <w:tcPr>
            <w:tcW w:w="10456" w:type="dxa"/>
          </w:tcPr>
          <w:p w14:paraId="5BDA4592" w14:textId="22F35A8C" w:rsidR="00714867" w:rsidRDefault="00714867" w:rsidP="00E22711">
            <w:r>
              <w:rPr>
                <w:rFonts w:hint="eastAsia"/>
              </w:rPr>
              <w:t>[1, 2, 3, 4, 5]</w:t>
            </w:r>
          </w:p>
        </w:tc>
      </w:tr>
    </w:tbl>
    <w:p w14:paraId="62D068AE" w14:textId="502A045E" w:rsidR="00714867" w:rsidRDefault="00714867" w:rsidP="00E22711"/>
    <w:p w14:paraId="76F671EC" w14:textId="17C3FC20" w:rsidR="00714867" w:rsidRDefault="00714867" w:rsidP="00E22711">
      <w:r>
        <w:rPr>
          <w:rFonts w:hint="eastAsia"/>
        </w:rPr>
        <w:t>JSON 문자열 배열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14867" w14:paraId="150686AA" w14:textId="77777777" w:rsidTr="00714867">
        <w:tc>
          <w:tcPr>
            <w:tcW w:w="10456" w:type="dxa"/>
          </w:tcPr>
          <w:p w14:paraId="7CE91639" w14:textId="28385F5E" w:rsidR="00714867" w:rsidRPr="00714867" w:rsidRDefault="00714867" w:rsidP="007148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</w:pPr>
            <w:r w:rsidRPr="00714867">
              <w:t>["월","화","수","목","금","토","일"]</w:t>
            </w:r>
          </w:p>
        </w:tc>
      </w:tr>
    </w:tbl>
    <w:p w14:paraId="54AC13F1" w14:textId="7FF8EE6C" w:rsidR="00714867" w:rsidRDefault="00714867" w:rsidP="00E22711"/>
    <w:p w14:paraId="0BDFACDC" w14:textId="543B1E13" w:rsidR="00714867" w:rsidRDefault="00714867" w:rsidP="00E22711">
      <w:r>
        <w:rPr>
          <w:rFonts w:hint="eastAsia"/>
        </w:rPr>
        <w:t>JSON 객체</w:t>
      </w:r>
      <w:r w:rsidR="004F140B">
        <w:rPr>
          <w:rFonts w:hint="eastAsia"/>
        </w:rPr>
        <w:t xml:space="preserve"> 예#1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14867" w14:paraId="671F92A7" w14:textId="77777777" w:rsidTr="00714867">
        <w:tc>
          <w:tcPr>
            <w:tcW w:w="10456" w:type="dxa"/>
          </w:tcPr>
          <w:p w14:paraId="7FA13949" w14:textId="44632BC7" w:rsidR="00714867" w:rsidRPr="00714867" w:rsidRDefault="00714867" w:rsidP="00714867">
            <w:r w:rsidRPr="00714867">
              <w:t>{"name":"맥주","unitCost":2000</w:t>
            </w:r>
            <w:r w:rsidR="004F140B">
              <w:t>, "quantity":120</w:t>
            </w:r>
            <w:r w:rsidRPr="00714867">
              <w:t>}</w:t>
            </w:r>
          </w:p>
        </w:tc>
      </w:tr>
    </w:tbl>
    <w:p w14:paraId="3D095B36" w14:textId="77777777" w:rsidR="00714867" w:rsidRPr="00E22711" w:rsidRDefault="00714867" w:rsidP="00E22711"/>
    <w:p w14:paraId="1A1451AB" w14:textId="7010F4A6" w:rsidR="004F140B" w:rsidRDefault="004F140B" w:rsidP="004F140B">
      <w:r>
        <w:rPr>
          <w:rFonts w:hint="eastAsia"/>
        </w:rPr>
        <w:t>JSON 객체 예#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F140B" w14:paraId="1230B31A" w14:textId="77777777" w:rsidTr="00B9241C">
        <w:tc>
          <w:tcPr>
            <w:tcW w:w="10456" w:type="dxa"/>
          </w:tcPr>
          <w:p w14:paraId="188DC7A5" w14:textId="4691EEFE" w:rsidR="004F140B" w:rsidRPr="00714867" w:rsidRDefault="004F140B" w:rsidP="00B9241C">
            <w:r w:rsidRPr="00714867">
              <w:t>{"</w:t>
            </w:r>
            <w:r>
              <w:rPr>
                <w:rFonts w:hint="eastAsia"/>
              </w:rPr>
              <w:t>studentNumber</w:t>
            </w:r>
            <w:r w:rsidRPr="00714867">
              <w:t>":"</w:t>
            </w:r>
            <w:r>
              <w:t>201532045</w:t>
            </w:r>
            <w:r w:rsidRPr="00714867">
              <w:t>","</w:t>
            </w:r>
            <w:r>
              <w:t>name</w:t>
            </w:r>
            <w:r w:rsidRPr="00714867">
              <w:t>":</w:t>
            </w:r>
            <w:r>
              <w:t>"</w:t>
            </w:r>
            <w:r>
              <w:rPr>
                <w:rFonts w:hint="eastAsia"/>
              </w:rPr>
              <w:t>홍길동"</w:t>
            </w:r>
            <w:r>
              <w:t xml:space="preserve">, "email":"hgd@skhu.ac.kr" </w:t>
            </w:r>
            <w:r w:rsidRPr="00714867">
              <w:t>}</w:t>
            </w:r>
          </w:p>
        </w:tc>
      </w:tr>
    </w:tbl>
    <w:p w14:paraId="71539BB9" w14:textId="77777777" w:rsidR="004F140B" w:rsidRPr="00E22711" w:rsidRDefault="004F140B" w:rsidP="004F140B"/>
    <w:p w14:paraId="19288BA0" w14:textId="635A25BC" w:rsidR="00E22711" w:rsidRDefault="0084341E" w:rsidP="00E22711">
      <w:r>
        <w:rPr>
          <w:rFonts w:hint="eastAsia"/>
        </w:rPr>
        <w:t>JSON 객체 배열의 예#1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4341E" w14:paraId="34CF549B" w14:textId="77777777" w:rsidTr="0084341E">
        <w:tc>
          <w:tcPr>
            <w:tcW w:w="10456" w:type="dxa"/>
          </w:tcPr>
          <w:p w14:paraId="5DF5ABDE" w14:textId="763E836A" w:rsidR="0084341E" w:rsidRPr="0084341E" w:rsidRDefault="0084341E" w:rsidP="0084341E">
            <w:r>
              <w:t>[{"name":"맥주","unitCost":2000},{"name":"우유","unitCost":1500}]</w:t>
            </w:r>
          </w:p>
        </w:tc>
      </w:tr>
    </w:tbl>
    <w:p w14:paraId="5E4971B8" w14:textId="77777777" w:rsidR="0084341E" w:rsidRDefault="0084341E" w:rsidP="00E22711"/>
    <w:p w14:paraId="3802777C" w14:textId="7EA0F83F" w:rsidR="0084341E" w:rsidRDefault="0084341E" w:rsidP="0084341E">
      <w:r>
        <w:rPr>
          <w:rFonts w:hint="eastAsia"/>
        </w:rPr>
        <w:t>JSON 객체 배열의 예#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4341E" w14:paraId="33034ECC" w14:textId="77777777" w:rsidTr="00B9241C">
        <w:tc>
          <w:tcPr>
            <w:tcW w:w="10456" w:type="dxa"/>
          </w:tcPr>
          <w:p w14:paraId="30327987" w14:textId="77777777" w:rsidR="0084341E" w:rsidRDefault="0084341E" w:rsidP="00B9241C">
            <w:r>
              <w:t>[</w:t>
            </w:r>
            <w:r w:rsidRPr="00714867">
              <w:t>{"</w:t>
            </w:r>
            <w:r>
              <w:rPr>
                <w:rFonts w:hint="eastAsia"/>
              </w:rPr>
              <w:t>studentNumber</w:t>
            </w:r>
            <w:r w:rsidRPr="00714867">
              <w:t>":"</w:t>
            </w:r>
            <w:r>
              <w:t>201532045</w:t>
            </w:r>
            <w:r w:rsidRPr="00714867">
              <w:t>","</w:t>
            </w:r>
            <w:r>
              <w:t>name</w:t>
            </w:r>
            <w:r w:rsidRPr="00714867">
              <w:t>":</w:t>
            </w:r>
            <w:r>
              <w:t>"</w:t>
            </w:r>
            <w:r>
              <w:rPr>
                <w:rFonts w:hint="eastAsia"/>
              </w:rPr>
              <w:t>홍길동"</w:t>
            </w:r>
            <w:r>
              <w:t xml:space="preserve">, "email":"hgd@skhu.ac.kr" </w:t>
            </w:r>
            <w:r w:rsidRPr="00714867">
              <w:t>}</w:t>
            </w:r>
            <w:r>
              <w:t>,</w:t>
            </w:r>
          </w:p>
          <w:p w14:paraId="3DC53EF4" w14:textId="24BA0DB2" w:rsidR="0084341E" w:rsidRDefault="0084341E" w:rsidP="00B9241C">
            <w:r>
              <w:t xml:space="preserve"> </w:t>
            </w:r>
            <w:r w:rsidRPr="00714867">
              <w:t>{"</w:t>
            </w:r>
            <w:r>
              <w:rPr>
                <w:rFonts w:hint="eastAsia"/>
              </w:rPr>
              <w:t>studentNumber</w:t>
            </w:r>
            <w:r w:rsidRPr="00714867">
              <w:t>":"</w:t>
            </w:r>
            <w:r>
              <w:t>201532046</w:t>
            </w:r>
            <w:r w:rsidRPr="00714867">
              <w:t>","</w:t>
            </w:r>
            <w:r>
              <w:t>name</w:t>
            </w:r>
            <w:r w:rsidRPr="00714867">
              <w:t>":</w:t>
            </w:r>
            <w:r>
              <w:t>"</w:t>
            </w:r>
            <w:r>
              <w:rPr>
                <w:rFonts w:hint="eastAsia"/>
              </w:rPr>
              <w:t>전우치"</w:t>
            </w:r>
            <w:r>
              <w:t xml:space="preserve">, "email":"jwc@skhu.ac.kr" </w:t>
            </w:r>
            <w:r w:rsidRPr="00714867">
              <w:t>}</w:t>
            </w:r>
            <w:r w:rsidR="00F116F5">
              <w:t>,</w:t>
            </w:r>
          </w:p>
          <w:p w14:paraId="51AE9E7F" w14:textId="2E429D26" w:rsidR="0084341E" w:rsidRPr="0084341E" w:rsidRDefault="0084341E" w:rsidP="00B9241C">
            <w:r>
              <w:t xml:space="preserve"> </w:t>
            </w:r>
            <w:r w:rsidRPr="00714867">
              <w:t>{"</w:t>
            </w:r>
            <w:r>
              <w:rPr>
                <w:rFonts w:hint="eastAsia"/>
              </w:rPr>
              <w:t>studentNumber</w:t>
            </w:r>
            <w:r w:rsidRPr="00714867">
              <w:t>":"</w:t>
            </w:r>
            <w:r>
              <w:t>201532047</w:t>
            </w:r>
            <w:r w:rsidRPr="00714867">
              <w:t>","</w:t>
            </w:r>
            <w:r>
              <w:t>name</w:t>
            </w:r>
            <w:r w:rsidRPr="00714867">
              <w:t>":</w:t>
            </w:r>
            <w:r>
              <w:t>"</w:t>
            </w:r>
            <w:r>
              <w:rPr>
                <w:rFonts w:hint="eastAsia"/>
              </w:rPr>
              <w:t>임꺽정"</w:t>
            </w:r>
            <w:r>
              <w:t xml:space="preserve">, "email":"ikj@skhu.ac.kr" </w:t>
            </w:r>
            <w:r w:rsidRPr="00714867">
              <w:t>}</w:t>
            </w:r>
            <w:r>
              <w:t>]</w:t>
            </w:r>
          </w:p>
        </w:tc>
      </w:tr>
    </w:tbl>
    <w:p w14:paraId="20F2A7BA" w14:textId="77777777" w:rsidR="0084341E" w:rsidRDefault="0084341E" w:rsidP="0084341E"/>
    <w:p w14:paraId="2500FF35" w14:textId="77777777" w:rsidR="00E22711" w:rsidRDefault="00E22711" w:rsidP="00E22711"/>
    <w:p w14:paraId="2CD8212F" w14:textId="77777777" w:rsidR="00E22711" w:rsidRDefault="00E2271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36D9E6F" w14:textId="2DF5DFAE" w:rsidR="00B9241C" w:rsidRDefault="00B9241C" w:rsidP="00B9241C">
      <w:pPr>
        <w:pStyle w:val="Heading1"/>
      </w:pPr>
      <w:bookmarkStart w:id="13" w:name="_Toc144637743"/>
      <w:r>
        <w:rPr>
          <w:rFonts w:hint="eastAsia"/>
        </w:rPr>
        <w:lastRenderedPageBreak/>
        <w:t>Second</w:t>
      </w:r>
      <w:r>
        <w:t>Controller</w:t>
      </w:r>
      <w:bookmarkEnd w:id="13"/>
    </w:p>
    <w:p w14:paraId="79D28B94" w14:textId="7D5B1E28" w:rsidR="00B9241C" w:rsidRDefault="00B9241C" w:rsidP="00B9241C"/>
    <w:p w14:paraId="2BA0D7D9" w14:textId="64CF0F43" w:rsidR="00E37CA6" w:rsidRDefault="00E37CA6" w:rsidP="00E37CA6">
      <w:pPr>
        <w:pStyle w:val="Heading2"/>
      </w:pPr>
      <w:bookmarkStart w:id="14" w:name="_Toc144637744"/>
      <w:r>
        <w:rPr>
          <w:rFonts w:hint="eastAsia"/>
        </w:rPr>
        <w:t>뷰(</w:t>
      </w:r>
      <w:r>
        <w:t>view)</w:t>
      </w:r>
      <w:bookmarkEnd w:id="14"/>
    </w:p>
    <w:p w14:paraId="62CD43EA" w14:textId="77777777" w:rsidR="00B9241C" w:rsidRDefault="00B9241C" w:rsidP="00B9241C">
      <w:r>
        <w:rPr>
          <w:rFonts w:hint="eastAsia"/>
        </w:rPr>
        <w:t>웹브라우저의 요청(</w:t>
      </w:r>
      <w:r>
        <w:t>http request)</w:t>
      </w:r>
      <w:r>
        <w:rPr>
          <w:rFonts w:hint="eastAsia"/>
        </w:rPr>
        <w:t xml:space="preserve">에 대한 응답(http response)으로, </w:t>
      </w:r>
    </w:p>
    <w:p w14:paraId="1F63C29F" w14:textId="069A5982" w:rsidR="00B9241C" w:rsidRDefault="00B9241C" w:rsidP="00B9241C">
      <w:r>
        <w:rPr>
          <w:rFonts w:hint="eastAsia"/>
        </w:rPr>
        <w:t xml:space="preserve">웹서버에서 웹브라우저로 전송되는 것은 대부분 </w:t>
      </w:r>
      <w:r>
        <w:t xml:space="preserve">html </w:t>
      </w:r>
      <w:r w:rsidR="003B4F8E">
        <w:rPr>
          <w:rFonts w:hint="eastAsia"/>
        </w:rPr>
        <w:t>태그이다.</w:t>
      </w:r>
    </w:p>
    <w:p w14:paraId="7E79DA5B" w14:textId="1CCB783C" w:rsidR="003B4F8E" w:rsidRDefault="003B4F8E" w:rsidP="00B9241C">
      <w:r>
        <w:rPr>
          <w:rFonts w:hint="eastAsia"/>
        </w:rPr>
        <w:t xml:space="preserve">우리가 웹서핑하면서 보는 웹페이지들의 내용이 </w:t>
      </w:r>
      <w:r>
        <w:t xml:space="preserve">html </w:t>
      </w:r>
      <w:r>
        <w:rPr>
          <w:rFonts w:hint="eastAsia"/>
        </w:rPr>
        <w:t>태그이다.</w:t>
      </w:r>
    </w:p>
    <w:p w14:paraId="44D05DF4" w14:textId="77777777" w:rsidR="003B4F8E" w:rsidRPr="003B4F8E" w:rsidRDefault="003B4F8E" w:rsidP="00B9241C"/>
    <w:p w14:paraId="354AD146" w14:textId="2CB8E344" w:rsidR="003B4F8E" w:rsidRDefault="008A42F6" w:rsidP="00B9241C">
      <w:r w:rsidRPr="008A42F6">
        <w:rPr>
          <w:noProof/>
        </w:rPr>
        <w:drawing>
          <wp:inline distT="0" distB="0" distL="0" distR="0" wp14:anchorId="4BF37301" wp14:editId="6073FB46">
            <wp:extent cx="5059835" cy="4196687"/>
            <wp:effectExtent l="19050" t="19050" r="26670" b="139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0045" cy="41968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BA0A20" w14:textId="3A077B8C" w:rsidR="003B4F8E" w:rsidRDefault="003B4F8E" w:rsidP="00B9241C"/>
    <w:p w14:paraId="4C1B7F21" w14:textId="2D1972F5" w:rsidR="003B4F8E" w:rsidRDefault="003B4F8E" w:rsidP="00B9241C">
      <w:r>
        <w:rPr>
          <w:rFonts w:hint="eastAsia"/>
        </w:rPr>
        <w:t>웹페이지를 마우스 오른쪽 버튼으로 클릭하고,</w:t>
      </w:r>
      <w:r>
        <w:t xml:space="preserve"> </w:t>
      </w:r>
      <w:r>
        <w:rPr>
          <w:rFonts w:hint="eastAsia"/>
        </w:rPr>
        <w:t>"페이지 소스 보기"</w:t>
      </w:r>
      <w:r>
        <w:t xml:space="preserve"> </w:t>
      </w:r>
      <w:r>
        <w:rPr>
          <w:rFonts w:hint="eastAsia"/>
        </w:rPr>
        <w:t>메뉴를 클릭하면</w:t>
      </w:r>
    </w:p>
    <w:p w14:paraId="445BE4D0" w14:textId="10118D3A" w:rsidR="003B4F8E" w:rsidRDefault="003B4F8E" w:rsidP="00B9241C">
      <w:r>
        <w:rPr>
          <w:rFonts w:hint="eastAsia"/>
        </w:rPr>
        <w:t>웹서버에서 웹브라우저로 전송된</w:t>
      </w:r>
      <w:r>
        <w:t xml:space="preserve"> </w:t>
      </w:r>
      <w:r>
        <w:rPr>
          <w:rFonts w:hint="eastAsia"/>
        </w:rPr>
        <w:t xml:space="preserve">내용인, </w:t>
      </w:r>
      <w:r>
        <w:t xml:space="preserve">html </w:t>
      </w:r>
      <w:r>
        <w:rPr>
          <w:rFonts w:hint="eastAsia"/>
        </w:rPr>
        <w:t>태그</w:t>
      </w:r>
      <w:r>
        <w:t xml:space="preserve"> </w:t>
      </w:r>
      <w:r>
        <w:rPr>
          <w:rFonts w:hint="eastAsia"/>
        </w:rPr>
        <w:t>소스를 볼 수 있다.</w:t>
      </w:r>
    </w:p>
    <w:p w14:paraId="0C639FCC" w14:textId="6BB40C14" w:rsidR="003B4F8E" w:rsidRDefault="003B4F8E" w:rsidP="00B9241C"/>
    <w:p w14:paraId="39FCDC85" w14:textId="63B9A593" w:rsidR="003B4F8E" w:rsidRDefault="003B4F8E" w:rsidP="00B9241C">
      <w:r>
        <w:rPr>
          <w:rFonts w:hint="eastAsia"/>
        </w:rPr>
        <w:t>컨트롤러 액션 메소드 실행 결과로</w:t>
      </w:r>
      <w:r>
        <w:t xml:space="preserve"> </w:t>
      </w:r>
      <w:r>
        <w:rPr>
          <w:rFonts w:hint="eastAsia"/>
        </w:rPr>
        <w:t>웹브라우저로 전송되는 것이 html 태그인 경우에는</w:t>
      </w:r>
    </w:p>
    <w:p w14:paraId="6411D696" w14:textId="7D417EEC" w:rsidR="003B4F8E" w:rsidRDefault="003B4F8E" w:rsidP="00B9241C">
      <w:r>
        <w:rPr>
          <w:rFonts w:hint="eastAsia"/>
        </w:rPr>
        <w:t>뷰(</w:t>
      </w:r>
      <w:r>
        <w:t xml:space="preserve">view) </w:t>
      </w:r>
      <w:r>
        <w:rPr>
          <w:rFonts w:hint="eastAsia"/>
        </w:rPr>
        <w:t>파일을 구현해야 한다.</w:t>
      </w:r>
    </w:p>
    <w:p w14:paraId="54AF1A58" w14:textId="18ACE8A8" w:rsidR="003B4F8E" w:rsidRDefault="003B4F8E" w:rsidP="00B9241C"/>
    <w:p w14:paraId="3C6626A2" w14:textId="77777777" w:rsidR="00F658A9" w:rsidRDefault="00F658A9" w:rsidP="00B9241C"/>
    <w:p w14:paraId="208B9DDC" w14:textId="494B78A1" w:rsidR="00F658A9" w:rsidRDefault="00F658A9" w:rsidP="00F658A9">
      <w:pPr>
        <w:pStyle w:val="Heading2"/>
      </w:pPr>
      <w:bookmarkStart w:id="15" w:name="_Toc144637745"/>
      <w:r>
        <w:rPr>
          <w:rFonts w:hint="eastAsia"/>
        </w:rPr>
        <w:t>실행 순서</w:t>
      </w:r>
      <w:bookmarkEnd w:id="15"/>
    </w:p>
    <w:p w14:paraId="6F5F867C" w14:textId="27263501" w:rsidR="00F658A9" w:rsidRDefault="00F658A9" w:rsidP="00F658A9">
      <w:r>
        <w:rPr>
          <w:rFonts w:hint="eastAsia"/>
        </w:rPr>
        <w:t>웹브라우저에서 웹서버에 요청(</w:t>
      </w:r>
      <w:r>
        <w:t>http request)</w:t>
      </w:r>
      <w:r>
        <w:rPr>
          <w:rFonts w:hint="eastAsia"/>
        </w:rPr>
        <w:t>이 전달되면,</w:t>
      </w:r>
    </w:p>
    <w:p w14:paraId="1E15FC3D" w14:textId="6927A748" w:rsidR="00F658A9" w:rsidRDefault="00F658A9" w:rsidP="00B9241C">
      <w:r>
        <w:rPr>
          <w:rFonts w:hint="eastAsia"/>
        </w:rPr>
        <w:t xml:space="preserve">요청된 </w:t>
      </w:r>
      <w:r>
        <w:t>URL</w:t>
      </w:r>
      <w:r>
        <w:rPr>
          <w:rFonts w:hint="eastAsia"/>
        </w:rPr>
        <w:t>과 일치하는</w:t>
      </w:r>
      <w:r>
        <w:t xml:space="preserve">, </w:t>
      </w:r>
      <w:r>
        <w:rPr>
          <w:rFonts w:hint="eastAsia"/>
        </w:rPr>
        <w:t>컨트롤러의 액션 메소드가 실행된다.</w:t>
      </w:r>
    </w:p>
    <w:p w14:paraId="31497090" w14:textId="77777777" w:rsidR="00F658A9" w:rsidRDefault="00F658A9" w:rsidP="00B9241C"/>
    <w:p w14:paraId="1FBA1180" w14:textId="66BDD72B" w:rsidR="00F658A9" w:rsidRDefault="00F658A9" w:rsidP="00B9241C">
      <w:r>
        <w:rPr>
          <w:rFonts w:hint="eastAsia"/>
        </w:rPr>
        <w:t>그리고 액션 메소드의 뒤를 이어서 뷰</w:t>
      </w:r>
      <w:r>
        <w:t xml:space="preserve">(view) </w:t>
      </w:r>
      <w:r>
        <w:rPr>
          <w:rFonts w:hint="eastAsia"/>
        </w:rPr>
        <w:t>파일이 실행된다.</w:t>
      </w:r>
    </w:p>
    <w:p w14:paraId="667BB87C" w14:textId="77777777" w:rsidR="00F658A9" w:rsidRDefault="00F658A9" w:rsidP="00B9241C"/>
    <w:p w14:paraId="69FD0F96" w14:textId="0D442F42" w:rsidR="00F658A9" w:rsidRDefault="00F658A9" w:rsidP="00B9241C">
      <w:r>
        <w:rPr>
          <w:rFonts w:hint="eastAsia"/>
        </w:rPr>
        <w:t>뷰</w:t>
      </w:r>
      <w:r>
        <w:t xml:space="preserve"> </w:t>
      </w:r>
      <w:r>
        <w:rPr>
          <w:rFonts w:hint="eastAsia"/>
        </w:rPr>
        <w:t xml:space="preserve">파일의 실행 결과 출력된 </w:t>
      </w:r>
      <w:r>
        <w:t xml:space="preserve">html </w:t>
      </w:r>
      <w:r>
        <w:rPr>
          <w:rFonts w:hint="eastAsia"/>
        </w:rPr>
        <w:t>태그들이 웹브라우저로 전송된다.</w:t>
      </w:r>
    </w:p>
    <w:p w14:paraId="21C0FB77" w14:textId="0596F573" w:rsidR="00F658A9" w:rsidRPr="00F658A9" w:rsidRDefault="00F658A9" w:rsidP="00B9241C"/>
    <w:p w14:paraId="0B52EFCF" w14:textId="00E20B97" w:rsidR="00F658A9" w:rsidRDefault="00F658A9" w:rsidP="00B9241C"/>
    <w:p w14:paraId="7AE33EF3" w14:textId="77777777" w:rsidR="00F658A9" w:rsidRDefault="00F658A9" w:rsidP="00B9241C"/>
    <w:p w14:paraId="5D7853A4" w14:textId="6AC0642A" w:rsidR="003B4F8E" w:rsidRDefault="003B4F8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36BA67E" w14:textId="3229B4EE" w:rsidR="009C4BAA" w:rsidRDefault="009C4BAA" w:rsidP="009C4BAA">
      <w:pPr>
        <w:pStyle w:val="Heading2"/>
      </w:pPr>
      <w:bookmarkStart w:id="16" w:name="_Toc144637746"/>
      <w:r>
        <w:lastRenderedPageBreak/>
        <w:t>second</w:t>
      </w:r>
      <w:r>
        <w:rPr>
          <w:rFonts w:hint="eastAsia"/>
        </w:rPr>
        <w:t>/</w:t>
      </w:r>
      <w:r>
        <w:t>test1</w:t>
      </w:r>
      <w:r>
        <w:rPr>
          <w:rFonts w:hint="eastAsia"/>
        </w:rPr>
        <w:t>.</w:t>
      </w:r>
      <w:r w:rsidR="009B5A7F">
        <w:t>html</w:t>
      </w:r>
      <w:r w:rsidR="00B90B94">
        <w:t xml:space="preserve"> </w:t>
      </w:r>
      <w:r w:rsidR="00B90B94">
        <w:rPr>
          <w:rFonts w:hint="eastAsia"/>
        </w:rPr>
        <w:t>뷰 파일 생성</w:t>
      </w:r>
      <w:bookmarkEnd w:id="16"/>
    </w:p>
    <w:p w14:paraId="69AF7BE0" w14:textId="23A4A909" w:rsidR="009C4BAA" w:rsidRDefault="009C4BAA" w:rsidP="009C4BAA">
      <w:r>
        <w:rPr>
          <w:rFonts w:hint="eastAsia"/>
        </w:rPr>
        <w:t>src/main/</w:t>
      </w:r>
      <w:r w:rsidR="009B5A7F">
        <w:t>resources/</w:t>
      </w:r>
      <w:r w:rsidR="00C94E93">
        <w:t xml:space="preserve">templates </w:t>
      </w:r>
      <w:r w:rsidR="00C94E93">
        <w:rPr>
          <w:rFonts w:hint="eastAsia"/>
        </w:rPr>
        <w:t xml:space="preserve">폴더 아래에 </w:t>
      </w:r>
      <w:r>
        <w:t xml:space="preserve">second </w:t>
      </w:r>
      <w:r>
        <w:rPr>
          <w:rFonts w:hint="eastAsia"/>
        </w:rPr>
        <w:t>폴</w:t>
      </w:r>
      <w:r w:rsidR="009B5A7F">
        <w:rPr>
          <w:rFonts w:hint="eastAsia"/>
        </w:rPr>
        <w:t>더를 만들고,</w:t>
      </w:r>
      <w:r w:rsidR="009B5A7F">
        <w:t xml:space="preserve"> </w:t>
      </w:r>
      <w:r w:rsidR="009B5A7F">
        <w:rPr>
          <w:rFonts w:hint="eastAsia"/>
        </w:rPr>
        <w:t>그</w:t>
      </w:r>
      <w:r>
        <w:rPr>
          <w:rFonts w:hint="eastAsia"/>
        </w:rPr>
        <w:t xml:space="preserve"> 아래에 </w:t>
      </w:r>
      <w:r>
        <w:t>test1.</w:t>
      </w:r>
      <w:r w:rsidR="009B5A7F">
        <w:t>html</w:t>
      </w:r>
      <w:r>
        <w:t xml:space="preserve"> </w:t>
      </w:r>
      <w:r>
        <w:rPr>
          <w:rFonts w:hint="eastAsia"/>
        </w:rPr>
        <w:t>파일을 생성하자.</w:t>
      </w:r>
    </w:p>
    <w:p w14:paraId="13DF1275" w14:textId="44AC0AF9" w:rsidR="009C4BAA" w:rsidRDefault="009C4BAA" w:rsidP="00656111">
      <w:pPr>
        <w:pStyle w:val="Heading3"/>
      </w:pPr>
      <w:r>
        <w:rPr>
          <w:rFonts w:hint="eastAsia"/>
        </w:rPr>
        <w:t>src/main/</w:t>
      </w:r>
      <w:r w:rsidR="009B5A7F">
        <w:t>resources</w:t>
      </w:r>
      <w:r>
        <w:rPr>
          <w:rFonts w:hint="eastAsia"/>
        </w:rPr>
        <w:t>/</w:t>
      </w:r>
      <w:r w:rsidR="00C94E93">
        <w:t>templates/</w:t>
      </w:r>
      <w:r>
        <w:rPr>
          <w:rFonts w:hint="eastAsia"/>
        </w:rPr>
        <w:t>second/</w:t>
      </w:r>
      <w:r>
        <w:t>test1</w:t>
      </w:r>
      <w:r>
        <w:rPr>
          <w:rFonts w:hint="eastAsia"/>
        </w:rPr>
        <w:t>.</w:t>
      </w:r>
      <w:r w:rsidR="009B5A7F">
        <w:t>html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9C4BAA" w:rsidRPr="00E5543B" w14:paraId="77871AC2" w14:textId="77777777" w:rsidTr="00F658A9">
        <w:tc>
          <w:tcPr>
            <w:tcW w:w="426" w:type="dxa"/>
          </w:tcPr>
          <w:p w14:paraId="5242A45F" w14:textId="77777777" w:rsidR="009C4BAA" w:rsidRPr="00E5543B" w:rsidRDefault="009C4BAA" w:rsidP="00C14D54">
            <w:pPr>
              <w:pStyle w:val="a0"/>
            </w:pPr>
            <w:r w:rsidRPr="00E5543B">
              <w:rPr>
                <w:rFonts w:hint="eastAsia"/>
              </w:rPr>
              <w:t>1</w:t>
            </w:r>
          </w:p>
          <w:p w14:paraId="61A8A5A1" w14:textId="77777777" w:rsidR="009C4BAA" w:rsidRPr="00E5543B" w:rsidRDefault="009C4BAA" w:rsidP="00C14D54">
            <w:pPr>
              <w:pStyle w:val="a0"/>
            </w:pPr>
            <w:r w:rsidRPr="00E5543B">
              <w:rPr>
                <w:rFonts w:hint="eastAsia"/>
              </w:rPr>
              <w:t>2</w:t>
            </w:r>
          </w:p>
          <w:p w14:paraId="1DE6F884" w14:textId="77777777" w:rsidR="009C4BAA" w:rsidRPr="00E5543B" w:rsidRDefault="009C4BAA" w:rsidP="00C14D54">
            <w:pPr>
              <w:pStyle w:val="a0"/>
            </w:pPr>
            <w:r w:rsidRPr="00E5543B">
              <w:rPr>
                <w:rFonts w:hint="eastAsia"/>
              </w:rPr>
              <w:t>3</w:t>
            </w:r>
          </w:p>
          <w:p w14:paraId="40D8B06D" w14:textId="77777777" w:rsidR="009C4BAA" w:rsidRPr="00E5543B" w:rsidRDefault="009C4BAA" w:rsidP="00C14D54">
            <w:pPr>
              <w:pStyle w:val="a0"/>
            </w:pPr>
            <w:r w:rsidRPr="00E5543B">
              <w:rPr>
                <w:rFonts w:hint="eastAsia"/>
              </w:rPr>
              <w:t>4</w:t>
            </w:r>
          </w:p>
          <w:p w14:paraId="53F52295" w14:textId="77777777" w:rsidR="009C4BAA" w:rsidRPr="00E5543B" w:rsidRDefault="009C4BAA" w:rsidP="00C14D54">
            <w:pPr>
              <w:pStyle w:val="a0"/>
            </w:pPr>
            <w:r w:rsidRPr="00E5543B">
              <w:rPr>
                <w:rFonts w:hint="eastAsia"/>
              </w:rPr>
              <w:t>5</w:t>
            </w:r>
          </w:p>
          <w:p w14:paraId="7E3C97ED" w14:textId="77777777" w:rsidR="009C4BAA" w:rsidRPr="00E5543B" w:rsidRDefault="009C4BAA" w:rsidP="00C14D54">
            <w:pPr>
              <w:pStyle w:val="a0"/>
            </w:pPr>
            <w:r w:rsidRPr="00E5543B">
              <w:rPr>
                <w:rFonts w:hint="eastAsia"/>
              </w:rPr>
              <w:t>6</w:t>
            </w:r>
          </w:p>
          <w:p w14:paraId="759D4B37" w14:textId="77777777" w:rsidR="009C4BAA" w:rsidRPr="00E5543B" w:rsidRDefault="009C4BAA" w:rsidP="00C14D54">
            <w:pPr>
              <w:pStyle w:val="a0"/>
            </w:pPr>
            <w:r w:rsidRPr="00E5543B">
              <w:rPr>
                <w:rFonts w:hint="eastAsia"/>
              </w:rPr>
              <w:t>7</w:t>
            </w:r>
          </w:p>
          <w:p w14:paraId="2E5B8161" w14:textId="77777777" w:rsidR="009C4BAA" w:rsidRPr="00E5543B" w:rsidRDefault="009C4BAA" w:rsidP="00C14D54">
            <w:pPr>
              <w:pStyle w:val="a0"/>
            </w:pPr>
            <w:r w:rsidRPr="00E5543B">
              <w:rPr>
                <w:rFonts w:hint="eastAsia"/>
              </w:rPr>
              <w:t>8</w:t>
            </w:r>
          </w:p>
          <w:p w14:paraId="077F3E95" w14:textId="77777777" w:rsidR="009C4BAA" w:rsidRPr="00E5543B" w:rsidRDefault="009C4BAA" w:rsidP="00C14D54">
            <w:pPr>
              <w:pStyle w:val="a0"/>
            </w:pPr>
            <w:r w:rsidRPr="00E5543B">
              <w:rPr>
                <w:rFonts w:hint="eastAsia"/>
              </w:rPr>
              <w:t>9</w:t>
            </w:r>
          </w:p>
          <w:p w14:paraId="6ACF20B0" w14:textId="3A62F84E" w:rsidR="009C4BAA" w:rsidRPr="00E5543B" w:rsidRDefault="009C4BAA" w:rsidP="00C14D54">
            <w:pPr>
              <w:pStyle w:val="a0"/>
            </w:pPr>
          </w:p>
        </w:tc>
        <w:tc>
          <w:tcPr>
            <w:tcW w:w="10631" w:type="dxa"/>
          </w:tcPr>
          <w:p w14:paraId="21A6D02C" w14:textId="1C4D21D3" w:rsidR="009A00E6" w:rsidRDefault="009A00E6" w:rsidP="00C14D54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&lt;!</w:t>
            </w:r>
            <w:r w:rsidR="007E580B">
              <w:rPr>
                <w:rFonts w:hAnsi="굴림체" w:hint="eastAsia"/>
                <w:color w:val="3F7F7F"/>
                <w:szCs w:val="20"/>
              </w:rPr>
              <w:t>DOCTYPE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008080"/>
                <w:szCs w:val="20"/>
              </w:rPr>
              <w:t>html&gt;</w:t>
            </w:r>
          </w:p>
          <w:p w14:paraId="178CEA60" w14:textId="5BA995D9" w:rsidR="009A00E6" w:rsidRDefault="009A00E6" w:rsidP="00C14D54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html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lang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"k</w:t>
            </w:r>
            <w:r w:rsidR="006F7BD3">
              <w:rPr>
                <w:rFonts w:hAnsi="굴림체" w:hint="eastAsia"/>
                <w:color w:val="2A00FF"/>
                <w:szCs w:val="20"/>
              </w:rPr>
              <w:t>o</w:t>
            </w:r>
            <w:r>
              <w:rPr>
                <w:rFonts w:hAnsi="굴림체" w:hint="eastAsia"/>
                <w:color w:val="2A00FF"/>
                <w:szCs w:val="20"/>
              </w:rPr>
              <w:t>"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xmlns:th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"http://www.t</w:t>
            </w:r>
            <w:r w:rsidR="00464107">
              <w:rPr>
                <w:rFonts w:hAnsi="굴림체"/>
                <w:color w:val="2A00FF"/>
                <w:szCs w:val="20"/>
              </w:rPr>
              <w:t>h</w:t>
            </w:r>
            <w:r>
              <w:rPr>
                <w:rFonts w:hAnsi="굴림체" w:hint="eastAsia"/>
                <w:color w:val="2A00FF"/>
                <w:szCs w:val="20"/>
              </w:rPr>
              <w:t>ymeleaf.org"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140815CE" w14:textId="77777777" w:rsidR="009A00E6" w:rsidRDefault="009A00E6" w:rsidP="00C14D54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head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15394AC4" w14:textId="77777777" w:rsidR="009A00E6" w:rsidRDefault="009A00E6" w:rsidP="00C14D54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</w:t>
            </w: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meta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charset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"utf-8"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51F60D41" w14:textId="77777777" w:rsidR="009A00E6" w:rsidRDefault="009A00E6" w:rsidP="00C14D54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head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67675E76" w14:textId="77777777" w:rsidR="009A00E6" w:rsidRDefault="009A00E6" w:rsidP="00C14D54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body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039FCBA2" w14:textId="77777777" w:rsidR="009A00E6" w:rsidRDefault="009A00E6" w:rsidP="00C14D54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</w:t>
            </w: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h1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th:text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"${message}"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>메시지가 없습니다</w:t>
            </w: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h1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2453B582" w14:textId="77777777" w:rsidR="009A00E6" w:rsidRDefault="009A00E6" w:rsidP="00C14D54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body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3A6703C9" w14:textId="77777777" w:rsidR="009A00E6" w:rsidRDefault="009A00E6" w:rsidP="00C14D54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html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2725FDD2" w14:textId="77777777" w:rsidR="009C4BAA" w:rsidRPr="00E5543B" w:rsidRDefault="009C4BAA" w:rsidP="00C14D54">
            <w:pPr>
              <w:pStyle w:val="a0"/>
            </w:pPr>
          </w:p>
        </w:tc>
      </w:tr>
    </w:tbl>
    <w:p w14:paraId="2C8FA226" w14:textId="6D3A3E3B" w:rsidR="009C4BAA" w:rsidRDefault="009C4BAA" w:rsidP="009C4B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3F3C" w14:paraId="31A7F730" w14:textId="77777777" w:rsidTr="003D3F3C">
        <w:tc>
          <w:tcPr>
            <w:tcW w:w="10456" w:type="dxa"/>
          </w:tcPr>
          <w:p w14:paraId="29DD80EE" w14:textId="14BDE0A6" w:rsidR="003D3F3C" w:rsidRPr="00C14D54" w:rsidRDefault="00C14D54" w:rsidP="00C14D54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html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lang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"k</w:t>
            </w:r>
            <w:r w:rsidR="00464107">
              <w:rPr>
                <w:rFonts w:hAnsi="굴림체"/>
                <w:color w:val="2A00FF"/>
                <w:szCs w:val="20"/>
              </w:rPr>
              <w:t>o</w:t>
            </w:r>
            <w:r>
              <w:rPr>
                <w:rFonts w:hAnsi="굴림체" w:hint="eastAsia"/>
                <w:color w:val="2A00FF"/>
                <w:szCs w:val="20"/>
              </w:rPr>
              <w:t>"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xmlns:</w:t>
            </w:r>
            <w:r w:rsidRPr="00C31C53">
              <w:rPr>
                <w:rFonts w:hAnsi="굴림체" w:hint="eastAsia"/>
                <w:color w:val="7F007F"/>
                <w:szCs w:val="20"/>
                <w:shd w:val="clear" w:color="auto" w:fill="FFFF66"/>
              </w:rPr>
              <w:t>th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"http://www.t</w:t>
            </w:r>
            <w:r w:rsidR="00E54C90">
              <w:rPr>
                <w:rFonts w:hAnsi="굴림체"/>
                <w:color w:val="2A00FF"/>
                <w:szCs w:val="20"/>
              </w:rPr>
              <w:t>h</w:t>
            </w:r>
            <w:r>
              <w:rPr>
                <w:rFonts w:hAnsi="굴림체" w:hint="eastAsia"/>
                <w:color w:val="2A00FF"/>
                <w:szCs w:val="20"/>
              </w:rPr>
              <w:t>ymeleaf.org"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</w:tc>
      </w:tr>
    </w:tbl>
    <w:p w14:paraId="7F332DB4" w14:textId="104FE69C" w:rsidR="00C31C53" w:rsidRDefault="00C31C53" w:rsidP="009C4BAA">
      <w:r>
        <w:rPr>
          <w:rFonts w:hint="eastAsia"/>
        </w:rPr>
        <w:t>위 태그는 다음과 같이 선언한다.</w:t>
      </w:r>
    </w:p>
    <w:p w14:paraId="48490908" w14:textId="5746F073" w:rsidR="00C14D54" w:rsidRDefault="00C31C53" w:rsidP="009C4BAA">
      <w:r>
        <w:rPr>
          <w:rFonts w:hint="eastAsia"/>
        </w:rPr>
        <w:t xml:space="preserve"> </w:t>
      </w:r>
      <w:r>
        <w:t xml:space="preserve">  </w:t>
      </w:r>
      <w:r w:rsidR="00464107">
        <w:rPr>
          <w:rFonts w:hint="eastAsia"/>
        </w:rPr>
        <w:t xml:space="preserve">이 </w:t>
      </w:r>
      <w:r w:rsidR="0060057A">
        <w:t xml:space="preserve">html </w:t>
      </w:r>
      <w:r w:rsidR="0060057A">
        <w:rPr>
          <w:rFonts w:hint="eastAsia"/>
        </w:rPr>
        <w:t>문서</w:t>
      </w:r>
      <w:r w:rsidR="00464107">
        <w:rPr>
          <w:rFonts w:hint="eastAsia"/>
        </w:rPr>
        <w:t xml:space="preserve">의 언어는 한국어고 </w:t>
      </w:r>
      <w:r w:rsidR="00464107">
        <w:t>(ko)</w:t>
      </w:r>
    </w:p>
    <w:p w14:paraId="1EF71B1A" w14:textId="2556F777" w:rsidR="00464107" w:rsidRDefault="00C31C53" w:rsidP="009C4BAA">
      <w:r>
        <w:rPr>
          <w:rFonts w:hint="eastAsia"/>
        </w:rPr>
        <w:t xml:space="preserve"> </w:t>
      </w:r>
      <w:r>
        <w:t xml:space="preserve">  </w:t>
      </w:r>
      <w:r w:rsidR="00464107">
        <w:rPr>
          <w:rFonts w:hint="eastAsia"/>
        </w:rPr>
        <w:t xml:space="preserve">이 </w:t>
      </w:r>
      <w:r w:rsidR="0060057A">
        <w:t xml:space="preserve">html </w:t>
      </w:r>
      <w:r w:rsidR="0060057A">
        <w:rPr>
          <w:rFonts w:hint="eastAsia"/>
        </w:rPr>
        <w:t>문서</w:t>
      </w:r>
      <w:r w:rsidR="00464107">
        <w:rPr>
          <w:rFonts w:hint="eastAsia"/>
        </w:rPr>
        <w:t xml:space="preserve">에는 </w:t>
      </w:r>
      <w:r w:rsidR="00E54C90">
        <w:t>thy</w:t>
      </w:r>
      <w:r w:rsidR="00FA61D4">
        <w:t xml:space="preserve">meleaf </w:t>
      </w:r>
      <w:r w:rsidR="00FA61D4">
        <w:rPr>
          <w:rFonts w:hint="eastAsia"/>
        </w:rPr>
        <w:t xml:space="preserve">확장 태그가 </w:t>
      </w:r>
      <w:r>
        <w:rPr>
          <w:rFonts w:hint="eastAsia"/>
        </w:rPr>
        <w:t>포함되어 있고,</w:t>
      </w:r>
      <w:r>
        <w:t xml:space="preserve"> </w:t>
      </w:r>
      <w:r>
        <w:rPr>
          <w:rFonts w:hint="eastAsia"/>
        </w:rPr>
        <w:t xml:space="preserve">그 확장 태그에는 </w:t>
      </w:r>
      <w:r w:rsidRPr="00C31C53">
        <w:rPr>
          <w:shd w:val="clear" w:color="auto" w:fill="FFFF66"/>
        </w:rPr>
        <w:t>th</w:t>
      </w:r>
      <w:r>
        <w:t xml:space="preserve">: </w:t>
      </w:r>
      <w:r>
        <w:rPr>
          <w:rFonts w:hint="eastAsia"/>
        </w:rPr>
        <w:t>접두어가 붙어있다.</w:t>
      </w:r>
    </w:p>
    <w:p w14:paraId="0B5D4199" w14:textId="43F75B3E" w:rsidR="00C31C53" w:rsidRDefault="00C31C53" w:rsidP="009C4BAA">
      <w:r>
        <w:rPr>
          <w:rFonts w:hint="eastAsia"/>
        </w:rPr>
        <w:t xml:space="preserve"> </w:t>
      </w:r>
      <w:r>
        <w:t xml:space="preserve">                                                     </w:t>
      </w:r>
      <w:r>
        <w:rPr>
          <w:rFonts w:hint="eastAsia"/>
        </w:rPr>
        <w:t>예:</w:t>
      </w:r>
      <w:r>
        <w:t xml:space="preserve"> </w:t>
      </w:r>
      <w:r w:rsidRPr="00C31C53">
        <w:rPr>
          <w:rFonts w:hAnsi="굴림체" w:hint="eastAsia"/>
          <w:color w:val="7F007F"/>
          <w:szCs w:val="20"/>
          <w:shd w:val="clear" w:color="auto" w:fill="FFFF66"/>
        </w:rPr>
        <w:t>th</w:t>
      </w:r>
      <w:r>
        <w:rPr>
          <w:rFonts w:hAnsi="굴림체" w:hint="eastAsia"/>
          <w:color w:val="7F007F"/>
          <w:szCs w:val="20"/>
        </w:rPr>
        <w:t>:text</w:t>
      </w:r>
      <w:r>
        <w:rPr>
          <w:rFonts w:hAnsi="굴림체" w:hint="eastAsia"/>
          <w:color w:val="000000"/>
          <w:szCs w:val="20"/>
        </w:rPr>
        <w:t>=</w:t>
      </w:r>
      <w:r>
        <w:rPr>
          <w:rFonts w:hAnsi="굴림체" w:hint="eastAsia"/>
          <w:color w:val="2A00FF"/>
          <w:szCs w:val="20"/>
        </w:rPr>
        <w:t>"${message}"</w:t>
      </w:r>
    </w:p>
    <w:p w14:paraId="068281BC" w14:textId="77777777" w:rsidR="00464107" w:rsidRDefault="00464107" w:rsidP="009C4B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F5030" w14:paraId="0F8EB722" w14:textId="77777777" w:rsidTr="00EF5030">
        <w:tc>
          <w:tcPr>
            <w:tcW w:w="10456" w:type="dxa"/>
          </w:tcPr>
          <w:p w14:paraId="0619318E" w14:textId="2E564501" w:rsidR="00EF5030" w:rsidRPr="00EF5030" w:rsidRDefault="00EF5030" w:rsidP="00EF5030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meta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charset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"utf-8"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</w:tc>
      </w:tr>
    </w:tbl>
    <w:p w14:paraId="7CED6DC6" w14:textId="29B7781E" w:rsidR="003D3F3C" w:rsidRDefault="00EF5030" w:rsidP="009C4BAA">
      <w:r>
        <w:rPr>
          <w:rFonts w:hint="eastAsia"/>
        </w:rPr>
        <w:t xml:space="preserve">이 </w:t>
      </w:r>
      <w:r w:rsidR="0060057A">
        <w:rPr>
          <w:rFonts w:hint="eastAsia"/>
        </w:rPr>
        <w:t xml:space="preserve">문서의 문자 인코딩은 </w:t>
      </w:r>
      <w:r w:rsidR="0060057A">
        <w:t xml:space="preserve">"utf-8" </w:t>
      </w:r>
      <w:r w:rsidR="0060057A">
        <w:rPr>
          <w:rFonts w:hint="eastAsia"/>
        </w:rPr>
        <w:t>이다.</w:t>
      </w:r>
    </w:p>
    <w:p w14:paraId="3BDB85FE" w14:textId="64136685" w:rsidR="0060057A" w:rsidRDefault="00087AE3" w:rsidP="009C4BAA">
      <w:r>
        <w:rPr>
          <w:rFonts w:hint="eastAsia"/>
        </w:rPr>
        <w:t>한글이 깨지지 않고 제대로 보이려면,</w:t>
      </w:r>
      <w:r>
        <w:t xml:space="preserve"> </w:t>
      </w:r>
      <w:r>
        <w:rPr>
          <w:rFonts w:hint="eastAsia"/>
        </w:rPr>
        <w:t>인코딩 선언이 필요하다.</w:t>
      </w:r>
    </w:p>
    <w:p w14:paraId="1CB4881D" w14:textId="77777777" w:rsidR="00EF5030" w:rsidRPr="00087AE3" w:rsidRDefault="00EF5030" w:rsidP="009C4B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3F3C" w14:paraId="761ACE2C" w14:textId="77777777" w:rsidTr="003D3F3C">
        <w:tc>
          <w:tcPr>
            <w:tcW w:w="10456" w:type="dxa"/>
          </w:tcPr>
          <w:p w14:paraId="5A5E7E29" w14:textId="6DB27777" w:rsidR="003D3F3C" w:rsidRDefault="006422F5" w:rsidP="009C4BAA"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h1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th:text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"${message}"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>메시지가 없습니다</w:t>
            </w: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h1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</w:tc>
      </w:tr>
    </w:tbl>
    <w:p w14:paraId="7917C3A7" w14:textId="77777777" w:rsidR="00ED4D37" w:rsidRDefault="003D3F3C" w:rsidP="009C4BAA">
      <w:r>
        <w:rPr>
          <w:rFonts w:hint="eastAsia"/>
        </w:rPr>
        <w:t xml:space="preserve">뷰에 전달된 </w:t>
      </w:r>
      <w:r w:rsidR="00D21067">
        <w:t xml:space="preserve">model attribute </w:t>
      </w:r>
      <w:r>
        <w:rPr>
          <w:rFonts w:hint="eastAsia"/>
        </w:rPr>
        <w:t xml:space="preserve">데이터 중에서, 이름이 </w:t>
      </w:r>
      <w:r>
        <w:t>"message"</w:t>
      </w:r>
      <w:r>
        <w:rPr>
          <w:rFonts w:hint="eastAsia"/>
        </w:rPr>
        <w:t>인 데이터</w:t>
      </w:r>
      <w:r w:rsidR="00ED4D37">
        <w:rPr>
          <w:rFonts w:hint="eastAsia"/>
        </w:rPr>
        <w:t>가</w:t>
      </w:r>
      <w:r>
        <w:rPr>
          <w:rFonts w:hint="eastAsia"/>
        </w:rPr>
        <w:t xml:space="preserve"> </w:t>
      </w:r>
      <w:r w:rsidR="006422F5">
        <w:rPr>
          <w:rFonts w:hint="eastAsia"/>
        </w:rPr>
        <w:t>이 태그 사이</w:t>
      </w:r>
      <w:r>
        <w:rPr>
          <w:rFonts w:hint="eastAsia"/>
        </w:rPr>
        <w:t>에 출력</w:t>
      </w:r>
      <w:r w:rsidR="00ED4D37">
        <w:rPr>
          <w:rFonts w:hint="eastAsia"/>
        </w:rPr>
        <w:t>된다.</w:t>
      </w:r>
    </w:p>
    <w:p w14:paraId="47EBD492" w14:textId="21B5DAD4" w:rsidR="00ED4D37" w:rsidRDefault="00ED4D37" w:rsidP="009C4BAA">
      <w:r>
        <w:rPr>
          <w:rFonts w:hint="eastAsia"/>
        </w:rPr>
        <w:t xml:space="preserve">따라서 </w:t>
      </w:r>
      <w:r>
        <w:t>'</w:t>
      </w:r>
      <w:r>
        <w:rPr>
          <w:rFonts w:hint="eastAsia"/>
        </w:rPr>
        <w:t>메시지가 없습니다'</w:t>
      </w:r>
      <w:r>
        <w:t xml:space="preserve"> </w:t>
      </w:r>
      <w:r>
        <w:rPr>
          <w:rFonts w:hint="eastAsia"/>
        </w:rPr>
        <w:t xml:space="preserve">문구는 </w:t>
      </w:r>
      <w:r w:rsidR="005C7D04">
        <w:rPr>
          <w:rFonts w:hint="eastAsia"/>
        </w:rPr>
        <w:t>출력되지 않는다.</w:t>
      </w:r>
    </w:p>
    <w:p w14:paraId="3A2B59FF" w14:textId="77777777" w:rsidR="00ED4D37" w:rsidRDefault="00ED4D37" w:rsidP="009C4BAA"/>
    <w:p w14:paraId="23CCD660" w14:textId="77777777" w:rsidR="00ED4D37" w:rsidRDefault="00ED4D37" w:rsidP="009C4BAA"/>
    <w:p w14:paraId="3C7D2424" w14:textId="0CD4DCC7" w:rsidR="00E37CA6" w:rsidRDefault="00E37CA6" w:rsidP="00E37CA6"/>
    <w:p w14:paraId="5D267391" w14:textId="2E14507E" w:rsidR="003D3F3C" w:rsidRDefault="003D3F3C" w:rsidP="00E37CA6"/>
    <w:p w14:paraId="4F6AB6D2" w14:textId="77777777" w:rsidR="003D3F3C" w:rsidRDefault="003D3F3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C60AC5E" w14:textId="171DDFCE" w:rsidR="003D3F3C" w:rsidRDefault="003D3F3C" w:rsidP="003D3F3C">
      <w:pPr>
        <w:pStyle w:val="Heading2"/>
      </w:pPr>
      <w:bookmarkStart w:id="17" w:name="_Toc144637747"/>
      <w:r>
        <w:rPr>
          <w:rFonts w:hint="eastAsia"/>
        </w:rPr>
        <w:lastRenderedPageBreak/>
        <w:t>second/test2.</w:t>
      </w:r>
      <w:r w:rsidR="0067081E">
        <w:t>html</w:t>
      </w:r>
      <w:r w:rsidR="00B90B94">
        <w:t xml:space="preserve"> </w:t>
      </w:r>
      <w:r w:rsidR="00B90B94">
        <w:rPr>
          <w:rFonts w:hint="eastAsia"/>
        </w:rPr>
        <w:t>뷰 파일 생성</w:t>
      </w:r>
      <w:bookmarkEnd w:id="17"/>
    </w:p>
    <w:p w14:paraId="5A55FE8A" w14:textId="1C48E46B" w:rsidR="003D3F3C" w:rsidRDefault="003D3F3C" w:rsidP="00656111">
      <w:pPr>
        <w:pStyle w:val="Heading3"/>
      </w:pPr>
      <w:r>
        <w:rPr>
          <w:rFonts w:hint="eastAsia"/>
        </w:rPr>
        <w:t>src/main/</w:t>
      </w:r>
      <w:r w:rsidR="0067081E">
        <w:t>resources/templates</w:t>
      </w:r>
      <w:r>
        <w:rPr>
          <w:rFonts w:hint="eastAsia"/>
        </w:rPr>
        <w:t>/second/</w:t>
      </w:r>
      <w:r>
        <w:t>test2</w:t>
      </w:r>
      <w:r>
        <w:rPr>
          <w:rFonts w:hint="eastAsia"/>
        </w:rPr>
        <w:t>.</w:t>
      </w:r>
      <w:r w:rsidR="0010537D">
        <w:t>html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3D3F3C" w:rsidRPr="00E5543B" w14:paraId="0239CA7E" w14:textId="77777777" w:rsidTr="00F658A9">
        <w:tc>
          <w:tcPr>
            <w:tcW w:w="426" w:type="dxa"/>
          </w:tcPr>
          <w:p w14:paraId="39A0DD05" w14:textId="77777777" w:rsidR="003D3F3C" w:rsidRPr="00E5543B" w:rsidRDefault="003D3F3C" w:rsidP="00B50F57">
            <w:pPr>
              <w:pStyle w:val="a0"/>
            </w:pPr>
            <w:r w:rsidRPr="00E5543B">
              <w:rPr>
                <w:rFonts w:hint="eastAsia"/>
              </w:rPr>
              <w:t>1</w:t>
            </w:r>
          </w:p>
          <w:p w14:paraId="6B4BD29E" w14:textId="77777777" w:rsidR="003D3F3C" w:rsidRPr="00E5543B" w:rsidRDefault="003D3F3C" w:rsidP="00B50F57">
            <w:pPr>
              <w:pStyle w:val="a0"/>
            </w:pPr>
            <w:r w:rsidRPr="00E5543B">
              <w:rPr>
                <w:rFonts w:hint="eastAsia"/>
              </w:rPr>
              <w:t>2</w:t>
            </w:r>
          </w:p>
          <w:p w14:paraId="56DBF461" w14:textId="77777777" w:rsidR="003D3F3C" w:rsidRPr="00E5543B" w:rsidRDefault="003D3F3C" w:rsidP="00B50F57">
            <w:pPr>
              <w:pStyle w:val="a0"/>
            </w:pPr>
            <w:r w:rsidRPr="00E5543B">
              <w:rPr>
                <w:rFonts w:hint="eastAsia"/>
              </w:rPr>
              <w:t>3</w:t>
            </w:r>
          </w:p>
          <w:p w14:paraId="4F3B062D" w14:textId="77777777" w:rsidR="003D3F3C" w:rsidRPr="00E5543B" w:rsidRDefault="003D3F3C" w:rsidP="00B50F57">
            <w:pPr>
              <w:pStyle w:val="a0"/>
            </w:pPr>
            <w:r w:rsidRPr="00E5543B">
              <w:rPr>
                <w:rFonts w:hint="eastAsia"/>
              </w:rPr>
              <w:t>4</w:t>
            </w:r>
          </w:p>
          <w:p w14:paraId="2668DD7E" w14:textId="77777777" w:rsidR="003D3F3C" w:rsidRPr="00E5543B" w:rsidRDefault="003D3F3C" w:rsidP="00B50F57">
            <w:pPr>
              <w:pStyle w:val="a0"/>
            </w:pPr>
            <w:r w:rsidRPr="00E5543B">
              <w:rPr>
                <w:rFonts w:hint="eastAsia"/>
              </w:rPr>
              <w:t>5</w:t>
            </w:r>
          </w:p>
          <w:p w14:paraId="2005E8E4" w14:textId="77777777" w:rsidR="003D3F3C" w:rsidRPr="00E5543B" w:rsidRDefault="003D3F3C" w:rsidP="00B50F57">
            <w:pPr>
              <w:pStyle w:val="a0"/>
            </w:pPr>
            <w:r w:rsidRPr="00E5543B">
              <w:rPr>
                <w:rFonts w:hint="eastAsia"/>
              </w:rPr>
              <w:t>6</w:t>
            </w:r>
          </w:p>
          <w:p w14:paraId="1DC43C8F" w14:textId="77777777" w:rsidR="003D3F3C" w:rsidRPr="00E5543B" w:rsidRDefault="003D3F3C" w:rsidP="00B50F57">
            <w:pPr>
              <w:pStyle w:val="a0"/>
            </w:pPr>
            <w:r w:rsidRPr="00E5543B">
              <w:rPr>
                <w:rFonts w:hint="eastAsia"/>
              </w:rPr>
              <w:t>7</w:t>
            </w:r>
          </w:p>
          <w:p w14:paraId="0C54099A" w14:textId="77777777" w:rsidR="003D3F3C" w:rsidRPr="00E5543B" w:rsidRDefault="003D3F3C" w:rsidP="00B50F57">
            <w:pPr>
              <w:pStyle w:val="a0"/>
            </w:pPr>
            <w:r w:rsidRPr="00E5543B">
              <w:rPr>
                <w:rFonts w:hint="eastAsia"/>
              </w:rPr>
              <w:t>8</w:t>
            </w:r>
          </w:p>
          <w:p w14:paraId="0F010FA5" w14:textId="77777777" w:rsidR="003D3F3C" w:rsidRPr="00E5543B" w:rsidRDefault="003D3F3C" w:rsidP="00B50F57">
            <w:pPr>
              <w:pStyle w:val="a0"/>
            </w:pPr>
            <w:r w:rsidRPr="00E5543B">
              <w:rPr>
                <w:rFonts w:hint="eastAsia"/>
              </w:rPr>
              <w:t>9</w:t>
            </w:r>
          </w:p>
          <w:p w14:paraId="36C1F759" w14:textId="77777777" w:rsidR="003D3F3C" w:rsidRPr="00E5543B" w:rsidRDefault="003D3F3C" w:rsidP="00B50F57">
            <w:pPr>
              <w:pStyle w:val="a0"/>
            </w:pPr>
            <w:r w:rsidRPr="00E5543B">
              <w:rPr>
                <w:rFonts w:hint="eastAsia"/>
              </w:rPr>
              <w:t>10</w:t>
            </w:r>
          </w:p>
          <w:p w14:paraId="0789C389" w14:textId="20876356" w:rsidR="003D3F3C" w:rsidRPr="00E5543B" w:rsidRDefault="003D3F3C" w:rsidP="00B50F57">
            <w:pPr>
              <w:pStyle w:val="a0"/>
            </w:pPr>
          </w:p>
        </w:tc>
        <w:tc>
          <w:tcPr>
            <w:tcW w:w="10631" w:type="dxa"/>
          </w:tcPr>
          <w:p w14:paraId="0683EC12" w14:textId="5B6B06CF" w:rsidR="00B50F57" w:rsidRDefault="00B50F57" w:rsidP="00B50F57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&lt;!</w:t>
            </w:r>
            <w:r w:rsidR="007E580B">
              <w:rPr>
                <w:rFonts w:hAnsi="굴림체" w:hint="eastAsia"/>
                <w:color w:val="3F7F7F"/>
                <w:szCs w:val="20"/>
              </w:rPr>
              <w:t>DOCTYPE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008080"/>
                <w:szCs w:val="20"/>
              </w:rPr>
              <w:t>html&gt;</w:t>
            </w:r>
          </w:p>
          <w:p w14:paraId="0E041C2C" w14:textId="69C30D98" w:rsidR="00B50F57" w:rsidRDefault="00B50F57" w:rsidP="00B50F57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html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lang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"k</w:t>
            </w:r>
            <w:r w:rsidR="003B1DBE">
              <w:rPr>
                <w:rFonts w:hAnsi="굴림체"/>
                <w:color w:val="2A00FF"/>
                <w:szCs w:val="20"/>
              </w:rPr>
              <w:t>o</w:t>
            </w:r>
            <w:r>
              <w:rPr>
                <w:rFonts w:hAnsi="굴림체" w:hint="eastAsia"/>
                <w:color w:val="2A00FF"/>
                <w:szCs w:val="20"/>
              </w:rPr>
              <w:t>"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xmlns:th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"http://www.t</w:t>
            </w:r>
            <w:r w:rsidR="003B1DBE">
              <w:rPr>
                <w:rFonts w:hAnsi="굴림체"/>
                <w:color w:val="2A00FF"/>
                <w:szCs w:val="20"/>
              </w:rPr>
              <w:t>h</w:t>
            </w:r>
            <w:r>
              <w:rPr>
                <w:rFonts w:hAnsi="굴림체" w:hint="eastAsia"/>
                <w:color w:val="2A00FF"/>
                <w:szCs w:val="20"/>
              </w:rPr>
              <w:t>ymeleaf.org"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4EB98F36" w14:textId="77777777" w:rsidR="00B50F57" w:rsidRDefault="00B50F57" w:rsidP="00B50F57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head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3FB7F28B" w14:textId="77777777" w:rsidR="00B50F57" w:rsidRDefault="00B50F57" w:rsidP="00B50F57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</w:t>
            </w: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meta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charset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"utf-8"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0EE095DE" w14:textId="77777777" w:rsidR="00B50F57" w:rsidRDefault="00B50F57" w:rsidP="00B50F57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head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58E2112E" w14:textId="77777777" w:rsidR="00B50F57" w:rsidRDefault="00B50F57" w:rsidP="00B50F57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body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73BA0001" w14:textId="77777777" w:rsidR="00B50F57" w:rsidRDefault="00B50F57" w:rsidP="00B50F57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</w:t>
            </w: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h1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th:text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"${product.name}"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>제품명</w:t>
            </w: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h1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419F0E97" w14:textId="77777777" w:rsidR="00B50F57" w:rsidRDefault="00B50F57" w:rsidP="00B50F57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</w:t>
            </w: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h1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th:text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"${product.unitCost}"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>1200</w:t>
            </w: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h1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0DFF83CF" w14:textId="77777777" w:rsidR="00B50F57" w:rsidRDefault="00B50F57" w:rsidP="00B50F57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body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1E706495" w14:textId="77777777" w:rsidR="00B50F57" w:rsidRDefault="00B50F57" w:rsidP="00B50F57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html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4B1F1372" w14:textId="67777D79" w:rsidR="003D3F3C" w:rsidRPr="00E5543B" w:rsidRDefault="003D3F3C" w:rsidP="00B50F57">
            <w:pPr>
              <w:pStyle w:val="a0"/>
            </w:pPr>
          </w:p>
        </w:tc>
      </w:tr>
    </w:tbl>
    <w:p w14:paraId="094CDF8D" w14:textId="20C66C8B" w:rsidR="003D3F3C" w:rsidRDefault="003D3F3C" w:rsidP="003D3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58A9" w14:paraId="4A021A81" w14:textId="77777777" w:rsidTr="00F658A9">
        <w:tc>
          <w:tcPr>
            <w:tcW w:w="10456" w:type="dxa"/>
          </w:tcPr>
          <w:p w14:paraId="1A264A6E" w14:textId="21CC63A0" w:rsidR="00F658A9" w:rsidRPr="00B50F57" w:rsidRDefault="00B50F57" w:rsidP="00B50F57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h1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th:text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"${product.name}"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>제품명</w:t>
            </w: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h1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</w:tc>
      </w:tr>
    </w:tbl>
    <w:p w14:paraId="7BDC9C91" w14:textId="0BB0E763" w:rsidR="00F658A9" w:rsidRDefault="00F658A9" w:rsidP="00F658A9">
      <w:r>
        <w:rPr>
          <w:rFonts w:hint="eastAsia"/>
        </w:rPr>
        <w:t>뷰에 전달된 데이터</w:t>
      </w:r>
      <w:r w:rsidR="009B7113">
        <w:rPr>
          <w:rFonts w:hint="eastAsia"/>
        </w:rPr>
        <w:t>(</w:t>
      </w:r>
      <w:r w:rsidR="009B7113">
        <w:t>model attribute)</w:t>
      </w:r>
      <w:r>
        <w:rPr>
          <w:rFonts w:hint="eastAsia"/>
        </w:rPr>
        <w:t xml:space="preserve"> 중에서, </w:t>
      </w:r>
    </w:p>
    <w:p w14:paraId="4D460EB8" w14:textId="72C811EC" w:rsidR="00F658A9" w:rsidRDefault="00F658A9" w:rsidP="00F658A9">
      <w:r>
        <w:rPr>
          <w:rFonts w:hint="eastAsia"/>
        </w:rPr>
        <w:t xml:space="preserve">이름이 </w:t>
      </w:r>
      <w:r>
        <w:t>"product"</w:t>
      </w:r>
      <w:r>
        <w:rPr>
          <w:rFonts w:hint="eastAsia"/>
        </w:rPr>
        <w:t xml:space="preserve">인 객체의 </w:t>
      </w:r>
      <w:r>
        <w:t xml:space="preserve">getName() </w:t>
      </w:r>
      <w:r>
        <w:rPr>
          <w:rFonts w:hint="eastAsia"/>
        </w:rPr>
        <w:t>메소</w:t>
      </w:r>
      <w:r w:rsidR="00950304">
        <w:rPr>
          <w:rFonts w:hint="eastAsia"/>
        </w:rPr>
        <w:t>드가 호출되고,</w:t>
      </w:r>
    </w:p>
    <w:p w14:paraId="3F7A464A" w14:textId="77777777" w:rsidR="00201D20" w:rsidRDefault="00F658A9" w:rsidP="00F658A9">
      <w:r>
        <w:rPr>
          <w:rFonts w:hint="eastAsia"/>
        </w:rPr>
        <w:t xml:space="preserve">이 </w:t>
      </w:r>
      <w:r>
        <w:t xml:space="preserve">getName() </w:t>
      </w:r>
      <w:r>
        <w:rPr>
          <w:rFonts w:hint="eastAsia"/>
        </w:rPr>
        <w:t>메소드가 리턴한 값</w:t>
      </w:r>
      <w:r w:rsidR="00201D20">
        <w:rPr>
          <w:rFonts w:hint="eastAsia"/>
        </w:rPr>
        <w:t>이</w:t>
      </w:r>
      <w:r>
        <w:rPr>
          <w:rFonts w:hint="eastAsia"/>
        </w:rPr>
        <w:t xml:space="preserve">, </w:t>
      </w:r>
      <w:r w:rsidR="00950304">
        <w:rPr>
          <w:rFonts w:hint="eastAsia"/>
        </w:rPr>
        <w:t>이</w:t>
      </w:r>
      <w:r w:rsidR="00950304">
        <w:t xml:space="preserve"> </w:t>
      </w:r>
      <w:r w:rsidR="00950304">
        <w:rPr>
          <w:rFonts w:hint="eastAsia"/>
        </w:rPr>
        <w:t xml:space="preserve">태그 사이에 </w:t>
      </w:r>
      <w:r w:rsidR="00201D20">
        <w:rPr>
          <w:rFonts w:hint="eastAsia"/>
        </w:rPr>
        <w:t>출력된다.</w:t>
      </w:r>
    </w:p>
    <w:p w14:paraId="5CF83B1A" w14:textId="20E655E3" w:rsidR="00B613E1" w:rsidRDefault="00B613E1" w:rsidP="003D3F3C"/>
    <w:p w14:paraId="507C5C74" w14:textId="3A5CCE8D" w:rsidR="00F658A9" w:rsidRDefault="00F658A9" w:rsidP="003D3F3C"/>
    <w:p w14:paraId="156CC96C" w14:textId="7645F357" w:rsidR="00F658A9" w:rsidRDefault="00F658A9" w:rsidP="003D3F3C"/>
    <w:p w14:paraId="74955680" w14:textId="04FB713C" w:rsidR="00F658A9" w:rsidRDefault="00F658A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15E45FC" w14:textId="098FF66F" w:rsidR="00F658A9" w:rsidRDefault="00F658A9" w:rsidP="00F658A9">
      <w:pPr>
        <w:pStyle w:val="Heading2"/>
      </w:pPr>
      <w:bookmarkStart w:id="18" w:name="_Toc144637748"/>
      <w:r>
        <w:rPr>
          <w:rFonts w:hint="eastAsia"/>
        </w:rPr>
        <w:lastRenderedPageBreak/>
        <w:t>SecondController.java</w:t>
      </w:r>
      <w:r>
        <w:t xml:space="preserve"> </w:t>
      </w:r>
      <w:r>
        <w:rPr>
          <w:rFonts w:hint="eastAsia"/>
        </w:rPr>
        <w:t>생성</w:t>
      </w:r>
      <w:bookmarkEnd w:id="18"/>
    </w:p>
    <w:p w14:paraId="6AE699CD" w14:textId="0E4BA70B" w:rsidR="00B2766D" w:rsidRDefault="007A1652" w:rsidP="00B2766D">
      <w:r>
        <w:rPr>
          <w:noProof/>
        </w:rPr>
        <w:drawing>
          <wp:inline distT="0" distB="0" distL="0" distR="0" wp14:anchorId="4FF85A67" wp14:editId="71BA2C8A">
            <wp:extent cx="4536605" cy="5411338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6605" cy="541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FCAF" w14:textId="230A44E1" w:rsidR="007A1652" w:rsidRDefault="007A1652" w:rsidP="00B2766D"/>
    <w:p w14:paraId="5C01261B" w14:textId="331FC6C1" w:rsidR="007A1652" w:rsidRDefault="007A165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1530B4D" w14:textId="48CF58F9" w:rsidR="00656111" w:rsidRDefault="003D2883" w:rsidP="00656111">
      <w:pPr>
        <w:pStyle w:val="Heading3"/>
      </w:pPr>
      <w:r>
        <w:lastRenderedPageBreak/>
        <w:t>src/main/java/net/skhu/</w:t>
      </w:r>
      <w:r w:rsidR="00656111">
        <w:rPr>
          <w:rFonts w:hint="eastAsia"/>
        </w:rPr>
        <w:t>SecondContro</w:t>
      </w:r>
      <w:r w:rsidR="00656111">
        <w:t>l</w:t>
      </w:r>
      <w:r w:rsidR="00656111">
        <w:rPr>
          <w:rFonts w:hint="eastAsia"/>
        </w:rPr>
        <w:t>ler.java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656111" w:rsidRPr="00E5543B" w14:paraId="1A80864D" w14:textId="77777777" w:rsidTr="002E3250">
        <w:tc>
          <w:tcPr>
            <w:tcW w:w="426" w:type="dxa"/>
          </w:tcPr>
          <w:p w14:paraId="621FBD63" w14:textId="77777777" w:rsidR="00656111" w:rsidRPr="00E5543B" w:rsidRDefault="00656111" w:rsidP="00A75DE6">
            <w:pPr>
              <w:pStyle w:val="a0"/>
            </w:pPr>
            <w:r w:rsidRPr="00E5543B">
              <w:rPr>
                <w:rFonts w:hint="eastAsia"/>
              </w:rPr>
              <w:t>1</w:t>
            </w:r>
          </w:p>
          <w:p w14:paraId="76B162D7" w14:textId="77777777" w:rsidR="00656111" w:rsidRPr="00E5543B" w:rsidRDefault="00656111" w:rsidP="00A75DE6">
            <w:pPr>
              <w:pStyle w:val="a0"/>
            </w:pPr>
            <w:r w:rsidRPr="00E5543B">
              <w:rPr>
                <w:rFonts w:hint="eastAsia"/>
              </w:rPr>
              <w:t>2</w:t>
            </w:r>
          </w:p>
          <w:p w14:paraId="0E29D72E" w14:textId="77777777" w:rsidR="00656111" w:rsidRPr="00E5543B" w:rsidRDefault="00656111" w:rsidP="00A75DE6">
            <w:pPr>
              <w:pStyle w:val="a0"/>
            </w:pPr>
            <w:r w:rsidRPr="00E5543B">
              <w:rPr>
                <w:rFonts w:hint="eastAsia"/>
              </w:rPr>
              <w:t>3</w:t>
            </w:r>
          </w:p>
          <w:p w14:paraId="7630C9F6" w14:textId="77777777" w:rsidR="00656111" w:rsidRPr="00E5543B" w:rsidRDefault="00656111" w:rsidP="00A75DE6">
            <w:pPr>
              <w:pStyle w:val="a0"/>
            </w:pPr>
            <w:r w:rsidRPr="00E5543B">
              <w:rPr>
                <w:rFonts w:hint="eastAsia"/>
              </w:rPr>
              <w:t>4</w:t>
            </w:r>
          </w:p>
          <w:p w14:paraId="48C0E2CB" w14:textId="77777777" w:rsidR="00656111" w:rsidRPr="00E5543B" w:rsidRDefault="00656111" w:rsidP="00A75DE6">
            <w:pPr>
              <w:pStyle w:val="a0"/>
            </w:pPr>
            <w:r w:rsidRPr="00E5543B">
              <w:rPr>
                <w:rFonts w:hint="eastAsia"/>
              </w:rPr>
              <w:t>5</w:t>
            </w:r>
          </w:p>
          <w:p w14:paraId="2AC96C79" w14:textId="77777777" w:rsidR="00656111" w:rsidRPr="00E5543B" w:rsidRDefault="00656111" w:rsidP="00A75DE6">
            <w:pPr>
              <w:pStyle w:val="a0"/>
            </w:pPr>
            <w:r w:rsidRPr="00E5543B">
              <w:rPr>
                <w:rFonts w:hint="eastAsia"/>
              </w:rPr>
              <w:t>6</w:t>
            </w:r>
          </w:p>
          <w:p w14:paraId="0C5338EC" w14:textId="77777777" w:rsidR="00656111" w:rsidRPr="00E5543B" w:rsidRDefault="00656111" w:rsidP="00A75DE6">
            <w:pPr>
              <w:pStyle w:val="a0"/>
            </w:pPr>
            <w:r w:rsidRPr="00E5543B">
              <w:rPr>
                <w:rFonts w:hint="eastAsia"/>
              </w:rPr>
              <w:t>7</w:t>
            </w:r>
          </w:p>
          <w:p w14:paraId="6FBB7CD7" w14:textId="77777777" w:rsidR="00656111" w:rsidRPr="00E5543B" w:rsidRDefault="00656111" w:rsidP="00A75DE6">
            <w:pPr>
              <w:pStyle w:val="a0"/>
            </w:pPr>
            <w:r w:rsidRPr="00E5543B">
              <w:rPr>
                <w:rFonts w:hint="eastAsia"/>
              </w:rPr>
              <w:t>8</w:t>
            </w:r>
          </w:p>
          <w:p w14:paraId="06B12C69" w14:textId="77777777" w:rsidR="00656111" w:rsidRPr="00E5543B" w:rsidRDefault="00656111" w:rsidP="00A75DE6">
            <w:pPr>
              <w:pStyle w:val="a0"/>
            </w:pPr>
            <w:r w:rsidRPr="00E5543B">
              <w:rPr>
                <w:rFonts w:hint="eastAsia"/>
              </w:rPr>
              <w:t>9</w:t>
            </w:r>
          </w:p>
          <w:p w14:paraId="560165A0" w14:textId="77777777" w:rsidR="00656111" w:rsidRPr="00E5543B" w:rsidRDefault="00656111" w:rsidP="00A75DE6">
            <w:pPr>
              <w:pStyle w:val="a0"/>
            </w:pPr>
            <w:r w:rsidRPr="00E5543B">
              <w:rPr>
                <w:rFonts w:hint="eastAsia"/>
              </w:rPr>
              <w:t>10</w:t>
            </w:r>
          </w:p>
          <w:p w14:paraId="0EA48EC8" w14:textId="77777777" w:rsidR="00656111" w:rsidRPr="00E5543B" w:rsidRDefault="00656111" w:rsidP="00A75DE6">
            <w:pPr>
              <w:pStyle w:val="a0"/>
            </w:pPr>
            <w:r w:rsidRPr="00E5543B">
              <w:rPr>
                <w:rFonts w:hint="eastAsia"/>
              </w:rPr>
              <w:t>11</w:t>
            </w:r>
          </w:p>
          <w:p w14:paraId="5A065876" w14:textId="77777777" w:rsidR="00656111" w:rsidRPr="00E5543B" w:rsidRDefault="00656111" w:rsidP="00A75DE6">
            <w:pPr>
              <w:pStyle w:val="a0"/>
            </w:pPr>
            <w:r w:rsidRPr="00E5543B">
              <w:rPr>
                <w:rFonts w:hint="eastAsia"/>
              </w:rPr>
              <w:t>12</w:t>
            </w:r>
          </w:p>
          <w:p w14:paraId="407C7D7C" w14:textId="77777777" w:rsidR="00656111" w:rsidRPr="00E5543B" w:rsidRDefault="00656111" w:rsidP="00A75DE6">
            <w:pPr>
              <w:pStyle w:val="a0"/>
            </w:pPr>
            <w:r w:rsidRPr="00E5543B">
              <w:rPr>
                <w:rFonts w:hint="eastAsia"/>
              </w:rPr>
              <w:t>13</w:t>
            </w:r>
          </w:p>
          <w:p w14:paraId="02E6D6FE" w14:textId="77777777" w:rsidR="00656111" w:rsidRPr="00E5543B" w:rsidRDefault="00656111" w:rsidP="00A75DE6">
            <w:pPr>
              <w:pStyle w:val="a0"/>
            </w:pPr>
            <w:r w:rsidRPr="00E5543B">
              <w:rPr>
                <w:rFonts w:hint="eastAsia"/>
              </w:rPr>
              <w:t>14</w:t>
            </w:r>
          </w:p>
          <w:p w14:paraId="6CD272B0" w14:textId="77777777" w:rsidR="00656111" w:rsidRPr="00E5543B" w:rsidRDefault="00656111" w:rsidP="00A75DE6">
            <w:pPr>
              <w:pStyle w:val="a0"/>
            </w:pPr>
            <w:r w:rsidRPr="00E5543B">
              <w:rPr>
                <w:rFonts w:hint="eastAsia"/>
              </w:rPr>
              <w:t>15</w:t>
            </w:r>
          </w:p>
          <w:p w14:paraId="6086AE6B" w14:textId="77777777" w:rsidR="00656111" w:rsidRPr="00E5543B" w:rsidRDefault="00656111" w:rsidP="00A75DE6">
            <w:pPr>
              <w:pStyle w:val="a0"/>
            </w:pPr>
            <w:r w:rsidRPr="00E5543B">
              <w:rPr>
                <w:rFonts w:hint="eastAsia"/>
              </w:rPr>
              <w:t>16</w:t>
            </w:r>
          </w:p>
          <w:p w14:paraId="29DE1F9B" w14:textId="77777777" w:rsidR="00656111" w:rsidRPr="00E5543B" w:rsidRDefault="00656111" w:rsidP="00A75DE6">
            <w:pPr>
              <w:pStyle w:val="a0"/>
            </w:pPr>
            <w:r w:rsidRPr="00E5543B">
              <w:rPr>
                <w:rFonts w:hint="eastAsia"/>
              </w:rPr>
              <w:t>17</w:t>
            </w:r>
          </w:p>
          <w:p w14:paraId="496F43E4" w14:textId="77777777" w:rsidR="00656111" w:rsidRPr="00E5543B" w:rsidRDefault="00656111" w:rsidP="00A75DE6">
            <w:pPr>
              <w:pStyle w:val="a0"/>
            </w:pPr>
            <w:r w:rsidRPr="00E5543B">
              <w:rPr>
                <w:rFonts w:hint="eastAsia"/>
              </w:rPr>
              <w:t>18</w:t>
            </w:r>
          </w:p>
          <w:p w14:paraId="4C8C5FB6" w14:textId="77777777" w:rsidR="00656111" w:rsidRPr="00E5543B" w:rsidRDefault="00656111" w:rsidP="00A75DE6">
            <w:pPr>
              <w:pStyle w:val="a0"/>
            </w:pPr>
            <w:r w:rsidRPr="00E5543B">
              <w:rPr>
                <w:rFonts w:hint="eastAsia"/>
              </w:rPr>
              <w:t>19</w:t>
            </w:r>
          </w:p>
          <w:p w14:paraId="4040B9CF" w14:textId="77777777" w:rsidR="00656111" w:rsidRPr="00E5543B" w:rsidRDefault="00656111" w:rsidP="00A75DE6">
            <w:pPr>
              <w:pStyle w:val="a0"/>
            </w:pPr>
            <w:r w:rsidRPr="00E5543B">
              <w:rPr>
                <w:rFonts w:hint="eastAsia"/>
              </w:rPr>
              <w:t>20</w:t>
            </w:r>
          </w:p>
          <w:p w14:paraId="0E251B3C" w14:textId="77777777" w:rsidR="00656111" w:rsidRPr="00E5543B" w:rsidRDefault="00656111" w:rsidP="00A75DE6">
            <w:pPr>
              <w:pStyle w:val="a0"/>
            </w:pPr>
            <w:r w:rsidRPr="00E5543B">
              <w:rPr>
                <w:rFonts w:hint="eastAsia"/>
              </w:rPr>
              <w:t>21</w:t>
            </w:r>
          </w:p>
          <w:p w14:paraId="409288E4" w14:textId="77777777" w:rsidR="00656111" w:rsidRPr="00E5543B" w:rsidRDefault="00656111" w:rsidP="00A75DE6">
            <w:pPr>
              <w:pStyle w:val="a0"/>
            </w:pPr>
            <w:r w:rsidRPr="00E5543B">
              <w:rPr>
                <w:rFonts w:hint="eastAsia"/>
              </w:rPr>
              <w:t>22</w:t>
            </w:r>
          </w:p>
          <w:p w14:paraId="509A603A" w14:textId="77777777" w:rsidR="00656111" w:rsidRPr="00E5543B" w:rsidRDefault="00656111" w:rsidP="00A75DE6">
            <w:pPr>
              <w:pStyle w:val="a0"/>
            </w:pPr>
            <w:r w:rsidRPr="00E5543B">
              <w:rPr>
                <w:rFonts w:hint="eastAsia"/>
              </w:rPr>
              <w:t>23</w:t>
            </w:r>
          </w:p>
          <w:p w14:paraId="4D6A8343" w14:textId="77777777" w:rsidR="00656111" w:rsidRPr="00E5543B" w:rsidRDefault="00656111" w:rsidP="00A75DE6">
            <w:pPr>
              <w:pStyle w:val="a0"/>
            </w:pPr>
            <w:r w:rsidRPr="00E5543B">
              <w:rPr>
                <w:rFonts w:hint="eastAsia"/>
              </w:rPr>
              <w:t>24</w:t>
            </w:r>
          </w:p>
          <w:p w14:paraId="053517D4" w14:textId="77777777" w:rsidR="00656111" w:rsidRDefault="00D228C9" w:rsidP="00A75DE6">
            <w:pPr>
              <w:pStyle w:val="a0"/>
            </w:pPr>
            <w:r>
              <w:rPr>
                <w:rFonts w:hint="eastAsia"/>
              </w:rPr>
              <w:t>2</w:t>
            </w:r>
            <w:r>
              <w:t>5</w:t>
            </w:r>
          </w:p>
          <w:p w14:paraId="42CF5458" w14:textId="77777777" w:rsidR="00D228C9" w:rsidRDefault="00D228C9" w:rsidP="00A75DE6">
            <w:pPr>
              <w:pStyle w:val="a0"/>
            </w:pPr>
            <w:r>
              <w:rPr>
                <w:rFonts w:hint="eastAsia"/>
              </w:rPr>
              <w:t>2</w:t>
            </w:r>
            <w:r>
              <w:t>6</w:t>
            </w:r>
          </w:p>
          <w:p w14:paraId="7FDAD127" w14:textId="5FE3D781" w:rsidR="00D228C9" w:rsidRPr="00E5543B" w:rsidRDefault="00D228C9" w:rsidP="00A75DE6">
            <w:pPr>
              <w:pStyle w:val="a0"/>
            </w:pPr>
          </w:p>
        </w:tc>
        <w:tc>
          <w:tcPr>
            <w:tcW w:w="10631" w:type="dxa"/>
          </w:tcPr>
          <w:p w14:paraId="1BA3BF4D" w14:textId="77777777" w:rsidR="00A75DE6" w:rsidRDefault="00A75DE6" w:rsidP="00A75DE6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7F0055"/>
                <w:szCs w:val="20"/>
              </w:rPr>
              <w:t>package</w:t>
            </w:r>
            <w:r>
              <w:rPr>
                <w:rFonts w:hAnsi="굴림체" w:hint="eastAsia"/>
                <w:color w:val="000000"/>
                <w:szCs w:val="20"/>
              </w:rPr>
              <w:t xml:space="preserve"> net.skhu.controller;</w:t>
            </w:r>
          </w:p>
          <w:p w14:paraId="73EEB4D3" w14:textId="77777777" w:rsidR="00A75DE6" w:rsidRDefault="00A75DE6" w:rsidP="00A75DE6">
            <w:pPr>
              <w:pStyle w:val="a0"/>
              <w:rPr>
                <w:rFonts w:hAnsi="굴림체"/>
                <w:color w:val="000000"/>
                <w:szCs w:val="20"/>
              </w:rPr>
            </w:pPr>
          </w:p>
          <w:p w14:paraId="279C0A46" w14:textId="77777777" w:rsidR="00A75DE6" w:rsidRDefault="00A75DE6" w:rsidP="00A75DE6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7F0055"/>
                <w:szCs w:val="20"/>
              </w:rPr>
              <w:t>import</w:t>
            </w:r>
            <w:r>
              <w:rPr>
                <w:rFonts w:hAnsi="굴림체" w:hint="eastAsia"/>
                <w:color w:val="000000"/>
                <w:szCs w:val="20"/>
              </w:rPr>
              <w:t xml:space="preserve"> org.springframework.stereotype.Controller;</w:t>
            </w:r>
          </w:p>
          <w:p w14:paraId="2842F094" w14:textId="77777777" w:rsidR="00A75DE6" w:rsidRDefault="00A75DE6" w:rsidP="00A75DE6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7F0055"/>
                <w:szCs w:val="20"/>
              </w:rPr>
              <w:t>import</w:t>
            </w:r>
            <w:r>
              <w:rPr>
                <w:rFonts w:hAnsi="굴림체" w:hint="eastAsia"/>
                <w:color w:val="000000"/>
                <w:szCs w:val="20"/>
              </w:rPr>
              <w:t xml:space="preserve"> org.springframework.ui.Model;</w:t>
            </w:r>
          </w:p>
          <w:p w14:paraId="2B142CBE" w14:textId="77777777" w:rsidR="00A75DE6" w:rsidRDefault="00A75DE6" w:rsidP="00A75DE6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7F0055"/>
                <w:szCs w:val="20"/>
              </w:rPr>
              <w:t>import</w:t>
            </w:r>
            <w:r>
              <w:rPr>
                <w:rFonts w:hAnsi="굴림체" w:hint="eastAsia"/>
                <w:color w:val="000000"/>
                <w:szCs w:val="20"/>
              </w:rPr>
              <w:t xml:space="preserve"> org.springframework.web.bind.annotation.GetMapping;</w:t>
            </w:r>
          </w:p>
          <w:p w14:paraId="400539BC" w14:textId="77777777" w:rsidR="00A75DE6" w:rsidRDefault="00A75DE6" w:rsidP="00A75DE6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7F0055"/>
                <w:szCs w:val="20"/>
              </w:rPr>
              <w:t>import</w:t>
            </w:r>
            <w:r>
              <w:rPr>
                <w:rFonts w:hAnsi="굴림체" w:hint="eastAsia"/>
                <w:color w:val="000000"/>
                <w:szCs w:val="20"/>
              </w:rPr>
              <w:t xml:space="preserve"> org.springframework.web.bind.annotation.RequestMapping;</w:t>
            </w:r>
          </w:p>
          <w:p w14:paraId="338AFC3A" w14:textId="77777777" w:rsidR="00A75DE6" w:rsidRDefault="00A75DE6" w:rsidP="00A75DE6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7F0055"/>
                <w:szCs w:val="20"/>
              </w:rPr>
              <w:t>import</w:t>
            </w:r>
            <w:r>
              <w:rPr>
                <w:rFonts w:hAnsi="굴림체" w:hint="eastAsia"/>
                <w:color w:val="000000"/>
                <w:szCs w:val="20"/>
              </w:rPr>
              <w:t xml:space="preserve"> net.skhu.dto.Product;</w:t>
            </w:r>
          </w:p>
          <w:p w14:paraId="75FB14BC" w14:textId="77777777" w:rsidR="00A75DE6" w:rsidRDefault="00A75DE6" w:rsidP="00A75DE6">
            <w:pPr>
              <w:pStyle w:val="a0"/>
              <w:rPr>
                <w:rFonts w:hAnsi="굴림체"/>
                <w:color w:val="000000"/>
                <w:szCs w:val="20"/>
              </w:rPr>
            </w:pPr>
          </w:p>
          <w:p w14:paraId="3C575E11" w14:textId="77777777" w:rsidR="00A75DE6" w:rsidRDefault="00A75DE6" w:rsidP="00A75DE6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646464"/>
                <w:szCs w:val="20"/>
              </w:rPr>
              <w:t>@Controller</w:t>
            </w:r>
          </w:p>
          <w:p w14:paraId="7EC0900F" w14:textId="77777777" w:rsidR="00A75DE6" w:rsidRDefault="00A75DE6" w:rsidP="00A75DE6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646464"/>
                <w:szCs w:val="20"/>
              </w:rPr>
              <w:t>@RequestMapping</w:t>
            </w:r>
            <w:r>
              <w:rPr>
                <w:rFonts w:hAnsi="굴림체" w:hint="eastAsia"/>
                <w:color w:val="000000"/>
                <w:szCs w:val="20"/>
              </w:rPr>
              <w:t>(</w:t>
            </w:r>
            <w:r>
              <w:rPr>
                <w:rFonts w:hAnsi="굴림체" w:hint="eastAsia"/>
                <w:color w:val="2A00FF"/>
                <w:szCs w:val="20"/>
              </w:rPr>
              <w:t>"second"</w:t>
            </w:r>
            <w:r>
              <w:rPr>
                <w:rFonts w:hAnsi="굴림체" w:hint="eastAsia"/>
                <w:color w:val="000000"/>
                <w:szCs w:val="20"/>
              </w:rPr>
              <w:t>)</w:t>
            </w:r>
          </w:p>
          <w:p w14:paraId="3C638024" w14:textId="77777777" w:rsidR="00A75DE6" w:rsidRDefault="00A75DE6" w:rsidP="00A75DE6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7F0055"/>
                <w:szCs w:val="20"/>
              </w:rPr>
              <w:t>public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55"/>
                <w:szCs w:val="20"/>
              </w:rPr>
              <w:t>class</w:t>
            </w:r>
            <w:r>
              <w:rPr>
                <w:rFonts w:hAnsi="굴림체" w:hint="eastAsia"/>
                <w:color w:val="000000"/>
                <w:szCs w:val="20"/>
              </w:rPr>
              <w:t xml:space="preserve"> SecondController {</w:t>
            </w:r>
          </w:p>
          <w:p w14:paraId="5037C61C" w14:textId="77777777" w:rsidR="00A75DE6" w:rsidRDefault="00A75DE6" w:rsidP="00A75DE6">
            <w:pPr>
              <w:pStyle w:val="a0"/>
              <w:rPr>
                <w:rFonts w:hAnsi="굴림체"/>
                <w:color w:val="000000"/>
                <w:szCs w:val="20"/>
              </w:rPr>
            </w:pPr>
          </w:p>
          <w:p w14:paraId="06B802A2" w14:textId="77777777" w:rsidR="00A75DE6" w:rsidRDefault="00A75DE6" w:rsidP="00A75DE6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</w:t>
            </w:r>
            <w:r>
              <w:rPr>
                <w:rFonts w:hAnsi="굴림체" w:hint="eastAsia"/>
                <w:color w:val="646464"/>
                <w:szCs w:val="20"/>
              </w:rPr>
              <w:t>@GetMapping</w:t>
            </w:r>
            <w:r>
              <w:rPr>
                <w:rFonts w:hAnsi="굴림체" w:hint="eastAsia"/>
                <w:color w:val="000000"/>
                <w:szCs w:val="20"/>
              </w:rPr>
              <w:t>(</w:t>
            </w:r>
            <w:r>
              <w:rPr>
                <w:rFonts w:hAnsi="굴림체" w:hint="eastAsia"/>
                <w:color w:val="2A00FF"/>
                <w:szCs w:val="20"/>
              </w:rPr>
              <w:t>"test1"</w:t>
            </w:r>
            <w:r>
              <w:rPr>
                <w:rFonts w:hAnsi="굴림체" w:hint="eastAsia"/>
                <w:color w:val="000000"/>
                <w:szCs w:val="20"/>
              </w:rPr>
              <w:t>)</w:t>
            </w:r>
          </w:p>
          <w:p w14:paraId="5C49A7E3" w14:textId="77777777" w:rsidR="00A75DE6" w:rsidRDefault="00A75DE6" w:rsidP="00A75DE6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</w:t>
            </w:r>
            <w:r>
              <w:rPr>
                <w:rFonts w:hAnsi="굴림체" w:hint="eastAsia"/>
                <w:color w:val="7F0055"/>
                <w:szCs w:val="20"/>
              </w:rPr>
              <w:t>public</w:t>
            </w:r>
            <w:r>
              <w:rPr>
                <w:rFonts w:hAnsi="굴림체" w:hint="eastAsia"/>
                <w:color w:val="000000"/>
                <w:szCs w:val="20"/>
              </w:rPr>
              <w:t xml:space="preserve"> String test1(Model </w:t>
            </w:r>
            <w:r>
              <w:rPr>
                <w:rFonts w:hAnsi="굴림체" w:hint="eastAsia"/>
                <w:color w:val="6A3E3E"/>
                <w:szCs w:val="20"/>
              </w:rPr>
              <w:t>model</w:t>
            </w:r>
            <w:r>
              <w:rPr>
                <w:rFonts w:hAnsi="굴림체" w:hint="eastAsia"/>
                <w:color w:val="000000"/>
                <w:szCs w:val="20"/>
              </w:rPr>
              <w:t>) {</w:t>
            </w:r>
          </w:p>
          <w:p w14:paraId="10BAA1A9" w14:textId="77777777" w:rsidR="00A75DE6" w:rsidRDefault="00A75DE6" w:rsidP="00A75DE6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    </w:t>
            </w:r>
            <w:r>
              <w:rPr>
                <w:rFonts w:hAnsi="굴림체" w:hint="eastAsia"/>
                <w:color w:val="6A3E3E"/>
                <w:szCs w:val="20"/>
              </w:rPr>
              <w:t>model</w:t>
            </w:r>
            <w:r>
              <w:rPr>
                <w:rFonts w:hAnsi="굴림체" w:hint="eastAsia"/>
                <w:color w:val="000000"/>
                <w:szCs w:val="20"/>
              </w:rPr>
              <w:t>.addAttribute(</w:t>
            </w:r>
            <w:r>
              <w:rPr>
                <w:rFonts w:hAnsi="굴림체" w:hint="eastAsia"/>
                <w:color w:val="2A00FF"/>
                <w:szCs w:val="20"/>
              </w:rPr>
              <w:t>"message"</w:t>
            </w:r>
            <w:r>
              <w:rPr>
                <w:rFonts w:hAnsi="굴림체" w:hint="eastAsia"/>
                <w:color w:val="000000"/>
                <w:szCs w:val="20"/>
              </w:rPr>
              <w:t xml:space="preserve">, </w:t>
            </w:r>
            <w:r>
              <w:rPr>
                <w:rFonts w:hAnsi="굴림체" w:hint="eastAsia"/>
                <w:color w:val="2A00FF"/>
                <w:szCs w:val="20"/>
              </w:rPr>
              <w:t>"안녕하세요"</w:t>
            </w:r>
            <w:r>
              <w:rPr>
                <w:rFonts w:hAnsi="굴림체" w:hint="eastAsia"/>
                <w:color w:val="000000"/>
                <w:szCs w:val="20"/>
              </w:rPr>
              <w:t>);</w:t>
            </w:r>
          </w:p>
          <w:p w14:paraId="62D87CFA" w14:textId="77777777" w:rsidR="00A75DE6" w:rsidRDefault="00A75DE6" w:rsidP="00A75DE6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    </w:t>
            </w:r>
            <w:r>
              <w:rPr>
                <w:rFonts w:hAnsi="굴림체" w:hint="eastAsia"/>
                <w:color w:val="7F0055"/>
                <w:szCs w:val="20"/>
              </w:rPr>
              <w:t>return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2A00FF"/>
                <w:szCs w:val="20"/>
              </w:rPr>
              <w:t>"second/test1"</w:t>
            </w:r>
            <w:r>
              <w:rPr>
                <w:rFonts w:hAnsi="굴림체" w:hint="eastAsia"/>
                <w:color w:val="000000"/>
                <w:szCs w:val="20"/>
              </w:rPr>
              <w:t>;</w:t>
            </w:r>
          </w:p>
          <w:p w14:paraId="263F5F95" w14:textId="77777777" w:rsidR="00A75DE6" w:rsidRDefault="00A75DE6" w:rsidP="00A75DE6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}</w:t>
            </w:r>
          </w:p>
          <w:p w14:paraId="6842AC05" w14:textId="77777777" w:rsidR="00A75DE6" w:rsidRDefault="00A75DE6" w:rsidP="00A75DE6">
            <w:pPr>
              <w:pStyle w:val="a0"/>
              <w:rPr>
                <w:rFonts w:hAnsi="굴림체"/>
                <w:color w:val="000000"/>
                <w:szCs w:val="20"/>
              </w:rPr>
            </w:pPr>
          </w:p>
          <w:p w14:paraId="60CE344D" w14:textId="77777777" w:rsidR="00A75DE6" w:rsidRDefault="00A75DE6" w:rsidP="00A75DE6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</w:t>
            </w:r>
            <w:r>
              <w:rPr>
                <w:rFonts w:hAnsi="굴림체" w:hint="eastAsia"/>
                <w:color w:val="646464"/>
                <w:szCs w:val="20"/>
              </w:rPr>
              <w:t>@GetMapping</w:t>
            </w:r>
            <w:r>
              <w:rPr>
                <w:rFonts w:hAnsi="굴림체" w:hint="eastAsia"/>
                <w:color w:val="000000"/>
                <w:szCs w:val="20"/>
              </w:rPr>
              <w:t>(</w:t>
            </w:r>
            <w:r>
              <w:rPr>
                <w:rFonts w:hAnsi="굴림체" w:hint="eastAsia"/>
                <w:color w:val="2A00FF"/>
                <w:szCs w:val="20"/>
              </w:rPr>
              <w:t>"test2"</w:t>
            </w:r>
            <w:r>
              <w:rPr>
                <w:rFonts w:hAnsi="굴림체" w:hint="eastAsia"/>
                <w:color w:val="000000"/>
                <w:szCs w:val="20"/>
              </w:rPr>
              <w:t>)</w:t>
            </w:r>
          </w:p>
          <w:p w14:paraId="61B94ACF" w14:textId="77777777" w:rsidR="00A75DE6" w:rsidRDefault="00A75DE6" w:rsidP="00A75DE6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</w:t>
            </w:r>
            <w:r>
              <w:rPr>
                <w:rFonts w:hAnsi="굴림체" w:hint="eastAsia"/>
                <w:color w:val="7F0055"/>
                <w:szCs w:val="20"/>
              </w:rPr>
              <w:t>public</w:t>
            </w:r>
            <w:r>
              <w:rPr>
                <w:rFonts w:hAnsi="굴림체" w:hint="eastAsia"/>
                <w:color w:val="000000"/>
                <w:szCs w:val="20"/>
              </w:rPr>
              <w:t xml:space="preserve"> String test2(Model </w:t>
            </w:r>
            <w:r>
              <w:rPr>
                <w:rFonts w:hAnsi="굴림체" w:hint="eastAsia"/>
                <w:color w:val="6A3E3E"/>
                <w:szCs w:val="20"/>
              </w:rPr>
              <w:t>model</w:t>
            </w:r>
            <w:r>
              <w:rPr>
                <w:rFonts w:hAnsi="굴림체" w:hint="eastAsia"/>
                <w:color w:val="000000"/>
                <w:szCs w:val="20"/>
              </w:rPr>
              <w:t>) {</w:t>
            </w:r>
          </w:p>
          <w:p w14:paraId="1C77C310" w14:textId="77777777" w:rsidR="00A75DE6" w:rsidRDefault="00A75DE6" w:rsidP="00A75DE6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    Product </w:t>
            </w:r>
            <w:r>
              <w:rPr>
                <w:rFonts w:hAnsi="굴림체" w:hint="eastAsia"/>
                <w:color w:val="6A3E3E"/>
                <w:szCs w:val="20"/>
              </w:rPr>
              <w:t>product</w:t>
            </w:r>
            <w:r>
              <w:rPr>
                <w:rFonts w:hAnsi="굴림체" w:hint="eastAsia"/>
                <w:color w:val="000000"/>
                <w:szCs w:val="20"/>
              </w:rPr>
              <w:t xml:space="preserve"> = </w:t>
            </w:r>
            <w:r>
              <w:rPr>
                <w:rFonts w:hAnsi="굴림체" w:hint="eastAsia"/>
                <w:color w:val="7F0055"/>
                <w:szCs w:val="20"/>
              </w:rPr>
              <w:t>new</w:t>
            </w:r>
            <w:r>
              <w:rPr>
                <w:rFonts w:hAnsi="굴림체" w:hint="eastAsia"/>
                <w:color w:val="000000"/>
                <w:szCs w:val="20"/>
              </w:rPr>
              <w:t xml:space="preserve"> Product(</w:t>
            </w:r>
            <w:r>
              <w:rPr>
                <w:rFonts w:hAnsi="굴림체" w:hint="eastAsia"/>
                <w:color w:val="2A00FF"/>
                <w:szCs w:val="20"/>
              </w:rPr>
              <w:t>"맥주"</w:t>
            </w:r>
            <w:r>
              <w:rPr>
                <w:rFonts w:hAnsi="굴림체" w:hint="eastAsia"/>
                <w:color w:val="000000"/>
                <w:szCs w:val="20"/>
              </w:rPr>
              <w:t>, 2000);</w:t>
            </w:r>
          </w:p>
          <w:p w14:paraId="39830AD0" w14:textId="77777777" w:rsidR="00A75DE6" w:rsidRDefault="00A75DE6" w:rsidP="00A75DE6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    </w:t>
            </w:r>
            <w:r>
              <w:rPr>
                <w:rFonts w:hAnsi="굴림체" w:hint="eastAsia"/>
                <w:color w:val="6A3E3E"/>
                <w:szCs w:val="20"/>
              </w:rPr>
              <w:t>model</w:t>
            </w:r>
            <w:r>
              <w:rPr>
                <w:rFonts w:hAnsi="굴림체" w:hint="eastAsia"/>
                <w:color w:val="000000"/>
                <w:szCs w:val="20"/>
              </w:rPr>
              <w:t>.addAttribute(</w:t>
            </w:r>
            <w:r>
              <w:rPr>
                <w:rFonts w:hAnsi="굴림체" w:hint="eastAsia"/>
                <w:color w:val="2A00FF"/>
                <w:szCs w:val="20"/>
              </w:rPr>
              <w:t>"product"</w:t>
            </w:r>
            <w:r>
              <w:rPr>
                <w:rFonts w:hAnsi="굴림체" w:hint="eastAsia"/>
                <w:color w:val="000000"/>
                <w:szCs w:val="20"/>
              </w:rPr>
              <w:t xml:space="preserve">, </w:t>
            </w:r>
            <w:r>
              <w:rPr>
                <w:rFonts w:hAnsi="굴림체" w:hint="eastAsia"/>
                <w:color w:val="6A3E3E"/>
                <w:szCs w:val="20"/>
              </w:rPr>
              <w:t>product</w:t>
            </w:r>
            <w:r>
              <w:rPr>
                <w:rFonts w:hAnsi="굴림체" w:hint="eastAsia"/>
                <w:color w:val="000000"/>
                <w:szCs w:val="20"/>
              </w:rPr>
              <w:t>);</w:t>
            </w:r>
          </w:p>
          <w:p w14:paraId="7342AAC5" w14:textId="77777777" w:rsidR="00A75DE6" w:rsidRDefault="00A75DE6" w:rsidP="00A75DE6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    </w:t>
            </w:r>
            <w:r>
              <w:rPr>
                <w:rFonts w:hAnsi="굴림체" w:hint="eastAsia"/>
                <w:color w:val="7F0055"/>
                <w:szCs w:val="20"/>
              </w:rPr>
              <w:t>return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2A00FF"/>
                <w:szCs w:val="20"/>
              </w:rPr>
              <w:t>"second/test2"</w:t>
            </w:r>
            <w:r>
              <w:rPr>
                <w:rFonts w:hAnsi="굴림체" w:hint="eastAsia"/>
                <w:color w:val="000000"/>
                <w:szCs w:val="20"/>
              </w:rPr>
              <w:t>;</w:t>
            </w:r>
          </w:p>
          <w:p w14:paraId="5F9E4645" w14:textId="77777777" w:rsidR="00A75DE6" w:rsidRDefault="00A75DE6" w:rsidP="00A75DE6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  }</w:t>
            </w:r>
          </w:p>
          <w:p w14:paraId="55FAA4E6" w14:textId="77777777" w:rsidR="00A75DE6" w:rsidRDefault="00A75DE6" w:rsidP="00A75DE6">
            <w:pPr>
              <w:pStyle w:val="a0"/>
              <w:rPr>
                <w:rFonts w:hAnsi="굴림체"/>
                <w:color w:val="000000"/>
                <w:szCs w:val="20"/>
              </w:rPr>
            </w:pPr>
          </w:p>
          <w:p w14:paraId="0B94F19C" w14:textId="77777777" w:rsidR="00A75DE6" w:rsidRDefault="00A75DE6" w:rsidP="00A75DE6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>}</w:t>
            </w:r>
          </w:p>
          <w:p w14:paraId="0896C141" w14:textId="526A1BD6" w:rsidR="00656111" w:rsidRPr="00E5543B" w:rsidRDefault="00656111" w:rsidP="00A75DE6">
            <w:pPr>
              <w:pStyle w:val="a0"/>
            </w:pPr>
          </w:p>
        </w:tc>
      </w:tr>
    </w:tbl>
    <w:p w14:paraId="0ACC320D" w14:textId="77777777" w:rsidR="00656111" w:rsidRDefault="00656111" w:rsidP="00F658A9"/>
    <w:p w14:paraId="55AC675B" w14:textId="449BB518" w:rsidR="00656111" w:rsidRDefault="00656111" w:rsidP="00656111">
      <w:pPr>
        <w:pStyle w:val="Heading3"/>
      </w:pPr>
      <w:r>
        <w:t>@Controller</w:t>
      </w:r>
    </w:p>
    <w:p w14:paraId="104F1A09" w14:textId="77777777" w:rsidR="00117606" w:rsidRDefault="00656111" w:rsidP="00656111">
      <w:r>
        <w:rPr>
          <w:rFonts w:hint="eastAsia"/>
        </w:rPr>
        <w:t>어노테이션(</w:t>
      </w:r>
      <w:r>
        <w:t>annotation)</w:t>
      </w:r>
      <w:r>
        <w:rPr>
          <w:rFonts w:hint="eastAsia"/>
        </w:rPr>
        <w:t>을 붙여주</w:t>
      </w:r>
      <w:r w:rsidR="00117606">
        <w:rPr>
          <w:rFonts w:hint="eastAsia"/>
        </w:rPr>
        <w:t xml:space="preserve">지 않으면 </w:t>
      </w:r>
      <w:r>
        <w:rPr>
          <w:rFonts w:hint="eastAsia"/>
        </w:rPr>
        <w:t>컨트롤러 클래스가 실행되지 않는다.</w:t>
      </w:r>
    </w:p>
    <w:p w14:paraId="48112F0E" w14:textId="757122C0" w:rsidR="00656111" w:rsidRDefault="00F55D1B" w:rsidP="00656111">
      <w:r>
        <w:t xml:space="preserve">(404 Not Found </w:t>
      </w:r>
      <w:r>
        <w:rPr>
          <w:rFonts w:hint="eastAsia"/>
        </w:rPr>
        <w:t>에러)</w:t>
      </w:r>
    </w:p>
    <w:p w14:paraId="5646FA16" w14:textId="0BAF2675" w:rsidR="00656111" w:rsidRDefault="00656111" w:rsidP="00656111"/>
    <w:p w14:paraId="0E8C2E5B" w14:textId="77777777" w:rsidR="00F4263B" w:rsidRDefault="00733477" w:rsidP="00656111">
      <w:r>
        <w:rPr>
          <w:rFonts w:hint="eastAsia"/>
        </w:rPr>
        <w:t xml:space="preserve">이 </w:t>
      </w:r>
      <w:r w:rsidR="00656111">
        <w:rPr>
          <w:rFonts w:hint="eastAsia"/>
        </w:rPr>
        <w:t>컨트롤러의 액션 메소드</w:t>
      </w:r>
      <w:r w:rsidR="00F4263B">
        <w:rPr>
          <w:rFonts w:hint="eastAsia"/>
        </w:rPr>
        <w:t>가 리턴하는 문자열은 뷰의 이름이다.</w:t>
      </w:r>
    </w:p>
    <w:p w14:paraId="29FAF02C" w14:textId="23D4B64C" w:rsidR="00656111" w:rsidRDefault="001E3D3F" w:rsidP="001E3D3F">
      <w:r>
        <w:rPr>
          <w:rFonts w:hint="eastAsia"/>
        </w:rPr>
        <w:t xml:space="preserve">리턴된 이름의 </w:t>
      </w:r>
      <w:r w:rsidR="00656111">
        <w:rPr>
          <w:rFonts w:hint="eastAsia"/>
        </w:rPr>
        <w:t>뷰 파일이 실행된다.</w:t>
      </w:r>
    </w:p>
    <w:p w14:paraId="3B1C5A00" w14:textId="5D512560" w:rsidR="00656111" w:rsidRPr="001E3D3F" w:rsidRDefault="00656111" w:rsidP="00656111"/>
    <w:p w14:paraId="0A86FB84" w14:textId="3C0F2A70" w:rsidR="00F658A9" w:rsidRDefault="00793149" w:rsidP="00793149">
      <w:pPr>
        <w:pStyle w:val="Heading3"/>
      </w:pPr>
      <w:r>
        <w:rPr>
          <w:rFonts w:hint="eastAsia"/>
        </w:rPr>
        <w:t xml:space="preserve">Model </w:t>
      </w:r>
      <w:r>
        <w:rPr>
          <w:rFonts w:hint="eastAsia"/>
        </w:rPr>
        <w:t>객체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3149" w14:paraId="4E77B742" w14:textId="77777777" w:rsidTr="00793149">
        <w:tc>
          <w:tcPr>
            <w:tcW w:w="10456" w:type="dxa"/>
          </w:tcPr>
          <w:p w14:paraId="09C7BBAE" w14:textId="09290534" w:rsidR="00793149" w:rsidRPr="00793149" w:rsidRDefault="00793149" w:rsidP="00793149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test1(Model </w:t>
            </w:r>
            <w:r>
              <w:rPr>
                <w:color w:val="6A3E3E"/>
              </w:rPr>
              <w:t>model</w:t>
            </w:r>
            <w:r>
              <w:rPr>
                <w:color w:val="000000"/>
              </w:rPr>
              <w:t>) {</w:t>
            </w:r>
          </w:p>
        </w:tc>
      </w:tr>
    </w:tbl>
    <w:p w14:paraId="4E5A6614" w14:textId="1FF894AB" w:rsidR="00793149" w:rsidRDefault="00793149" w:rsidP="00793149">
      <w:r>
        <w:rPr>
          <w:rFonts w:hint="eastAsia"/>
        </w:rPr>
        <w:t>액션 메소드가 뷰에 전달할 데이터를,</w:t>
      </w:r>
      <w:r w:rsidR="0077183B">
        <w:t xml:space="preserve"> </w:t>
      </w:r>
      <w:r w:rsidR="0077183B"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>객체에 넣어서 전달한다.</w:t>
      </w:r>
    </w:p>
    <w:p w14:paraId="49234553" w14:textId="5E5F1EAD" w:rsidR="00793149" w:rsidRDefault="00793149" w:rsidP="00793149">
      <w:r>
        <w:rPr>
          <w:rFonts w:hint="eastAsia"/>
        </w:rPr>
        <w:t xml:space="preserve">즉 </w:t>
      </w:r>
      <w:r>
        <w:t xml:space="preserve">Model </w:t>
      </w:r>
      <w:r>
        <w:rPr>
          <w:rFonts w:hint="eastAsia"/>
        </w:rPr>
        <w:t>객체는, 데이터 전달 상자라고 보면 된다.</w:t>
      </w:r>
    </w:p>
    <w:p w14:paraId="0228B682" w14:textId="5E00FE00" w:rsidR="00F14C8F" w:rsidRDefault="00F14C8F" w:rsidP="00793149">
      <w:r>
        <w:rPr>
          <w:rFonts w:hint="eastAsia"/>
        </w:rPr>
        <w:t xml:space="preserve">이렇게 전달되는 데이터를 </w:t>
      </w:r>
      <w:r>
        <w:t xml:space="preserve">model attribute </w:t>
      </w:r>
      <w:r>
        <w:rPr>
          <w:rFonts w:hint="eastAsia"/>
        </w:rPr>
        <w:t>라고 한다.</w:t>
      </w:r>
    </w:p>
    <w:p w14:paraId="6B8BA626" w14:textId="651F8891" w:rsidR="00793149" w:rsidRDefault="00793149" w:rsidP="007931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3149" w14:paraId="3AD002EF" w14:textId="77777777" w:rsidTr="00793149">
        <w:tc>
          <w:tcPr>
            <w:tcW w:w="10456" w:type="dxa"/>
          </w:tcPr>
          <w:p w14:paraId="0B223821" w14:textId="25D6313B" w:rsidR="00793149" w:rsidRDefault="00793149" w:rsidP="00793149">
            <w:r>
              <w:rPr>
                <w:color w:val="6A3E3E"/>
              </w:rPr>
              <w:t>model</w:t>
            </w:r>
            <w:r>
              <w:rPr>
                <w:color w:val="000000"/>
              </w:rPr>
              <w:t>.addAttribute(</w:t>
            </w:r>
            <w:r>
              <w:rPr>
                <w:color w:val="2A00FF"/>
              </w:rPr>
              <w:t>"message"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안녕하세요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);</w:t>
            </w:r>
          </w:p>
        </w:tc>
      </w:tr>
    </w:tbl>
    <w:p w14:paraId="47FD24DB" w14:textId="1ABE3B65" w:rsidR="00793149" w:rsidRDefault="00900B1F" w:rsidP="00793149">
      <w:r>
        <w:rPr>
          <w:rFonts w:hint="eastAsia"/>
        </w:rPr>
        <w:t>m</w:t>
      </w:r>
      <w:r>
        <w:t xml:space="preserve">odel attribuet </w:t>
      </w:r>
      <w:r w:rsidR="00793149">
        <w:rPr>
          <w:rFonts w:hint="eastAsia"/>
        </w:rPr>
        <w:t>데이터의 이름은 "</w:t>
      </w:r>
      <w:r w:rsidR="00793149">
        <w:t xml:space="preserve">message" </w:t>
      </w:r>
      <w:r w:rsidR="00793149">
        <w:rPr>
          <w:rFonts w:hint="eastAsia"/>
        </w:rPr>
        <w:t xml:space="preserve">이고, 값은 </w:t>
      </w:r>
      <w:r w:rsidR="00793149">
        <w:t>"</w:t>
      </w:r>
      <w:r w:rsidR="00793149">
        <w:rPr>
          <w:rFonts w:hint="eastAsia"/>
        </w:rPr>
        <w:t>안녕하세요" 문자열이다.</w:t>
      </w:r>
    </w:p>
    <w:p w14:paraId="17F30335" w14:textId="77777777" w:rsidR="00900B1F" w:rsidRDefault="00900B1F" w:rsidP="007931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3149" w14:paraId="2696938A" w14:textId="77777777" w:rsidTr="00793149">
        <w:tc>
          <w:tcPr>
            <w:tcW w:w="10456" w:type="dxa"/>
          </w:tcPr>
          <w:p w14:paraId="3217B5A6" w14:textId="77777777" w:rsidR="00793149" w:rsidRDefault="00793149" w:rsidP="00793149">
            <w:pPr>
              <w:pStyle w:val="a1"/>
            </w:pPr>
            <w:r>
              <w:rPr>
                <w:color w:val="000000"/>
              </w:rPr>
              <w:t xml:space="preserve">Product </w:t>
            </w:r>
            <w:r>
              <w:rPr>
                <w:color w:val="6A3E3E"/>
              </w:rPr>
              <w:t>product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Product(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맥주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, 2000);</w:t>
            </w:r>
          </w:p>
          <w:p w14:paraId="20137C5C" w14:textId="6358A34B" w:rsidR="00793149" w:rsidRDefault="00793149" w:rsidP="00793149">
            <w:pPr>
              <w:pStyle w:val="a1"/>
            </w:pPr>
            <w:r>
              <w:rPr>
                <w:color w:val="6A3E3E"/>
              </w:rPr>
              <w:t>model</w:t>
            </w:r>
            <w:r>
              <w:rPr>
                <w:color w:val="000000"/>
              </w:rPr>
              <w:t>.addAttribute(</w:t>
            </w:r>
            <w:r>
              <w:rPr>
                <w:color w:val="2A00FF"/>
              </w:rPr>
              <w:t>"product"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product</w:t>
            </w:r>
            <w:r>
              <w:rPr>
                <w:color w:val="000000"/>
              </w:rPr>
              <w:t>);</w:t>
            </w:r>
          </w:p>
        </w:tc>
      </w:tr>
    </w:tbl>
    <w:p w14:paraId="2D44C74C" w14:textId="2720F8AF" w:rsidR="00793149" w:rsidRDefault="00900B1F" w:rsidP="00793149">
      <w:r>
        <w:rPr>
          <w:rFonts w:hint="eastAsia"/>
        </w:rPr>
        <w:t>m</w:t>
      </w:r>
      <w:r>
        <w:t xml:space="preserve">odel attribuet </w:t>
      </w:r>
      <w:r w:rsidR="00793149">
        <w:rPr>
          <w:rFonts w:hint="eastAsia"/>
        </w:rPr>
        <w:t>데이터의 이름은 "</w:t>
      </w:r>
      <w:r w:rsidR="00793149">
        <w:t xml:space="preserve">product" </w:t>
      </w:r>
      <w:r w:rsidR="00793149">
        <w:rPr>
          <w:rFonts w:hint="eastAsia"/>
        </w:rPr>
        <w:t xml:space="preserve">이고, 값은 </w:t>
      </w:r>
      <w:r w:rsidR="00793149">
        <w:t xml:space="preserve">Product </w:t>
      </w:r>
      <w:r w:rsidR="00793149">
        <w:rPr>
          <w:rFonts w:hint="eastAsia"/>
        </w:rPr>
        <w:t>객체이다.</w:t>
      </w:r>
    </w:p>
    <w:p w14:paraId="6CE0447D" w14:textId="72B068DE" w:rsidR="005E027B" w:rsidRDefault="005E027B" w:rsidP="00793149"/>
    <w:p w14:paraId="60E9A877" w14:textId="77777777" w:rsidR="00900B1F" w:rsidRDefault="00900B1F" w:rsidP="00793149"/>
    <w:p w14:paraId="74F69056" w14:textId="0F845BF2" w:rsidR="00900B1F" w:rsidRDefault="00900B1F" w:rsidP="00793149">
      <w:r>
        <w:rPr>
          <w:rFonts w:hint="eastAsia"/>
        </w:rPr>
        <w:t xml:space="preserve">위 </w:t>
      </w:r>
      <w:r>
        <w:t xml:space="preserve">model attribute </w:t>
      </w:r>
      <w:r>
        <w:rPr>
          <w:rFonts w:hint="eastAsia"/>
        </w:rPr>
        <w:t xml:space="preserve">데이터들이 아래의 태그 </w:t>
      </w:r>
      <w:r w:rsidR="00CC06C1">
        <w:rPr>
          <w:rFonts w:hint="eastAsia"/>
        </w:rPr>
        <w:t>사이에 출력된다.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06C1" w14:paraId="6417662C" w14:textId="77777777" w:rsidTr="00CC06C1">
        <w:tc>
          <w:tcPr>
            <w:tcW w:w="10456" w:type="dxa"/>
          </w:tcPr>
          <w:p w14:paraId="4F895F3C" w14:textId="70B79CF8" w:rsidR="00CC06C1" w:rsidRDefault="00CC06C1" w:rsidP="00793149"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h1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th:text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"${message}"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>메시지가 없습니다</w:t>
            </w: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h1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</w:tc>
      </w:tr>
    </w:tbl>
    <w:p w14:paraId="7FEE8FF3" w14:textId="77777777" w:rsidR="00CC06C1" w:rsidRDefault="00CC06C1" w:rsidP="007931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06C1" w14:paraId="41010860" w14:textId="77777777" w:rsidTr="00CC06C1">
        <w:tc>
          <w:tcPr>
            <w:tcW w:w="10456" w:type="dxa"/>
          </w:tcPr>
          <w:p w14:paraId="273BED08" w14:textId="41480DB3" w:rsidR="00CC06C1" w:rsidRDefault="00CC06C1" w:rsidP="00793149"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h1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th:text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"${product.name}"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>제품명</w:t>
            </w: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h1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</w:tc>
      </w:tr>
    </w:tbl>
    <w:p w14:paraId="0E675C73" w14:textId="79517AAB" w:rsidR="00CC06C1" w:rsidRDefault="00222204" w:rsidP="00793149">
      <w:r>
        <w:rPr>
          <w:rFonts w:hint="eastAsia"/>
        </w:rPr>
        <w:t xml:space="preserve"> </w:t>
      </w:r>
      <w:r>
        <w:t xml:space="preserve"> product.getName() </w:t>
      </w:r>
      <w:r>
        <w:rPr>
          <w:rFonts w:hint="eastAsia"/>
        </w:rPr>
        <w:t>메소드가 호출되고 그 리턴값이 출력된다.</w:t>
      </w:r>
    </w:p>
    <w:p w14:paraId="02339EFF" w14:textId="77777777" w:rsidR="00222204" w:rsidRDefault="00222204" w:rsidP="007931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06C1" w14:paraId="7015A252" w14:textId="77777777" w:rsidTr="00CC06C1">
        <w:tc>
          <w:tcPr>
            <w:tcW w:w="10456" w:type="dxa"/>
          </w:tcPr>
          <w:p w14:paraId="6BEFF84D" w14:textId="5DDCBB01" w:rsidR="00CC06C1" w:rsidRPr="00CC06C1" w:rsidRDefault="00CC06C1" w:rsidP="00CC06C1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h1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th:text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"${product.unitCost}"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>1200</w:t>
            </w: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h1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</w:tc>
      </w:tr>
    </w:tbl>
    <w:p w14:paraId="5EDCB119" w14:textId="14062D2A" w:rsidR="00222204" w:rsidRDefault="00222204" w:rsidP="00222204">
      <w:r>
        <w:t xml:space="preserve">  product.getUnitCost() </w:t>
      </w:r>
      <w:r>
        <w:rPr>
          <w:rFonts w:hint="eastAsia"/>
        </w:rPr>
        <w:t>메소드가 호출되고 그 리턴값이 출력된다.</w:t>
      </w:r>
    </w:p>
    <w:p w14:paraId="1342F9C8" w14:textId="77777777" w:rsidR="00CC06C1" w:rsidRPr="00F6516E" w:rsidRDefault="00CC06C1" w:rsidP="00793149"/>
    <w:p w14:paraId="74B3F76B" w14:textId="77777777" w:rsidR="005E027B" w:rsidRDefault="005E027B" w:rsidP="00793149"/>
    <w:p w14:paraId="46037D33" w14:textId="71887E48" w:rsidR="00B726FD" w:rsidRDefault="00B726F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736F0CD" w14:textId="5CCD1B26" w:rsidR="00741CF2" w:rsidRDefault="00741CF2" w:rsidP="00B90B94">
      <w:pPr>
        <w:pStyle w:val="Heading2"/>
      </w:pPr>
      <w:bookmarkStart w:id="19" w:name="_Toc144637749"/>
      <w:r>
        <w:rPr>
          <w:rFonts w:hint="eastAsia"/>
        </w:rPr>
        <w:lastRenderedPageBreak/>
        <w:t>실행</w:t>
      </w:r>
      <w:bookmarkEnd w:id="19"/>
    </w:p>
    <w:p w14:paraId="77E0384F" w14:textId="77777777" w:rsidR="00D478DC" w:rsidRPr="00D478DC" w:rsidRDefault="00D478DC" w:rsidP="00D478DC"/>
    <w:p w14:paraId="748F0283" w14:textId="35B5391A" w:rsidR="00741CF2" w:rsidRDefault="005A364F" w:rsidP="005A364F">
      <w:pPr>
        <w:pStyle w:val="Heading3"/>
      </w:pPr>
      <w:r>
        <w:rPr>
          <w:rFonts w:hint="eastAsia"/>
        </w:rPr>
        <w:t>주의사항</w:t>
      </w:r>
    </w:p>
    <w:p w14:paraId="045C672D" w14:textId="10F14FBB" w:rsidR="005A364F" w:rsidRDefault="00885944" w:rsidP="005A364F">
      <w:r w:rsidRPr="00885944">
        <w:rPr>
          <w:noProof/>
        </w:rPr>
        <w:drawing>
          <wp:inline distT="0" distB="0" distL="0" distR="0" wp14:anchorId="148C84B0" wp14:editId="0DBB70C0">
            <wp:extent cx="6645910" cy="2228850"/>
            <wp:effectExtent l="19050" t="19050" r="21590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8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81C0AF" w14:textId="1BA0C336" w:rsidR="00EB0215" w:rsidRDefault="009405CC" w:rsidP="005A364F">
      <w:r>
        <w:rPr>
          <w:rFonts w:hint="eastAsia"/>
        </w:rPr>
        <w:t xml:space="preserve">만약 </w:t>
      </w:r>
      <w:r>
        <w:t xml:space="preserve">console </w:t>
      </w:r>
      <w:r>
        <w:rPr>
          <w:rFonts w:hint="eastAsia"/>
        </w:rPr>
        <w:t>창의 내용이 위와 같다면,</w:t>
      </w:r>
      <w:r>
        <w:t xml:space="preserve"> </w:t>
      </w:r>
      <w:r>
        <w:rPr>
          <w:rFonts w:hint="eastAsia"/>
        </w:rPr>
        <w:t xml:space="preserve">이미 </w:t>
      </w:r>
      <w:r w:rsidR="00EB0215">
        <w:rPr>
          <w:rFonts w:hint="eastAsia"/>
        </w:rPr>
        <w:t>프로젝트가</w:t>
      </w:r>
      <w:r>
        <w:rPr>
          <w:rFonts w:hint="eastAsia"/>
        </w:rPr>
        <w:t xml:space="preserve"> </w:t>
      </w:r>
      <w:r>
        <w:t>808</w:t>
      </w:r>
      <w:r w:rsidR="0014536F">
        <w:t>8</w:t>
      </w:r>
      <w:r>
        <w:t xml:space="preserve"> </w:t>
      </w:r>
      <w:r>
        <w:rPr>
          <w:rFonts w:hint="eastAsia"/>
        </w:rPr>
        <w:t>포트에서 실행 중이다.</w:t>
      </w:r>
      <w:r w:rsidR="00EB0215">
        <w:t xml:space="preserve"> </w:t>
      </w:r>
    </w:p>
    <w:p w14:paraId="10974DAB" w14:textId="3B38FBE7" w:rsidR="00EB0215" w:rsidRDefault="00EB0215" w:rsidP="005A364F">
      <w:r>
        <w:rPr>
          <w:rFonts w:hint="eastAsia"/>
        </w:rPr>
        <w:t>(빨간색 버튼에 주목하자.</w:t>
      </w:r>
      <w:r>
        <w:t xml:space="preserve"> </w:t>
      </w:r>
      <w:r>
        <w:rPr>
          <w:rFonts w:hint="eastAsia"/>
        </w:rPr>
        <w:t>이 버튼을 클릭하면 프로젝트 실행이 종료된다</w:t>
      </w:r>
      <w:r>
        <w:t>)</w:t>
      </w:r>
    </w:p>
    <w:p w14:paraId="5AD0ECA9" w14:textId="77777777" w:rsidR="00EB0215" w:rsidRDefault="00EB0215" w:rsidP="005A364F"/>
    <w:p w14:paraId="11ED5D62" w14:textId="36918F88" w:rsidR="00195DFB" w:rsidRDefault="00195DFB" w:rsidP="005A364F">
      <w:r>
        <w:rPr>
          <w:rFonts w:hint="eastAsia"/>
        </w:rPr>
        <w:t xml:space="preserve">이 상태에서는 </w:t>
      </w:r>
      <w:r>
        <w:t xml:space="preserve">Run </w:t>
      </w:r>
      <w:r>
        <w:rPr>
          <w:rFonts w:hint="eastAsia"/>
        </w:rPr>
        <w:t>메뉴를 또 실행</w:t>
      </w:r>
      <w:r w:rsidR="00F073D4">
        <w:rPr>
          <w:rFonts w:hint="eastAsia"/>
        </w:rPr>
        <w:t>하면 안된다.</w:t>
      </w:r>
    </w:p>
    <w:p w14:paraId="7D2209EB" w14:textId="632A9E06" w:rsidR="009405CC" w:rsidRPr="005A364F" w:rsidRDefault="00F073D4" w:rsidP="005A364F">
      <w:r>
        <w:rPr>
          <w:rFonts w:hint="eastAsia"/>
        </w:rPr>
        <w:t>프로젝트를</w:t>
      </w:r>
      <w:r w:rsidR="00C0370B">
        <w:rPr>
          <w:rFonts w:hint="eastAsia"/>
        </w:rPr>
        <w:t xml:space="preserve"> </w:t>
      </w:r>
      <w:r w:rsidR="0014536F">
        <w:rPr>
          <w:rFonts w:hint="eastAsia"/>
        </w:rPr>
        <w:t xml:space="preserve">또 실행되어 </w:t>
      </w:r>
      <w:r w:rsidR="0014536F">
        <w:t xml:space="preserve">8088 </w:t>
      </w:r>
      <w:r w:rsidR="0014536F">
        <w:rPr>
          <w:rFonts w:hint="eastAsia"/>
        </w:rPr>
        <w:t>포트 충돌이 발생할 것이다.</w:t>
      </w:r>
    </w:p>
    <w:p w14:paraId="5FF48E79" w14:textId="1AA32F64" w:rsidR="00793149" w:rsidRPr="00F073D4" w:rsidRDefault="00793149" w:rsidP="00793149"/>
    <w:p w14:paraId="015DC01C" w14:textId="68FA02F1" w:rsidR="00126999" w:rsidRDefault="00126999" w:rsidP="00126999">
      <w:pPr>
        <w:pStyle w:val="Heading3"/>
      </w:pPr>
      <w:r>
        <w:rPr>
          <w:rFonts w:hint="eastAsia"/>
        </w:rPr>
        <w:t>실행</w:t>
      </w:r>
    </w:p>
    <w:p w14:paraId="0A0322DD" w14:textId="6517A46F" w:rsidR="00126999" w:rsidRDefault="00126999" w:rsidP="00793149">
      <w:r w:rsidRPr="0079019D">
        <w:rPr>
          <w:noProof/>
        </w:rPr>
        <w:drawing>
          <wp:inline distT="0" distB="0" distL="0" distR="0" wp14:anchorId="50EC1A74" wp14:editId="2E935459">
            <wp:extent cx="6645910" cy="2496820"/>
            <wp:effectExtent l="19050" t="19050" r="21590" b="1778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6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0C28D0" w14:textId="77777777" w:rsidR="00126999" w:rsidRDefault="00126999" w:rsidP="00793149"/>
    <w:p w14:paraId="3D6D5E39" w14:textId="64858329" w:rsidR="00B726FD" w:rsidRDefault="00B726FD" w:rsidP="00793149"/>
    <w:p w14:paraId="61B950D1" w14:textId="77777777" w:rsidR="009E3AD8" w:rsidRDefault="009E3AD8" w:rsidP="009E3AD8">
      <w:pPr>
        <w:pStyle w:val="Heading3"/>
        <w:rPr>
          <w:b w:val="0"/>
        </w:rPr>
      </w:pPr>
      <w:r w:rsidRPr="009E3AD8">
        <w:t>http://localhost:8088/second/test1</w:t>
      </w:r>
    </w:p>
    <w:p w14:paraId="67ECAE8D" w14:textId="3389C97C" w:rsidR="00B726FD" w:rsidRPr="00B726FD" w:rsidRDefault="0047576B" w:rsidP="00B726FD">
      <w:r>
        <w:rPr>
          <w:noProof/>
        </w:rPr>
        <w:drawing>
          <wp:inline distT="0" distB="0" distL="0" distR="0" wp14:anchorId="48037370" wp14:editId="38C4487D">
            <wp:extent cx="4258101" cy="1783799"/>
            <wp:effectExtent l="0" t="0" r="9525" b="698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8101" cy="178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AC23" w14:textId="77777777" w:rsidR="00793149" w:rsidRDefault="00793149" w:rsidP="00793149"/>
    <w:p w14:paraId="7E51128C" w14:textId="68146213" w:rsidR="00793149" w:rsidRDefault="00B87AB3" w:rsidP="00B87AB3">
      <w:pPr>
        <w:pStyle w:val="Heading3"/>
      </w:pPr>
      <w:r>
        <w:lastRenderedPageBreak/>
        <w:t>second/test1</w:t>
      </w:r>
      <w:r>
        <w:rPr>
          <w:rFonts w:hint="eastAsia"/>
        </w:rPr>
        <w:t xml:space="preserve"> </w:t>
      </w:r>
      <w:r>
        <w:rPr>
          <w:rFonts w:hint="eastAsia"/>
        </w:rPr>
        <w:t>실행화면</w:t>
      </w:r>
      <w:r>
        <w:rPr>
          <w:rFonts w:hint="eastAsia"/>
        </w:rPr>
        <w:t xml:space="preserve"> </w:t>
      </w:r>
      <w:r>
        <w:rPr>
          <w:rFonts w:hint="eastAsia"/>
        </w:rPr>
        <w:t>소스보기</w:t>
      </w:r>
    </w:p>
    <w:p w14:paraId="71036218" w14:textId="7A5200E6" w:rsidR="00B87AB3" w:rsidRPr="00B87AB3" w:rsidRDefault="000855D8" w:rsidP="00B87AB3">
      <w:r w:rsidRPr="000855D8">
        <w:rPr>
          <w:noProof/>
        </w:rPr>
        <w:drawing>
          <wp:inline distT="0" distB="0" distL="0" distR="0" wp14:anchorId="36F96BB2" wp14:editId="45DF5027">
            <wp:extent cx="4437741" cy="3473356"/>
            <wp:effectExtent l="0" t="0" r="127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8360" cy="347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7666" w14:textId="6BF1C7ED" w:rsidR="00F658A9" w:rsidRDefault="00F658A9" w:rsidP="00F658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7AB3" w14:paraId="40803ACB" w14:textId="77777777" w:rsidTr="00B87AB3">
        <w:tc>
          <w:tcPr>
            <w:tcW w:w="10456" w:type="dxa"/>
          </w:tcPr>
          <w:p w14:paraId="344BD084" w14:textId="42F27A45" w:rsidR="00F6516E" w:rsidRDefault="00F6516E" w:rsidP="00F6516E">
            <w:r>
              <w:t>&lt;!</w:t>
            </w:r>
            <w:r w:rsidR="007E580B">
              <w:t>DOCTYPE</w:t>
            </w:r>
            <w:r>
              <w:t xml:space="preserve"> html&gt;</w:t>
            </w:r>
          </w:p>
          <w:p w14:paraId="5B8B19AA" w14:textId="4EF7E70F" w:rsidR="00F6516E" w:rsidRDefault="00F6516E" w:rsidP="00F6516E">
            <w:r>
              <w:t>&lt;html lang="</w:t>
            </w:r>
            <w:r w:rsidR="00E54C90">
              <w:t>ko</w:t>
            </w:r>
            <w:r>
              <w:t>"&gt;</w:t>
            </w:r>
          </w:p>
          <w:p w14:paraId="02647411" w14:textId="77777777" w:rsidR="00F6516E" w:rsidRDefault="00F6516E" w:rsidP="00F6516E">
            <w:r>
              <w:t>&lt;head&gt;</w:t>
            </w:r>
          </w:p>
          <w:p w14:paraId="62C55377" w14:textId="77777777" w:rsidR="00F6516E" w:rsidRDefault="00F6516E" w:rsidP="00F6516E">
            <w:r>
              <w:t xml:space="preserve">  &lt;meta charset="utf-8"&gt;</w:t>
            </w:r>
          </w:p>
          <w:p w14:paraId="471FEB47" w14:textId="77777777" w:rsidR="00F6516E" w:rsidRDefault="00F6516E" w:rsidP="00F6516E">
            <w:r>
              <w:t>&lt;/head&gt;</w:t>
            </w:r>
          </w:p>
          <w:p w14:paraId="2E91D49E" w14:textId="77777777" w:rsidR="00F6516E" w:rsidRDefault="00F6516E" w:rsidP="00F6516E">
            <w:r>
              <w:t>&lt;body&gt;</w:t>
            </w:r>
          </w:p>
          <w:p w14:paraId="2B96725D" w14:textId="77777777" w:rsidR="00F6516E" w:rsidRDefault="00F6516E" w:rsidP="00F6516E">
            <w:r>
              <w:t xml:space="preserve">  &lt;h1&gt;안녕하세요&lt;/h1&gt;</w:t>
            </w:r>
          </w:p>
          <w:p w14:paraId="45AE1FC5" w14:textId="77777777" w:rsidR="00F6516E" w:rsidRDefault="00F6516E" w:rsidP="00F6516E">
            <w:r>
              <w:t>&lt;/body&gt;</w:t>
            </w:r>
          </w:p>
          <w:p w14:paraId="4E843208" w14:textId="44059511" w:rsidR="00B87AB3" w:rsidRDefault="00F6516E" w:rsidP="00F6516E">
            <w:r>
              <w:t>&lt;/html&gt;</w:t>
            </w:r>
          </w:p>
        </w:tc>
      </w:tr>
    </w:tbl>
    <w:p w14:paraId="048D4C94" w14:textId="0537A45C" w:rsidR="00B87AB3" w:rsidRDefault="00B87AB3" w:rsidP="00F658A9">
      <w:r>
        <w:rPr>
          <w:rFonts w:hint="eastAsia"/>
        </w:rPr>
        <w:t>웹브라우저로 전달된 (</w:t>
      </w:r>
      <w:r>
        <w:t xml:space="preserve">http response) html </w:t>
      </w:r>
      <w:r>
        <w:rPr>
          <w:rFonts w:hint="eastAsia"/>
        </w:rPr>
        <w:t>태그는 위와 같다.</w:t>
      </w:r>
    </w:p>
    <w:p w14:paraId="424D58EE" w14:textId="54247BDD" w:rsidR="00E9577F" w:rsidRDefault="00E9577F" w:rsidP="00F658A9">
      <w:r>
        <w:rPr>
          <w:rFonts w:hint="eastAsia"/>
        </w:rPr>
        <w:t>t</w:t>
      </w:r>
      <w:r>
        <w:t xml:space="preserve">hymeleaf </w:t>
      </w:r>
      <w:r>
        <w:rPr>
          <w:rFonts w:hint="eastAsia"/>
        </w:rPr>
        <w:t>확장 태그</w:t>
      </w:r>
      <w:r w:rsidR="005C0A55">
        <w:rPr>
          <w:rFonts w:hint="eastAsia"/>
        </w:rPr>
        <w:t>가 어떻게 출력되었는지,</w:t>
      </w:r>
      <w:r w:rsidR="005C0A55">
        <w:t xml:space="preserve"> test1.html </w:t>
      </w:r>
      <w:r w:rsidR="005C0A55">
        <w:rPr>
          <w:rFonts w:hint="eastAsia"/>
        </w:rPr>
        <w:t>소스코드와 비교해 보자.</w:t>
      </w:r>
    </w:p>
    <w:p w14:paraId="724E4BC6" w14:textId="71994BD3" w:rsidR="00B87AB3" w:rsidRDefault="00B87AB3" w:rsidP="000855D8"/>
    <w:p w14:paraId="20FEC8E1" w14:textId="0ACA59FF" w:rsidR="000855D8" w:rsidRDefault="000855D8" w:rsidP="000855D8">
      <w:r>
        <w:br w:type="page"/>
      </w:r>
    </w:p>
    <w:p w14:paraId="613CACE7" w14:textId="77777777" w:rsidR="005A78C5" w:rsidRDefault="005A78C5" w:rsidP="005A78C5">
      <w:pPr>
        <w:pStyle w:val="Heading3"/>
        <w:rPr>
          <w:b w:val="0"/>
        </w:rPr>
      </w:pPr>
      <w:r w:rsidRPr="005A78C5">
        <w:lastRenderedPageBreak/>
        <w:t>http://localhost:8088/second/test2</w:t>
      </w:r>
    </w:p>
    <w:p w14:paraId="1D944346" w14:textId="6DE9A228" w:rsidR="00B87AB3" w:rsidRDefault="000855D8" w:rsidP="00B87AB3">
      <w:r>
        <w:rPr>
          <w:noProof/>
        </w:rPr>
        <w:drawing>
          <wp:inline distT="0" distB="0" distL="0" distR="0" wp14:anchorId="36FEC6C0" wp14:editId="671B9514">
            <wp:extent cx="4933950" cy="225742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D739" w14:textId="52589F1C" w:rsidR="00B87AB3" w:rsidRDefault="00B87AB3" w:rsidP="00B87A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7AB3" w14:paraId="34862C8E" w14:textId="77777777" w:rsidTr="00B87AB3">
        <w:tc>
          <w:tcPr>
            <w:tcW w:w="10456" w:type="dxa"/>
          </w:tcPr>
          <w:p w14:paraId="25F580BF" w14:textId="7C4725EF" w:rsidR="00E9577F" w:rsidRDefault="00E9577F" w:rsidP="00E9577F">
            <w:r>
              <w:t>&lt;!</w:t>
            </w:r>
            <w:r w:rsidR="007E580B">
              <w:t>DOCTYPE</w:t>
            </w:r>
            <w:r>
              <w:t xml:space="preserve"> html&gt;</w:t>
            </w:r>
          </w:p>
          <w:p w14:paraId="5658DD0D" w14:textId="77777777" w:rsidR="00E9577F" w:rsidRDefault="00E9577F" w:rsidP="00E9577F">
            <w:r>
              <w:t>&lt;html lang="ko"&gt;</w:t>
            </w:r>
          </w:p>
          <w:p w14:paraId="2A25285F" w14:textId="77777777" w:rsidR="00E9577F" w:rsidRDefault="00E9577F" w:rsidP="00E9577F">
            <w:r>
              <w:t>&lt;head&gt;</w:t>
            </w:r>
          </w:p>
          <w:p w14:paraId="6E8A8685" w14:textId="77777777" w:rsidR="00E9577F" w:rsidRDefault="00E9577F" w:rsidP="00E9577F">
            <w:r>
              <w:t xml:space="preserve">  &lt;meta charset="utf-8"&gt;</w:t>
            </w:r>
          </w:p>
          <w:p w14:paraId="53579D7E" w14:textId="77777777" w:rsidR="00E9577F" w:rsidRDefault="00E9577F" w:rsidP="00E9577F">
            <w:r>
              <w:t>&lt;/head&gt;</w:t>
            </w:r>
          </w:p>
          <w:p w14:paraId="6341CA4E" w14:textId="77777777" w:rsidR="00E9577F" w:rsidRDefault="00E9577F" w:rsidP="00E9577F">
            <w:r>
              <w:t>&lt;body&gt;</w:t>
            </w:r>
          </w:p>
          <w:p w14:paraId="6DFB02E0" w14:textId="77777777" w:rsidR="00E9577F" w:rsidRDefault="00E9577F" w:rsidP="00E9577F">
            <w:r>
              <w:t xml:space="preserve">  &lt;h1&gt;맥주&lt;/h1&gt;</w:t>
            </w:r>
          </w:p>
          <w:p w14:paraId="51AA44D5" w14:textId="77777777" w:rsidR="00E9577F" w:rsidRDefault="00E9577F" w:rsidP="00E9577F">
            <w:r>
              <w:t xml:space="preserve">  &lt;h1&gt;2000&lt;/h1&gt;</w:t>
            </w:r>
          </w:p>
          <w:p w14:paraId="0C1F8A28" w14:textId="77777777" w:rsidR="00E9577F" w:rsidRDefault="00E9577F" w:rsidP="00E9577F">
            <w:r>
              <w:t>&lt;/body&gt;</w:t>
            </w:r>
          </w:p>
          <w:p w14:paraId="5AF64371" w14:textId="3103CDCA" w:rsidR="00B87AB3" w:rsidRDefault="00E9577F" w:rsidP="00E9577F">
            <w:r>
              <w:t>&lt;/html&gt;</w:t>
            </w:r>
          </w:p>
        </w:tc>
      </w:tr>
    </w:tbl>
    <w:p w14:paraId="539CE419" w14:textId="77777777" w:rsidR="00B87AB3" w:rsidRDefault="00B87AB3" w:rsidP="00B87AB3">
      <w:r>
        <w:rPr>
          <w:rFonts w:hint="eastAsia"/>
        </w:rPr>
        <w:t>웹브라우저로 전달된 (</w:t>
      </w:r>
      <w:r>
        <w:t xml:space="preserve">http response) html </w:t>
      </w:r>
      <w:r>
        <w:rPr>
          <w:rFonts w:hint="eastAsia"/>
        </w:rPr>
        <w:t>태그는 위와 같다.</w:t>
      </w:r>
    </w:p>
    <w:p w14:paraId="2CDCE02C" w14:textId="66ACF801" w:rsidR="00B87AB3" w:rsidRPr="00B87AB3" w:rsidRDefault="00B87AB3" w:rsidP="00B87AB3"/>
    <w:p w14:paraId="14B31F19" w14:textId="39424BEF" w:rsidR="00B87AB3" w:rsidRDefault="00B87AB3" w:rsidP="00B87AB3"/>
    <w:p w14:paraId="3F67E89D" w14:textId="17BE930F" w:rsidR="000855D8" w:rsidRDefault="000855D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119DC6F" w14:textId="02A8516C" w:rsidR="00B87AB3" w:rsidRDefault="009F403F" w:rsidP="009F403F">
      <w:pPr>
        <w:pStyle w:val="Heading2"/>
      </w:pPr>
      <w:bookmarkStart w:id="20" w:name="_Toc144637750"/>
      <w:r>
        <w:rPr>
          <w:rFonts w:hint="eastAsia"/>
        </w:rPr>
        <w:lastRenderedPageBreak/>
        <w:t>실행 절차</w:t>
      </w:r>
      <w:bookmarkEnd w:id="20"/>
    </w:p>
    <w:p w14:paraId="0E484393" w14:textId="0BC0690E" w:rsidR="009F403F" w:rsidRDefault="00FA7E44" w:rsidP="00FA7E44">
      <w:r w:rsidRPr="00FA7E44">
        <w:rPr>
          <w:noProof/>
        </w:rPr>
        <w:drawing>
          <wp:inline distT="0" distB="0" distL="0" distR="0" wp14:anchorId="04B01347" wp14:editId="617F99D3">
            <wp:extent cx="6645910" cy="2320268"/>
            <wp:effectExtent l="0" t="0" r="2540" b="444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2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26F50" w14:textId="3AACEE13" w:rsidR="009F403F" w:rsidRDefault="009F403F" w:rsidP="009F403F"/>
    <w:p w14:paraId="149CEB76" w14:textId="77777777" w:rsidR="002E3250" w:rsidRDefault="002E3250" w:rsidP="002E3250"/>
    <w:p w14:paraId="6301C3E4" w14:textId="77777777" w:rsidR="002E3250" w:rsidRDefault="002E3250" w:rsidP="002E32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9847"/>
      </w:tblGrid>
      <w:tr w:rsidR="002E3250" w14:paraId="21EA2A3D" w14:textId="77777777" w:rsidTr="002E3250">
        <w:tc>
          <w:tcPr>
            <w:tcW w:w="496" w:type="dxa"/>
          </w:tcPr>
          <w:p w14:paraId="55C4DA3E" w14:textId="77777777" w:rsidR="002E3250" w:rsidRDefault="002E3250" w:rsidP="002E3250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1</w:t>
            </w:r>
          </w:p>
        </w:tc>
        <w:tc>
          <w:tcPr>
            <w:tcW w:w="9847" w:type="dxa"/>
          </w:tcPr>
          <w:p w14:paraId="7BF5633F" w14:textId="713A2F6C" w:rsidR="002E3250" w:rsidRDefault="002E3250" w:rsidP="002E3250">
            <w:r>
              <w:rPr>
                <w:rFonts w:hint="eastAsia"/>
              </w:rPr>
              <w:t xml:space="preserve">웹브라우저가 웹서버에 </w:t>
            </w:r>
            <w:r w:rsidRPr="003B61A2">
              <w:rPr>
                <w:rFonts w:hint="eastAsia"/>
                <w:b/>
              </w:rPr>
              <w:t>요청(</w:t>
            </w:r>
            <w:r>
              <w:rPr>
                <w:b/>
              </w:rPr>
              <w:t>HTTP R</w:t>
            </w:r>
            <w:r w:rsidRPr="003B61A2">
              <w:rPr>
                <w:b/>
              </w:rPr>
              <w:t>equest)</w:t>
            </w:r>
            <w:r w:rsidRPr="002E3250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전달한다.</w:t>
            </w:r>
          </w:p>
          <w:p w14:paraId="0FED6937" w14:textId="77777777" w:rsidR="002E3250" w:rsidRDefault="002E3250" w:rsidP="002E3250">
            <w:pPr>
              <w:rPr>
                <w:rFonts w:hAnsi="굴림체"/>
              </w:rPr>
            </w:pPr>
            <w:r>
              <w:rPr>
                <w:rFonts w:hint="eastAsia"/>
              </w:rPr>
              <w:t>이 요청에는</w:t>
            </w:r>
            <w:r>
              <w:t xml:space="preserve">, </w:t>
            </w:r>
            <w:r>
              <w:rPr>
                <w:rFonts w:hint="eastAsia"/>
              </w:rPr>
              <w:t xml:space="preserve">요청 대상을 가르키는 </w:t>
            </w:r>
            <w:r w:rsidRPr="00E22711">
              <w:rPr>
                <w:b/>
              </w:rPr>
              <w:t>URL</w:t>
            </w:r>
            <w:r>
              <w:rPr>
                <w:rFonts w:hint="eastAsia"/>
              </w:rPr>
              <w:t>이 담겨 있다.</w:t>
            </w:r>
          </w:p>
        </w:tc>
      </w:tr>
      <w:tr w:rsidR="002E3250" w14:paraId="5677D0A2" w14:textId="77777777" w:rsidTr="002E3250">
        <w:tc>
          <w:tcPr>
            <w:tcW w:w="496" w:type="dxa"/>
          </w:tcPr>
          <w:p w14:paraId="2F633609" w14:textId="77777777" w:rsidR="002E3250" w:rsidRDefault="002E3250" w:rsidP="002E3250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2</w:t>
            </w:r>
          </w:p>
        </w:tc>
        <w:tc>
          <w:tcPr>
            <w:tcW w:w="9847" w:type="dxa"/>
          </w:tcPr>
          <w:p w14:paraId="0C1CC2E0" w14:textId="77777777" w:rsidR="002E3250" w:rsidRDefault="002E3250" w:rsidP="002E3250">
            <w:r>
              <w:rPr>
                <w:rFonts w:hint="eastAsia"/>
              </w:rPr>
              <w:t xml:space="preserve">웹브라우저로부터 웹서버에 전달된 요청을 </w:t>
            </w:r>
            <w:r>
              <w:t xml:space="preserve">Spring Web MVC </w:t>
            </w:r>
            <w:r>
              <w:rPr>
                <w:rFonts w:hint="eastAsia"/>
              </w:rPr>
              <w:t>엔진이 받는다.</w:t>
            </w:r>
          </w:p>
          <w:p w14:paraId="466CC96A" w14:textId="77777777" w:rsidR="002E3250" w:rsidRDefault="002E3250" w:rsidP="002E3250">
            <w:r>
              <w:rPr>
                <w:rFonts w:hint="eastAsia"/>
              </w:rPr>
              <w:t xml:space="preserve">스프링 엔진은 요청된 </w:t>
            </w:r>
            <w:r>
              <w:t>URL</w:t>
            </w:r>
            <w:r>
              <w:rPr>
                <w:rFonts w:hint="eastAsia"/>
              </w:rPr>
              <w:t xml:space="preserve">과 일치하는 </w:t>
            </w:r>
            <w:r w:rsidRPr="003B61A2">
              <w:rPr>
                <w:rFonts w:hint="eastAsia"/>
                <w:b/>
              </w:rPr>
              <w:t>컨트롤러 액션 메소드</w:t>
            </w:r>
            <w:r>
              <w:rPr>
                <w:rFonts w:hint="eastAsia"/>
              </w:rPr>
              <w:t>를 찾아서 호출한다.</w:t>
            </w:r>
          </w:p>
        </w:tc>
      </w:tr>
      <w:tr w:rsidR="002E3250" w14:paraId="07B44588" w14:textId="77777777" w:rsidTr="002E3250">
        <w:tc>
          <w:tcPr>
            <w:tcW w:w="496" w:type="dxa"/>
          </w:tcPr>
          <w:p w14:paraId="6BFC9886" w14:textId="4E6380ED" w:rsidR="002E3250" w:rsidRDefault="002E3250" w:rsidP="002E3250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3</w:t>
            </w:r>
          </w:p>
        </w:tc>
        <w:tc>
          <w:tcPr>
            <w:tcW w:w="9847" w:type="dxa"/>
          </w:tcPr>
          <w:p w14:paraId="54742B77" w14:textId="74BE4BF0" w:rsidR="002E3250" w:rsidRDefault="002E3250" w:rsidP="002E3250">
            <w:r>
              <w:rPr>
                <w:rFonts w:hint="eastAsia"/>
              </w:rPr>
              <w:t xml:space="preserve">컨트롤러의 액션 메소드는 데이터를 </w:t>
            </w:r>
            <w:r>
              <w:t xml:space="preserve">Model </w:t>
            </w:r>
            <w:r>
              <w:rPr>
                <w:rFonts w:hint="eastAsia"/>
              </w:rPr>
              <w:t>객체에 넣는다.</w:t>
            </w:r>
          </w:p>
        </w:tc>
      </w:tr>
      <w:tr w:rsidR="002E3250" w14:paraId="3EBC73B4" w14:textId="77777777" w:rsidTr="002E3250">
        <w:tc>
          <w:tcPr>
            <w:tcW w:w="496" w:type="dxa"/>
          </w:tcPr>
          <w:p w14:paraId="4D8BAA9F" w14:textId="7460DE3C" w:rsidR="002E3250" w:rsidRPr="00D13A0D" w:rsidRDefault="002E3250" w:rsidP="002E3250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4</w:t>
            </w:r>
          </w:p>
        </w:tc>
        <w:tc>
          <w:tcPr>
            <w:tcW w:w="9847" w:type="dxa"/>
          </w:tcPr>
          <w:p w14:paraId="021D7274" w14:textId="5691906A" w:rsidR="002E3250" w:rsidRDefault="002E3250" w:rsidP="002E3250">
            <w:r>
              <w:rPr>
                <w:rFonts w:hint="eastAsia"/>
              </w:rPr>
              <w:t>컨트롤러의 액션 메소드는 뷰의 이름을 리턴한다.</w:t>
            </w:r>
          </w:p>
        </w:tc>
      </w:tr>
      <w:tr w:rsidR="002E3250" w14:paraId="16237DE2" w14:textId="77777777" w:rsidTr="002E3250">
        <w:tc>
          <w:tcPr>
            <w:tcW w:w="496" w:type="dxa"/>
          </w:tcPr>
          <w:p w14:paraId="5B4124E5" w14:textId="29A4E58C" w:rsidR="002E3250" w:rsidRDefault="002E3250" w:rsidP="002E3250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5</w:t>
            </w:r>
          </w:p>
        </w:tc>
        <w:tc>
          <w:tcPr>
            <w:tcW w:w="9847" w:type="dxa"/>
          </w:tcPr>
          <w:p w14:paraId="6D3144A6" w14:textId="4B7C98FE" w:rsidR="002E3250" w:rsidRDefault="002E3250" w:rsidP="002E3250">
            <w:r>
              <w:rPr>
                <w:rFonts w:hint="eastAsia"/>
              </w:rPr>
              <w:t>그 이름의 뷰가 실행된다.</w:t>
            </w:r>
          </w:p>
        </w:tc>
      </w:tr>
      <w:tr w:rsidR="002E3250" w14:paraId="7A872EED" w14:textId="77777777" w:rsidTr="002E3250">
        <w:tc>
          <w:tcPr>
            <w:tcW w:w="496" w:type="dxa"/>
          </w:tcPr>
          <w:p w14:paraId="64E1DACA" w14:textId="042FE5B0" w:rsidR="002E3250" w:rsidRDefault="002E3250" w:rsidP="002E3250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6</w:t>
            </w:r>
          </w:p>
        </w:tc>
        <w:tc>
          <w:tcPr>
            <w:tcW w:w="9847" w:type="dxa"/>
          </w:tcPr>
          <w:p w14:paraId="47935741" w14:textId="57A70D83" w:rsidR="002E3250" w:rsidRDefault="002E3250" w:rsidP="002E3250">
            <w:r>
              <w:rPr>
                <w:rFonts w:hint="eastAsia"/>
              </w:rPr>
              <w:t>뷰는</w:t>
            </w:r>
            <w:r>
              <w:t xml:space="preserve"> </w:t>
            </w:r>
            <w:r>
              <w:rPr>
                <w:rFonts w:hint="eastAsia"/>
              </w:rPr>
              <w:t xml:space="preserve">Model 객체에서 데이터를 꺼내서 출력하고, </w:t>
            </w:r>
            <w:r>
              <w:t xml:space="preserve">HTML </w:t>
            </w:r>
            <w:r>
              <w:rPr>
                <w:rFonts w:hint="eastAsia"/>
              </w:rPr>
              <w:t>태그들도 출력한다.</w:t>
            </w:r>
          </w:p>
        </w:tc>
      </w:tr>
      <w:tr w:rsidR="002E3250" w14:paraId="61D5D1BE" w14:textId="77777777" w:rsidTr="002E3250">
        <w:tc>
          <w:tcPr>
            <w:tcW w:w="496" w:type="dxa"/>
          </w:tcPr>
          <w:p w14:paraId="5EAF96A2" w14:textId="6F5D5D8D" w:rsidR="002E3250" w:rsidRDefault="002E3250" w:rsidP="002E3250">
            <w:pPr>
              <w:rPr>
                <w:rFonts w:hAnsi="굴림체"/>
              </w:rPr>
            </w:pPr>
            <w:r>
              <w:rPr>
                <w:rFonts w:hAnsi="굴림체"/>
              </w:rPr>
              <w:t>7</w:t>
            </w:r>
          </w:p>
        </w:tc>
        <w:tc>
          <w:tcPr>
            <w:tcW w:w="9847" w:type="dxa"/>
          </w:tcPr>
          <w:p w14:paraId="422350E5" w14:textId="77777777" w:rsidR="002E3250" w:rsidRDefault="002E3250" w:rsidP="002E3250">
            <w:r>
              <w:rPr>
                <w:rFonts w:hint="eastAsia"/>
              </w:rPr>
              <w:t xml:space="preserve">뷰가 출력한 </w:t>
            </w:r>
            <w:r>
              <w:t xml:space="preserve">HTML </w:t>
            </w:r>
            <w:r>
              <w:rPr>
                <w:rFonts w:hint="eastAsia"/>
              </w:rPr>
              <w:t>태그들이 웹브라우저에 전송된다.</w:t>
            </w:r>
          </w:p>
          <w:p w14:paraId="1132B852" w14:textId="0E27EF68" w:rsidR="002E3250" w:rsidRDefault="002E3250" w:rsidP="002E3250">
            <w:r>
              <w:rPr>
                <w:rFonts w:hint="eastAsia"/>
              </w:rPr>
              <w:t>이 전송은 최초 웹브라우저의 요청(</w:t>
            </w:r>
            <w:r>
              <w:t>http request)</w:t>
            </w:r>
            <w:r>
              <w:rPr>
                <w:rFonts w:hint="eastAsia"/>
              </w:rPr>
              <w:t>에 대한 응답(http response)이다.</w:t>
            </w:r>
          </w:p>
        </w:tc>
      </w:tr>
      <w:tr w:rsidR="002E3250" w14:paraId="433070FC" w14:textId="77777777" w:rsidTr="002E3250">
        <w:tc>
          <w:tcPr>
            <w:tcW w:w="496" w:type="dxa"/>
          </w:tcPr>
          <w:p w14:paraId="402BF45B" w14:textId="17504643" w:rsidR="002E3250" w:rsidRDefault="002E3250" w:rsidP="002E3250">
            <w:pPr>
              <w:rPr>
                <w:rFonts w:hAnsi="굴림체"/>
              </w:rPr>
            </w:pPr>
            <w:r>
              <w:rPr>
                <w:rFonts w:hAnsi="굴림체" w:hint="eastAsia"/>
              </w:rPr>
              <w:t>8</w:t>
            </w:r>
          </w:p>
        </w:tc>
        <w:tc>
          <w:tcPr>
            <w:tcW w:w="9847" w:type="dxa"/>
          </w:tcPr>
          <w:p w14:paraId="714A1C66" w14:textId="4060AA07" w:rsidR="002E3250" w:rsidRDefault="002E3250" w:rsidP="002E3250">
            <w:r>
              <w:rPr>
                <w:rFonts w:hint="eastAsia"/>
              </w:rPr>
              <w:t xml:space="preserve">웹 서버로부터 전송된 </w:t>
            </w:r>
            <w:r>
              <w:t xml:space="preserve">HTML </w:t>
            </w:r>
            <w:r>
              <w:rPr>
                <w:rFonts w:hint="eastAsia"/>
              </w:rPr>
              <w:t>태그들이 웹브라우저에 표시된다.</w:t>
            </w:r>
          </w:p>
        </w:tc>
      </w:tr>
    </w:tbl>
    <w:p w14:paraId="37537D95" w14:textId="77777777" w:rsidR="002E3250" w:rsidRPr="00E22711" w:rsidRDefault="002E3250" w:rsidP="002E3250"/>
    <w:p w14:paraId="19059CBD" w14:textId="77777777" w:rsidR="002E3250" w:rsidRDefault="002E3250" w:rsidP="002E3250"/>
    <w:p w14:paraId="17361736" w14:textId="77777777" w:rsidR="002E3250" w:rsidRDefault="002E3250" w:rsidP="009F403F"/>
    <w:p w14:paraId="69F4F471" w14:textId="33EB0CD2" w:rsidR="006D6108" w:rsidRDefault="006D610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84FEBCB" w14:textId="77777777" w:rsidR="006D6108" w:rsidRDefault="006D6108" w:rsidP="006D6108">
      <w:pPr>
        <w:pStyle w:val="Heading1"/>
      </w:pPr>
      <w:bookmarkStart w:id="21" w:name="_Toc144637751"/>
      <w:r>
        <w:rPr>
          <w:rFonts w:hint="eastAsia"/>
        </w:rPr>
        <w:lastRenderedPageBreak/>
        <w:t>H</w:t>
      </w:r>
      <w:r>
        <w:t>omeController</w:t>
      </w:r>
      <w:bookmarkEnd w:id="21"/>
    </w:p>
    <w:p w14:paraId="6D15A0FC" w14:textId="77777777" w:rsidR="006D6108" w:rsidRDefault="006D6108" w:rsidP="006D6108"/>
    <w:p w14:paraId="71CDE65E" w14:textId="77777777" w:rsidR="006D6108" w:rsidRDefault="006D6108" w:rsidP="006D6108">
      <w:pPr>
        <w:pStyle w:val="Heading2"/>
      </w:pPr>
      <w:bookmarkStart w:id="22" w:name="_Toc144637752"/>
      <w:r>
        <w:rPr>
          <w:rFonts w:hint="eastAsia"/>
        </w:rPr>
        <w:t>H</w:t>
      </w:r>
      <w:r>
        <w:t xml:space="preserve">omeController.java </w:t>
      </w:r>
      <w:r>
        <w:rPr>
          <w:rFonts w:hint="eastAsia"/>
        </w:rPr>
        <w:t>생성</w:t>
      </w:r>
      <w:bookmarkEnd w:id="22"/>
    </w:p>
    <w:p w14:paraId="7187589C" w14:textId="77777777" w:rsidR="006D6108" w:rsidRDefault="006D6108" w:rsidP="006D6108"/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6D6108" w14:paraId="584E9BCE" w14:textId="77777777" w:rsidTr="0090349F">
        <w:tc>
          <w:tcPr>
            <w:tcW w:w="426" w:type="dxa"/>
          </w:tcPr>
          <w:p w14:paraId="705F5919" w14:textId="77777777" w:rsidR="006D6108" w:rsidRPr="00185935" w:rsidRDefault="006D6108" w:rsidP="008040ED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14EA11BD" w14:textId="77777777" w:rsidR="006D6108" w:rsidRPr="00185935" w:rsidRDefault="006D6108" w:rsidP="008040ED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72B74AA9" w14:textId="77777777" w:rsidR="006D6108" w:rsidRPr="00185935" w:rsidRDefault="006D6108" w:rsidP="008040ED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7CB82EC6" w14:textId="77777777" w:rsidR="006D6108" w:rsidRPr="00185935" w:rsidRDefault="006D6108" w:rsidP="008040ED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40E76C06" w14:textId="77777777" w:rsidR="006D6108" w:rsidRPr="00185935" w:rsidRDefault="006D6108" w:rsidP="008040ED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0927F308" w14:textId="77777777" w:rsidR="006D6108" w:rsidRPr="00185935" w:rsidRDefault="006D6108" w:rsidP="008040ED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5CA32D02" w14:textId="77777777" w:rsidR="006D6108" w:rsidRPr="00185935" w:rsidRDefault="006D6108" w:rsidP="008040ED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7B027AEB" w14:textId="77777777" w:rsidR="006D6108" w:rsidRPr="00185935" w:rsidRDefault="006D6108" w:rsidP="008040ED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2932775E" w14:textId="77777777" w:rsidR="006D6108" w:rsidRDefault="006D6108" w:rsidP="008040ED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101A1D81" w14:textId="77777777" w:rsidR="006D6108" w:rsidRDefault="006D6108" w:rsidP="008040ED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54EA94DC" w14:textId="77777777" w:rsidR="006D6108" w:rsidRDefault="006D6108" w:rsidP="008040ED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465DA233" w14:textId="77777777" w:rsidR="006D6108" w:rsidRDefault="006D6108" w:rsidP="008040ED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1124560C" w14:textId="77777777" w:rsidR="006D6108" w:rsidRDefault="006D6108" w:rsidP="008040ED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3A05C3D4" w14:textId="77777777" w:rsidR="006D6108" w:rsidRDefault="006D6108" w:rsidP="008040ED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0A368212" w14:textId="77777777" w:rsidR="006D6108" w:rsidRPr="00185935" w:rsidRDefault="006D6108" w:rsidP="008040ED">
            <w:pPr>
              <w:pStyle w:val="a0"/>
            </w:pPr>
          </w:p>
        </w:tc>
        <w:tc>
          <w:tcPr>
            <w:tcW w:w="10631" w:type="dxa"/>
          </w:tcPr>
          <w:p w14:paraId="25312C9B" w14:textId="77777777" w:rsidR="008040ED" w:rsidRDefault="008040ED" w:rsidP="008040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net.skhu.controller;</w:t>
            </w:r>
          </w:p>
          <w:p w14:paraId="6A88F0AD" w14:textId="77777777" w:rsidR="008040ED" w:rsidRDefault="008040ED" w:rsidP="008040E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28609CC" w14:textId="77777777" w:rsidR="008040ED" w:rsidRDefault="008040ED" w:rsidP="008040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org.springframework.stereotype.Controller;</w:t>
            </w:r>
          </w:p>
          <w:p w14:paraId="0B328EA3" w14:textId="77777777" w:rsidR="008040ED" w:rsidRDefault="008040ED" w:rsidP="008040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org.springframework.web.bind.annotation.RequestMapping;</w:t>
            </w:r>
          </w:p>
          <w:p w14:paraId="2D96A72F" w14:textId="77777777" w:rsidR="008040ED" w:rsidRDefault="008040ED" w:rsidP="008040E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79870BF" w14:textId="77777777" w:rsidR="008040ED" w:rsidRDefault="008040ED" w:rsidP="008040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@Controller</w:t>
            </w:r>
          </w:p>
          <w:p w14:paraId="7E2A0B7A" w14:textId="77777777" w:rsidR="008040ED" w:rsidRDefault="008040ED" w:rsidP="008040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HomeController {</w:t>
            </w:r>
          </w:p>
          <w:p w14:paraId="2E073B16" w14:textId="126AE4EE" w:rsidR="008040ED" w:rsidRDefault="008040ED" w:rsidP="0030604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67286E4" w14:textId="77777777" w:rsidR="008040ED" w:rsidRDefault="008040ED" w:rsidP="008040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"/"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2ADD91B" w14:textId="77777777" w:rsidR="008040ED" w:rsidRDefault="008040ED" w:rsidP="008040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index() {</w:t>
            </w:r>
          </w:p>
          <w:p w14:paraId="726EB972" w14:textId="77777777" w:rsidR="008040ED" w:rsidRDefault="008040ED" w:rsidP="008040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"home/index"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CCD460C" w14:textId="77777777" w:rsidR="008040ED" w:rsidRDefault="008040ED" w:rsidP="008040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A05091D" w14:textId="77777777" w:rsidR="008040ED" w:rsidRDefault="008040ED" w:rsidP="008040E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E3B4D56" w14:textId="77777777" w:rsidR="008040ED" w:rsidRDefault="008040ED" w:rsidP="008040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5F659D40" w14:textId="77777777" w:rsidR="006D6108" w:rsidRDefault="006D6108" w:rsidP="008040ED">
            <w:pPr>
              <w:pStyle w:val="a0"/>
            </w:pPr>
          </w:p>
        </w:tc>
      </w:tr>
    </w:tbl>
    <w:p w14:paraId="5ABC1BD4" w14:textId="77777777" w:rsidR="006D6108" w:rsidRDefault="006D6108" w:rsidP="006D6108"/>
    <w:p w14:paraId="49F594A6" w14:textId="77777777" w:rsidR="006D6108" w:rsidRPr="002425E3" w:rsidRDefault="006D6108" w:rsidP="006D6108"/>
    <w:p w14:paraId="6D548DA7" w14:textId="77777777" w:rsidR="006D6108" w:rsidRDefault="006D6108" w:rsidP="006D6108">
      <w:pPr>
        <w:pStyle w:val="Heading3"/>
      </w:pP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</w:p>
    <w:p w14:paraId="134A0098" w14:textId="09F301BF" w:rsidR="006D6108" w:rsidRDefault="006D6108" w:rsidP="006D6108">
      <w:r>
        <w:t>@RequestMapping("</w:t>
      </w:r>
      <w:r w:rsidRPr="00F257B0">
        <w:rPr>
          <w:b/>
        </w:rPr>
        <w:t>/</w:t>
      </w:r>
      <w:r>
        <w:t xml:space="preserve">") </w:t>
      </w:r>
      <w:r>
        <w:rPr>
          <w:rFonts w:hint="eastAsia"/>
        </w:rPr>
        <w:t xml:space="preserve">어노테이션의 </w:t>
      </w:r>
      <w:r>
        <w:t>"</w:t>
      </w:r>
      <w:r w:rsidRPr="00F257B0">
        <w:rPr>
          <w:b/>
        </w:rPr>
        <w:t>/</w:t>
      </w:r>
      <w:r w:rsidRPr="002425E3">
        <w:t>"</w:t>
      </w:r>
      <w:r>
        <w:t xml:space="preserve"> </w:t>
      </w:r>
      <w:r>
        <w:rPr>
          <w:rFonts w:hint="eastAsia"/>
        </w:rPr>
        <w:t>부분</w:t>
      </w:r>
      <w:r w:rsidR="00A23286">
        <w:rPr>
          <w:rFonts w:hint="eastAsia"/>
        </w:rPr>
        <w:t>은</w:t>
      </w:r>
    </w:p>
    <w:p w14:paraId="190570BB" w14:textId="77777777" w:rsidR="006D6108" w:rsidRDefault="006D6108" w:rsidP="006D6108">
      <w:r>
        <w:rPr>
          <w:rFonts w:hint="eastAsia"/>
        </w:rPr>
        <w:t xml:space="preserve">그 액션 메소드를 호출하기 위한 </w:t>
      </w:r>
      <w:r>
        <w:t xml:space="preserve">URL </w:t>
      </w:r>
      <w:r>
        <w:rPr>
          <w:rFonts w:hint="eastAsia"/>
        </w:rPr>
        <w:t>이다.</w:t>
      </w:r>
    </w:p>
    <w:p w14:paraId="00C2818A" w14:textId="6C80AE97" w:rsidR="006D6108" w:rsidRDefault="006D6108" w:rsidP="006D6108"/>
    <w:p w14:paraId="1FB6D7F6" w14:textId="1C34CA52" w:rsidR="008040ED" w:rsidRDefault="008040ED" w:rsidP="008040ED">
      <w:pPr>
        <w:pStyle w:val="Heading3"/>
      </w:pPr>
      <w:r>
        <w:rPr>
          <w:rFonts w:hint="eastAsia"/>
        </w:rPr>
        <w:t>c</w:t>
      </w:r>
      <w:r>
        <w:t>ontext path</w:t>
      </w:r>
    </w:p>
    <w:p w14:paraId="2DA188DE" w14:textId="77777777" w:rsidR="00CB2BE0" w:rsidRDefault="00CB2BE0" w:rsidP="00CB2BE0">
      <w:r>
        <w:rPr>
          <w:rFonts w:hint="eastAsia"/>
        </w:rPr>
        <w:t xml:space="preserve">액션 메소드의 </w:t>
      </w:r>
      <w:r>
        <w:t xml:space="preserve">URL </w:t>
      </w:r>
      <w:r>
        <w:rPr>
          <w:rFonts w:hint="eastAsia"/>
        </w:rPr>
        <w:t xml:space="preserve">앞에 </w:t>
      </w:r>
      <w:r w:rsidRPr="00FD6F89">
        <w:rPr>
          <w:b/>
        </w:rPr>
        <w:t>http://</w:t>
      </w:r>
      <w:r w:rsidRPr="00FD6F89">
        <w:rPr>
          <w:rFonts w:hint="eastAsia"/>
          <w:b/>
        </w:rPr>
        <w:t>서버주소/</w:t>
      </w:r>
      <w:r>
        <w:rPr>
          <w:rFonts w:hint="eastAsia"/>
          <w:b/>
        </w:rPr>
        <w:t>c</w:t>
      </w:r>
      <w:r>
        <w:rPr>
          <w:b/>
        </w:rPr>
        <w:t xml:space="preserve">ontextPath </w:t>
      </w:r>
      <w:r w:rsidRPr="00FD6F89">
        <w:rPr>
          <w:rFonts w:hint="eastAsia"/>
        </w:rPr>
        <w:t>을 붙</w:t>
      </w:r>
      <w:r>
        <w:rPr>
          <w:rFonts w:hint="eastAsia"/>
        </w:rPr>
        <w:t>인 U</w:t>
      </w:r>
      <w:r>
        <w:t>RL</w:t>
      </w:r>
      <w:r>
        <w:rPr>
          <w:rFonts w:hint="eastAsia"/>
        </w:rPr>
        <w:t xml:space="preserve">이, 그 액션 메소드를 호출하기 위한 </w:t>
      </w:r>
      <w:r>
        <w:t xml:space="preserve">URL </w:t>
      </w:r>
      <w:r>
        <w:rPr>
          <w:rFonts w:hint="eastAsia"/>
        </w:rPr>
        <w:t>이다.</w:t>
      </w:r>
    </w:p>
    <w:p w14:paraId="2FDB3F68" w14:textId="77777777" w:rsidR="006D6108" w:rsidRPr="00CB2BE0" w:rsidRDefault="006D6108" w:rsidP="006D6108"/>
    <w:p w14:paraId="091C4D74" w14:textId="30703B7D" w:rsidR="006D6108" w:rsidRDefault="006D6108" w:rsidP="006D6108">
      <w:r>
        <w:rPr>
          <w:rFonts w:hint="eastAsia"/>
        </w:rPr>
        <w:t xml:space="preserve">예를 들어 </w:t>
      </w:r>
      <w:r>
        <w:t>context pat</w:t>
      </w:r>
      <w:r>
        <w:rPr>
          <w:rFonts w:hint="eastAsia"/>
        </w:rPr>
        <w:t xml:space="preserve">h가 </w:t>
      </w:r>
      <w:r>
        <w:t>"</w:t>
      </w:r>
      <w:r w:rsidRPr="00FA6CBD">
        <w:rPr>
          <w:b/>
          <w:bCs/>
          <w:color w:val="FF0000"/>
        </w:rPr>
        <w:t>/</w:t>
      </w:r>
      <w:r>
        <w:t xml:space="preserve">" </w:t>
      </w:r>
      <w:r>
        <w:rPr>
          <w:rFonts w:hint="eastAsia"/>
        </w:rPr>
        <w:t>이라면,</w:t>
      </w:r>
      <w:r>
        <w:t xml:space="preserve"> http://localhost:808</w:t>
      </w:r>
      <w:r w:rsidR="003A4AC8">
        <w:t>8</w:t>
      </w:r>
      <w:r w:rsidRPr="00FA6CBD">
        <w:rPr>
          <w:b/>
          <w:bCs/>
          <w:color w:val="FF0000"/>
        </w:rPr>
        <w:t>/</w:t>
      </w:r>
      <w:r>
        <w:t xml:space="preserve"> 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이 요청되면,</w:t>
      </w:r>
      <w:r>
        <w:t xml:space="preserve"> </w:t>
      </w:r>
      <w:r>
        <w:rPr>
          <w:rFonts w:hint="eastAsia"/>
        </w:rPr>
        <w:t>이 액션 메소드가 호출된다.</w:t>
      </w:r>
    </w:p>
    <w:p w14:paraId="1DD4185C" w14:textId="5675F3B3" w:rsidR="006D6108" w:rsidRDefault="006D6108" w:rsidP="006D6108">
      <w:r>
        <w:rPr>
          <w:rFonts w:hint="eastAsia"/>
        </w:rPr>
        <w:t>c</w:t>
      </w:r>
      <w:r>
        <w:t>ontext path</w:t>
      </w:r>
      <w:r>
        <w:rPr>
          <w:rFonts w:hint="eastAsia"/>
        </w:rPr>
        <w:t xml:space="preserve">가 </w:t>
      </w:r>
      <w:r>
        <w:t>"</w:t>
      </w:r>
      <w:r w:rsidRPr="00FA6CBD">
        <w:rPr>
          <w:b/>
          <w:bCs/>
          <w:color w:val="FF0000"/>
        </w:rPr>
        <w:t>/hello2</w:t>
      </w:r>
      <w:r>
        <w:t xml:space="preserve">" </w:t>
      </w:r>
      <w:r>
        <w:rPr>
          <w:rFonts w:hint="eastAsia"/>
        </w:rPr>
        <w:t>이라면,</w:t>
      </w:r>
      <w:r>
        <w:t xml:space="preserve"> http://localhost:808</w:t>
      </w:r>
      <w:r w:rsidR="003A4AC8">
        <w:t>8</w:t>
      </w:r>
      <w:r w:rsidRPr="00FA6CBD">
        <w:rPr>
          <w:b/>
          <w:bCs/>
          <w:color w:val="FF0000"/>
        </w:rPr>
        <w:t>/hello2</w:t>
      </w:r>
      <w:r>
        <w:t xml:space="preserve"> 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이 요청되면,</w:t>
      </w:r>
      <w:r>
        <w:t xml:space="preserve"> </w:t>
      </w:r>
      <w:r>
        <w:rPr>
          <w:rFonts w:hint="eastAsia"/>
        </w:rPr>
        <w:t>이 액션 메소드가 호출된다.</w:t>
      </w:r>
    </w:p>
    <w:p w14:paraId="6CB74441" w14:textId="77777777" w:rsidR="006D6108" w:rsidRDefault="006D6108" w:rsidP="006D6108"/>
    <w:p w14:paraId="4DC272B7" w14:textId="77777777" w:rsidR="006D6108" w:rsidRDefault="006D6108" w:rsidP="006D6108">
      <w:r>
        <w:rPr>
          <w:rFonts w:hint="eastAsia"/>
        </w:rPr>
        <w:t>R</w:t>
      </w:r>
      <w:r>
        <w:t xml:space="preserve">un - Run As - Spring Boot App </w:t>
      </w:r>
      <w:r>
        <w:rPr>
          <w:rFonts w:hint="eastAsia"/>
        </w:rPr>
        <w:t xml:space="preserve">메뉴로 실행한 경우 </w:t>
      </w:r>
      <w:r>
        <w:t>(</w:t>
      </w:r>
      <w:r>
        <w:rPr>
          <w:rFonts w:hint="eastAsia"/>
        </w:rPr>
        <w:t>S</w:t>
      </w:r>
      <w:r>
        <w:t>pring Boot App</w:t>
      </w:r>
      <w:r>
        <w:rPr>
          <w:rFonts w:hint="eastAsia"/>
        </w:rPr>
        <w:t xml:space="preserve">에 내장된 </w:t>
      </w:r>
      <w:r>
        <w:t>tomcat</w:t>
      </w:r>
      <w:r>
        <w:rPr>
          <w:rFonts w:hint="eastAsia"/>
        </w:rPr>
        <w:t>에서 실행한 경우)</w:t>
      </w:r>
    </w:p>
    <w:p w14:paraId="37B7AF1F" w14:textId="77777777" w:rsidR="006D6108" w:rsidRDefault="006D6108" w:rsidP="006D6108">
      <w:r>
        <w:rPr>
          <w:rFonts w:hint="eastAsia"/>
        </w:rPr>
        <w:t>c</w:t>
      </w:r>
      <w:r>
        <w:t xml:space="preserve">ontext </w:t>
      </w:r>
      <w:r>
        <w:rPr>
          <w:rFonts w:hint="eastAsia"/>
        </w:rPr>
        <w:t>p</w:t>
      </w:r>
      <w:r>
        <w:t>ath</w:t>
      </w:r>
      <w:r>
        <w:rPr>
          <w:rFonts w:hint="eastAsia"/>
        </w:rPr>
        <w:t xml:space="preserve">는 </w:t>
      </w:r>
      <w:r>
        <w:t xml:space="preserve">"/" </w:t>
      </w:r>
      <w:r>
        <w:rPr>
          <w:rFonts w:hint="eastAsia"/>
        </w:rPr>
        <w:t>이다.</w:t>
      </w:r>
    </w:p>
    <w:p w14:paraId="1CC60D88" w14:textId="77777777" w:rsidR="006D6108" w:rsidRDefault="006D6108" w:rsidP="006D6108"/>
    <w:p w14:paraId="7501E901" w14:textId="4B749827" w:rsidR="006D6108" w:rsidRDefault="006D6108" w:rsidP="006D6108">
      <w:r>
        <w:t xml:space="preserve">Run - Run on Server </w:t>
      </w:r>
      <w:r>
        <w:rPr>
          <w:rFonts w:hint="eastAsia"/>
        </w:rPr>
        <w:t xml:space="preserve">메뉴로 실행한 경우 </w:t>
      </w:r>
      <w:r>
        <w:t>(</w:t>
      </w:r>
      <w:r w:rsidR="00122E60">
        <w:rPr>
          <w:rFonts w:hint="eastAsia"/>
        </w:rPr>
        <w:t xml:space="preserve">따로 설치한 </w:t>
      </w:r>
      <w:r>
        <w:rPr>
          <w:rFonts w:hint="eastAsia"/>
        </w:rPr>
        <w:t>t</w:t>
      </w:r>
      <w:r>
        <w:t xml:space="preserve">omcat </w:t>
      </w:r>
      <w:r>
        <w:rPr>
          <w:rFonts w:hint="eastAsia"/>
        </w:rPr>
        <w:t>서버에서 실행한 경우)</w:t>
      </w:r>
    </w:p>
    <w:p w14:paraId="6554B9F5" w14:textId="52FDDB05" w:rsidR="006D6108" w:rsidRDefault="006D6108" w:rsidP="006D6108">
      <w:r>
        <w:rPr>
          <w:rFonts w:hint="eastAsia"/>
        </w:rPr>
        <w:t>c</w:t>
      </w:r>
      <w:r>
        <w:t>ontext path</w:t>
      </w:r>
      <w:r>
        <w:rPr>
          <w:rFonts w:hint="eastAsia"/>
        </w:rPr>
        <w:t xml:space="preserve">는 </w:t>
      </w:r>
      <w:r>
        <w:t>"/</w:t>
      </w:r>
      <w:r>
        <w:rPr>
          <w:rFonts w:hint="eastAsia"/>
        </w:rPr>
        <w:t>프로젝트이름"</w:t>
      </w:r>
      <w:r>
        <w:t xml:space="preserve"> </w:t>
      </w:r>
      <w:r>
        <w:rPr>
          <w:rFonts w:hint="eastAsia"/>
        </w:rPr>
        <w:t>이다.</w:t>
      </w:r>
    </w:p>
    <w:p w14:paraId="6FC83A43" w14:textId="71F36D87" w:rsidR="00122E60" w:rsidRDefault="00122E60" w:rsidP="006D6108">
      <w:r>
        <w:rPr>
          <w:rFonts w:hint="eastAsia"/>
        </w:rPr>
        <w:t xml:space="preserve">따로 설치한 </w:t>
      </w:r>
      <w:r>
        <w:t xml:space="preserve">tomcat </w:t>
      </w:r>
      <w:r>
        <w:rPr>
          <w:rFonts w:hint="eastAsia"/>
        </w:rPr>
        <w:t>서버가 없다면,</w:t>
      </w:r>
      <w:r>
        <w:t xml:space="preserve"> Run - </w:t>
      </w:r>
      <w:r w:rsidR="0024067F">
        <w:t xml:space="preserve">Ron on Server </w:t>
      </w:r>
      <w:r w:rsidR="0024067F">
        <w:rPr>
          <w:rFonts w:hint="eastAsia"/>
        </w:rPr>
        <w:t>메뉴로 실행할 수 없다.</w:t>
      </w:r>
    </w:p>
    <w:p w14:paraId="7E6EC9BC" w14:textId="77777777" w:rsidR="006D6108" w:rsidRPr="002443B5" w:rsidRDefault="006D6108" w:rsidP="006D6108"/>
    <w:p w14:paraId="42B08D4F" w14:textId="77777777" w:rsidR="006D6108" w:rsidRDefault="006D6108" w:rsidP="006D6108"/>
    <w:p w14:paraId="03D1B1BE" w14:textId="39BD77F0" w:rsidR="006D6108" w:rsidRPr="0091639F" w:rsidRDefault="00255D91" w:rsidP="0091639F">
      <w:pPr>
        <w:pStyle w:val="Heading3"/>
      </w:pPr>
      <w:r>
        <w:t xml:space="preserve">return </w:t>
      </w:r>
      <w:r w:rsidR="006D6108" w:rsidRPr="0091639F">
        <w:t>"</w:t>
      </w:r>
      <w:r w:rsidR="006D6108" w:rsidRPr="0091639F">
        <w:rPr>
          <w:rFonts w:hint="eastAsia"/>
        </w:rPr>
        <w:t>h</w:t>
      </w:r>
      <w:r w:rsidR="006D6108" w:rsidRPr="0091639F">
        <w:t>ome/index"</w:t>
      </w:r>
      <w:r w:rsidR="00B25949">
        <w:t>;</w:t>
      </w:r>
    </w:p>
    <w:p w14:paraId="1E9C6F29" w14:textId="77777777" w:rsidR="006D6108" w:rsidRDefault="006D6108" w:rsidP="006D6108">
      <w:r>
        <w:rPr>
          <w:rFonts w:hint="eastAsia"/>
        </w:rPr>
        <w:t>i</w:t>
      </w:r>
      <w:r>
        <w:t xml:space="preserve">ndex </w:t>
      </w:r>
      <w:r>
        <w:rPr>
          <w:rFonts w:hint="eastAsia"/>
        </w:rPr>
        <w:t xml:space="preserve">메소드가 리턴한 문자열은 </w:t>
      </w:r>
      <w:r>
        <w:t>"</w:t>
      </w:r>
      <w:r w:rsidRPr="007636B0">
        <w:rPr>
          <w:shd w:val="clear" w:color="auto" w:fill="FFFF99"/>
        </w:rPr>
        <w:t>home/index</w:t>
      </w:r>
      <w:r>
        <w:t xml:space="preserve">" </w:t>
      </w:r>
      <w:r>
        <w:rPr>
          <w:rFonts w:hint="eastAsia"/>
        </w:rPr>
        <w:t>이다.</w:t>
      </w:r>
    </w:p>
    <w:p w14:paraId="1998C94F" w14:textId="7297CC60" w:rsidR="006D6108" w:rsidRDefault="003C7F0B" w:rsidP="006D6108">
      <w:pPr>
        <w:rPr>
          <w:rFonts w:cs="굴림체"/>
          <w:color w:val="2A00FF"/>
          <w:kern w:val="0"/>
          <w:szCs w:val="20"/>
        </w:rPr>
      </w:pPr>
      <w:r>
        <w:rPr>
          <w:rFonts w:cs="굴림체" w:hint="eastAsia"/>
          <w:color w:val="2A00FF"/>
          <w:kern w:val="0"/>
          <w:szCs w:val="20"/>
        </w:rPr>
        <w:t>s</w:t>
      </w:r>
      <w:r>
        <w:rPr>
          <w:rFonts w:cs="굴림체"/>
          <w:color w:val="2A00FF"/>
          <w:kern w:val="0"/>
          <w:szCs w:val="20"/>
        </w:rPr>
        <w:t>rc/main/resources/templates/</w:t>
      </w:r>
      <w:r w:rsidR="006D6108" w:rsidRPr="007636B0">
        <w:rPr>
          <w:shd w:val="clear" w:color="auto" w:fill="FFFF99"/>
        </w:rPr>
        <w:t>home/index</w:t>
      </w:r>
      <w:r w:rsidR="006D6108">
        <w:rPr>
          <w:rFonts w:cs="굴림체"/>
          <w:color w:val="2A00FF"/>
          <w:kern w:val="0"/>
          <w:szCs w:val="20"/>
        </w:rPr>
        <w:t>.</w:t>
      </w:r>
      <w:r>
        <w:rPr>
          <w:rFonts w:cs="굴림체"/>
          <w:color w:val="2A00FF"/>
          <w:kern w:val="0"/>
          <w:szCs w:val="20"/>
        </w:rPr>
        <w:t>html</w:t>
      </w:r>
    </w:p>
    <w:p w14:paraId="156FA0B6" w14:textId="77777777" w:rsidR="006D6108" w:rsidRDefault="006D6108" w:rsidP="006D6108">
      <w:r>
        <w:rPr>
          <w:rFonts w:hint="eastAsia"/>
        </w:rPr>
        <w:t xml:space="preserve">이 뷰 파일이 없으면 실행할 때 </w:t>
      </w:r>
      <w:r>
        <w:t xml:space="preserve">404 Not Found </w:t>
      </w:r>
      <w:r>
        <w:rPr>
          <w:rFonts w:hint="eastAsia"/>
        </w:rPr>
        <w:t>에러가 발생한다.</w:t>
      </w:r>
    </w:p>
    <w:p w14:paraId="7C1E1FA9" w14:textId="5D9B8AA0" w:rsidR="006D6108" w:rsidRDefault="006D6108" w:rsidP="006D6108"/>
    <w:p w14:paraId="0AEFD033" w14:textId="77777777" w:rsidR="00A20E29" w:rsidRDefault="00A20E29" w:rsidP="006D6108"/>
    <w:p w14:paraId="3321F331" w14:textId="77777777" w:rsidR="005D50A0" w:rsidRDefault="005D50A0" w:rsidP="006D6108"/>
    <w:p w14:paraId="2AB187FD" w14:textId="77777777" w:rsidR="006D6108" w:rsidRDefault="006D6108" w:rsidP="006D610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33ED1B7" w14:textId="74C67AC8" w:rsidR="00647296" w:rsidRDefault="00647296" w:rsidP="00647296">
      <w:pPr>
        <w:pStyle w:val="Heading2"/>
      </w:pPr>
      <w:bookmarkStart w:id="23" w:name="_Toc144637753"/>
      <w:r>
        <w:rPr>
          <w:rFonts w:hint="eastAsia"/>
        </w:rPr>
        <w:lastRenderedPageBreak/>
        <w:t>h</w:t>
      </w:r>
      <w:r>
        <w:t>ome/index.</w:t>
      </w:r>
      <w:r w:rsidR="00A20E29">
        <w:t>html</w:t>
      </w:r>
      <w:r>
        <w:t xml:space="preserve"> </w:t>
      </w:r>
      <w:r>
        <w:rPr>
          <w:rFonts w:hint="eastAsia"/>
        </w:rPr>
        <w:t>생성</w:t>
      </w:r>
      <w:bookmarkEnd w:id="23"/>
    </w:p>
    <w:p w14:paraId="7547D83D" w14:textId="3693F0C9" w:rsidR="006D6108" w:rsidRDefault="00F1115D" w:rsidP="00F1115D">
      <w:r w:rsidRPr="00F1115D">
        <w:t>src/main/</w:t>
      </w:r>
      <w:r w:rsidR="00A20E29">
        <w:t>resource/</w:t>
      </w:r>
      <w:r w:rsidR="00D104DA">
        <w:t>templates/</w:t>
      </w:r>
      <w:r w:rsidRPr="00F1115D">
        <w:rPr>
          <w:shd w:val="clear" w:color="auto" w:fill="FFFFCC"/>
        </w:rPr>
        <w:t>home/index.</w:t>
      </w:r>
      <w:r w:rsidR="00D104DA">
        <w:rPr>
          <w:shd w:val="clear" w:color="auto" w:fill="FFFFCC"/>
        </w:rPr>
        <w:t>html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6D6108" w14:paraId="0BE188B6" w14:textId="77777777" w:rsidTr="0090349F">
        <w:tc>
          <w:tcPr>
            <w:tcW w:w="426" w:type="dxa"/>
          </w:tcPr>
          <w:p w14:paraId="603F9432" w14:textId="77777777" w:rsidR="006D6108" w:rsidRPr="00185935" w:rsidRDefault="006D6108" w:rsidP="002F0E8B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02251BB5" w14:textId="77777777" w:rsidR="006D6108" w:rsidRPr="00185935" w:rsidRDefault="006D6108" w:rsidP="002F0E8B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64A4A48D" w14:textId="77777777" w:rsidR="006D6108" w:rsidRPr="00185935" w:rsidRDefault="006D6108" w:rsidP="002F0E8B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1B499F1A" w14:textId="77777777" w:rsidR="006D6108" w:rsidRPr="00185935" w:rsidRDefault="006D6108" w:rsidP="002F0E8B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726965CF" w14:textId="77777777" w:rsidR="006D6108" w:rsidRPr="00185935" w:rsidRDefault="006D6108" w:rsidP="002F0E8B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5073AD56" w14:textId="77777777" w:rsidR="006D6108" w:rsidRPr="00185935" w:rsidRDefault="006D6108" w:rsidP="002F0E8B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00CD8EE4" w14:textId="77777777" w:rsidR="006D6108" w:rsidRPr="00185935" w:rsidRDefault="006D6108" w:rsidP="002F0E8B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68EF81B7" w14:textId="77777777" w:rsidR="006D6108" w:rsidRPr="00185935" w:rsidRDefault="006D6108" w:rsidP="002F0E8B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47502EDC" w14:textId="77777777" w:rsidR="006D6108" w:rsidRDefault="006D6108" w:rsidP="002F0E8B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6A228A02" w14:textId="77777777" w:rsidR="006D6108" w:rsidRDefault="006D6108" w:rsidP="002F0E8B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4A1551A2" w14:textId="77777777" w:rsidR="006D6108" w:rsidRDefault="006D6108" w:rsidP="002F0E8B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2EE984B3" w14:textId="77777777" w:rsidR="006D6108" w:rsidRDefault="006D6108" w:rsidP="002F0E8B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4F94A07E" w14:textId="77777777" w:rsidR="006D6108" w:rsidRDefault="006D6108" w:rsidP="002F0E8B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13DDD6F8" w14:textId="77777777" w:rsidR="006D6108" w:rsidRDefault="006D6108" w:rsidP="002F0E8B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408CAFBA" w14:textId="77777777" w:rsidR="006D6108" w:rsidRDefault="006D6108" w:rsidP="002F0E8B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703E3EEB" w14:textId="77777777" w:rsidR="006D6108" w:rsidRDefault="006D6108" w:rsidP="002F0E8B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1F00C119" w14:textId="77777777" w:rsidR="006D6108" w:rsidRDefault="006D6108" w:rsidP="002F0E8B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7AFC9C24" w14:textId="77777777" w:rsidR="006D6108" w:rsidRDefault="006D6108" w:rsidP="002F0E8B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1E806915" w14:textId="77777777" w:rsidR="006D6108" w:rsidRPr="00185935" w:rsidRDefault="006D6108" w:rsidP="002F0E8B">
            <w:pPr>
              <w:pStyle w:val="a0"/>
            </w:pPr>
          </w:p>
        </w:tc>
        <w:tc>
          <w:tcPr>
            <w:tcW w:w="10631" w:type="dxa"/>
          </w:tcPr>
          <w:p w14:paraId="312D7009" w14:textId="716CC7BC" w:rsidR="002F0E8B" w:rsidRDefault="002F0E8B" w:rsidP="002F0E8B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&lt;!</w:t>
            </w:r>
            <w:r w:rsidR="007E580B">
              <w:rPr>
                <w:rFonts w:hAnsi="굴림체" w:hint="eastAsia"/>
                <w:color w:val="3F7F7F"/>
                <w:szCs w:val="20"/>
              </w:rPr>
              <w:t>DOCTYPE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008080"/>
                <w:szCs w:val="20"/>
              </w:rPr>
              <w:t>html&gt;</w:t>
            </w:r>
          </w:p>
          <w:p w14:paraId="372FC716" w14:textId="77777777" w:rsidR="002F0E8B" w:rsidRDefault="002F0E8B" w:rsidP="002F0E8B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html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lang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"ko"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xmlns:th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"http://www.thymeleaf.org"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3EF56B36" w14:textId="77777777" w:rsidR="002F0E8B" w:rsidRDefault="002F0E8B" w:rsidP="002F0E8B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head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681ED6C0" w14:textId="77777777" w:rsidR="002F0E8B" w:rsidRDefault="002F0E8B" w:rsidP="002F0E8B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0000"/>
                <w:szCs w:val="20"/>
              </w:rPr>
              <w:t xml:space="preserve">  </w:t>
            </w: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meta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charset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"utf-8"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02215F51" w14:textId="77777777" w:rsidR="002F0E8B" w:rsidRDefault="002F0E8B" w:rsidP="002F0E8B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head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5552588D" w14:textId="77777777" w:rsidR="002F0E8B" w:rsidRDefault="002F0E8B" w:rsidP="002F0E8B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body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531C06EB" w14:textId="77777777" w:rsidR="002F0E8B" w:rsidRDefault="002F0E8B" w:rsidP="002F0E8B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h1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>Hello2</w:t>
            </w: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h1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75425337" w14:textId="77777777" w:rsidR="002F0E8B" w:rsidRDefault="002F0E8B" w:rsidP="002F0E8B">
            <w:pPr>
              <w:pStyle w:val="a0"/>
              <w:rPr>
                <w:rFonts w:hAnsi="굴림체"/>
                <w:color w:val="000000"/>
                <w:szCs w:val="20"/>
              </w:rPr>
            </w:pPr>
          </w:p>
          <w:p w14:paraId="0C7F49C3" w14:textId="77777777" w:rsidR="002F0E8B" w:rsidRDefault="002F0E8B" w:rsidP="002F0E8B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a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href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"first/test1"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>first/test1</w:t>
            </w: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a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br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008080"/>
                <w:szCs w:val="20"/>
              </w:rPr>
              <w:t>/&gt;</w:t>
            </w:r>
          </w:p>
          <w:p w14:paraId="0A3D7D28" w14:textId="77777777" w:rsidR="002F0E8B" w:rsidRDefault="002F0E8B" w:rsidP="002F0E8B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a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href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"first/test2"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>first/test2</w:t>
            </w: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a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br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008080"/>
                <w:szCs w:val="20"/>
              </w:rPr>
              <w:t>/&gt;</w:t>
            </w:r>
          </w:p>
          <w:p w14:paraId="73F72DA9" w14:textId="77777777" w:rsidR="002F0E8B" w:rsidRDefault="002F0E8B" w:rsidP="002F0E8B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a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href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"first/test3"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>first/test3</w:t>
            </w: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a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br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008080"/>
                <w:szCs w:val="20"/>
              </w:rPr>
              <w:t>/&gt;</w:t>
            </w:r>
          </w:p>
          <w:p w14:paraId="6C9FAD32" w14:textId="77777777" w:rsidR="002F0E8B" w:rsidRDefault="002F0E8B" w:rsidP="002F0E8B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a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href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"first/test4"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>first/test4</w:t>
            </w: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a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br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008080"/>
                <w:szCs w:val="20"/>
              </w:rPr>
              <w:t>/&gt;</w:t>
            </w:r>
          </w:p>
          <w:p w14:paraId="44C43A4B" w14:textId="77777777" w:rsidR="002F0E8B" w:rsidRDefault="002F0E8B" w:rsidP="002F0E8B">
            <w:pPr>
              <w:pStyle w:val="a0"/>
              <w:rPr>
                <w:rFonts w:hAnsi="굴림체"/>
                <w:color w:val="000000"/>
                <w:szCs w:val="20"/>
              </w:rPr>
            </w:pPr>
          </w:p>
          <w:p w14:paraId="36FD3513" w14:textId="77777777" w:rsidR="002F0E8B" w:rsidRDefault="002F0E8B" w:rsidP="002F0E8B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a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href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"second/test1"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>second/test1</w:t>
            </w: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a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br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008080"/>
                <w:szCs w:val="20"/>
              </w:rPr>
              <w:t>/&gt;</w:t>
            </w:r>
          </w:p>
          <w:p w14:paraId="2AE9EDF9" w14:textId="77777777" w:rsidR="002F0E8B" w:rsidRDefault="002F0E8B" w:rsidP="002F0E8B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a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7F007F"/>
                <w:szCs w:val="20"/>
              </w:rPr>
              <w:t>href</w:t>
            </w:r>
            <w:r>
              <w:rPr>
                <w:rFonts w:hAnsi="굴림체" w:hint="eastAsia"/>
                <w:color w:val="000000"/>
                <w:szCs w:val="20"/>
              </w:rPr>
              <w:t>=</w:t>
            </w:r>
            <w:r>
              <w:rPr>
                <w:rFonts w:hAnsi="굴림체" w:hint="eastAsia"/>
                <w:color w:val="2A00FF"/>
                <w:szCs w:val="20"/>
              </w:rPr>
              <w:t>"second/test2"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>second/test2</w:t>
            </w: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a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008080"/>
                <w:szCs w:val="20"/>
              </w:rPr>
              <w:t>&lt;</w:t>
            </w:r>
            <w:r>
              <w:rPr>
                <w:rFonts w:hAnsi="굴림체" w:hint="eastAsia"/>
                <w:color w:val="3F7F7F"/>
                <w:szCs w:val="20"/>
              </w:rPr>
              <w:t>br</w:t>
            </w:r>
            <w:r>
              <w:rPr>
                <w:rFonts w:hAnsi="굴림체" w:hint="eastAsia"/>
                <w:color w:val="000000"/>
                <w:szCs w:val="20"/>
              </w:rPr>
              <w:t xml:space="preserve"> </w:t>
            </w:r>
            <w:r>
              <w:rPr>
                <w:rFonts w:hAnsi="굴림체" w:hint="eastAsia"/>
                <w:color w:val="008080"/>
                <w:szCs w:val="20"/>
              </w:rPr>
              <w:t>/&gt;</w:t>
            </w:r>
          </w:p>
          <w:p w14:paraId="6B5B3BA7" w14:textId="77777777" w:rsidR="002F0E8B" w:rsidRDefault="002F0E8B" w:rsidP="002F0E8B">
            <w:pPr>
              <w:pStyle w:val="a0"/>
              <w:rPr>
                <w:rFonts w:hAnsi="굴림체"/>
                <w:color w:val="000000"/>
                <w:szCs w:val="20"/>
              </w:rPr>
            </w:pPr>
          </w:p>
          <w:p w14:paraId="260C5979" w14:textId="77777777" w:rsidR="002F0E8B" w:rsidRDefault="002F0E8B" w:rsidP="002F0E8B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body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42D14EB3" w14:textId="77777777" w:rsidR="002F0E8B" w:rsidRDefault="002F0E8B" w:rsidP="002F0E8B">
            <w:pPr>
              <w:pStyle w:val="a0"/>
              <w:rPr>
                <w:rFonts w:hAnsi="굴림체"/>
                <w:color w:val="000000"/>
                <w:szCs w:val="20"/>
              </w:rPr>
            </w:pPr>
            <w:r>
              <w:rPr>
                <w:rFonts w:hAnsi="굴림체" w:hint="eastAsia"/>
                <w:color w:val="008080"/>
                <w:szCs w:val="20"/>
              </w:rPr>
              <w:t>&lt;/</w:t>
            </w:r>
            <w:r>
              <w:rPr>
                <w:rFonts w:hAnsi="굴림체" w:hint="eastAsia"/>
                <w:color w:val="3F7F7F"/>
                <w:szCs w:val="20"/>
              </w:rPr>
              <w:t>html</w:t>
            </w:r>
            <w:r>
              <w:rPr>
                <w:rFonts w:hAnsi="굴림체" w:hint="eastAsia"/>
                <w:color w:val="008080"/>
                <w:szCs w:val="20"/>
              </w:rPr>
              <w:t>&gt;</w:t>
            </w:r>
          </w:p>
          <w:p w14:paraId="214269CC" w14:textId="77777777" w:rsidR="006D6108" w:rsidRDefault="006D6108" w:rsidP="002F0E8B">
            <w:pPr>
              <w:pStyle w:val="a0"/>
            </w:pPr>
          </w:p>
        </w:tc>
      </w:tr>
    </w:tbl>
    <w:p w14:paraId="664665AD" w14:textId="6CFF5DEA" w:rsidR="006D6108" w:rsidRDefault="006D6108" w:rsidP="006D6108"/>
    <w:p w14:paraId="52EA0A0E" w14:textId="73AC0358" w:rsidR="001230C0" w:rsidRDefault="001230C0" w:rsidP="006D6108"/>
    <w:p w14:paraId="29093E42" w14:textId="77777777" w:rsidR="001230C0" w:rsidRDefault="001230C0" w:rsidP="006D6108"/>
    <w:p w14:paraId="3F351B33" w14:textId="7361518F" w:rsidR="003D6552" w:rsidRDefault="003D6552" w:rsidP="006D6108"/>
    <w:p w14:paraId="7782D993" w14:textId="71E1DBB4" w:rsidR="003D6552" w:rsidRDefault="003D655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3641AD4" w14:textId="77777777" w:rsidR="003D6552" w:rsidRDefault="003D6552" w:rsidP="003D6552"/>
    <w:p w14:paraId="7A8CE6BA" w14:textId="0A7C7532" w:rsidR="00F73595" w:rsidRDefault="00F73595" w:rsidP="003D6552">
      <w:pPr>
        <w:pStyle w:val="Heading2"/>
      </w:pPr>
      <w:bookmarkStart w:id="24" w:name="_Toc144637754"/>
      <w:r>
        <w:rPr>
          <w:rFonts w:hint="eastAsia"/>
        </w:rPr>
        <w:t>실행</w:t>
      </w:r>
      <w:bookmarkEnd w:id="24"/>
    </w:p>
    <w:p w14:paraId="63A8A9F2" w14:textId="1E302234" w:rsidR="00F73595" w:rsidRPr="003A4AC8" w:rsidRDefault="00676BD4" w:rsidP="0046270A">
      <w:pPr>
        <w:pStyle w:val="Heading3"/>
      </w:pPr>
      <w:r w:rsidRPr="003A4AC8">
        <w:rPr>
          <w:rFonts w:hint="eastAsia"/>
        </w:rPr>
        <w:t>(</w:t>
      </w:r>
      <w:r w:rsidRPr="003A4AC8">
        <w:t>1) http://localhost:8088</w:t>
      </w:r>
    </w:p>
    <w:p w14:paraId="35274B78" w14:textId="4E5944D5" w:rsidR="00676BD4" w:rsidRDefault="005A4FBF" w:rsidP="00F73595">
      <w:r>
        <w:rPr>
          <w:noProof/>
        </w:rPr>
        <w:drawing>
          <wp:inline distT="0" distB="0" distL="0" distR="0" wp14:anchorId="51B276F8" wp14:editId="54FD14A4">
            <wp:extent cx="4858247" cy="2861752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1666" cy="286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40CF" w14:textId="77777777" w:rsidR="00414F04" w:rsidRDefault="00414F04" w:rsidP="00F73595"/>
    <w:p w14:paraId="09F15380" w14:textId="20CC2659" w:rsidR="0046270A" w:rsidRDefault="0046270A" w:rsidP="0046270A">
      <w:pPr>
        <w:pStyle w:val="Heading3"/>
      </w:pPr>
      <w:r>
        <w:rPr>
          <w:rFonts w:hint="eastAsia"/>
        </w:rPr>
        <w:t>(</w:t>
      </w:r>
      <w:r>
        <w:t xml:space="preserve">2) first/test3 </w:t>
      </w:r>
      <w:r>
        <w:rPr>
          <w:rFonts w:hint="eastAsia"/>
        </w:rPr>
        <w:t>클릭</w:t>
      </w:r>
    </w:p>
    <w:p w14:paraId="52E7F780" w14:textId="6FF54A90" w:rsidR="0046270A" w:rsidRPr="0046270A" w:rsidRDefault="00414F04" w:rsidP="0046270A">
      <w:r>
        <w:rPr>
          <w:noProof/>
        </w:rPr>
        <w:drawing>
          <wp:inline distT="0" distB="0" distL="0" distR="0" wp14:anchorId="303A680E" wp14:editId="4BB6B0BC">
            <wp:extent cx="4933950" cy="168592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4911" w14:textId="7E7BF175" w:rsidR="00676BD4" w:rsidRDefault="00676BD4" w:rsidP="00F73595"/>
    <w:p w14:paraId="73EAFF00" w14:textId="77777777" w:rsidR="00676BD4" w:rsidRPr="00676BD4" w:rsidRDefault="00676BD4" w:rsidP="00F73595"/>
    <w:p w14:paraId="626629F4" w14:textId="001C2172" w:rsidR="003D6552" w:rsidRDefault="0046270A" w:rsidP="0046270A">
      <w:pPr>
        <w:pStyle w:val="Heading3"/>
      </w:pPr>
      <w:r>
        <w:rPr>
          <w:rFonts w:hint="eastAsia"/>
        </w:rPr>
        <w:t>위</w:t>
      </w:r>
      <w:r w:rsidR="003D6552">
        <w:rPr>
          <w:rFonts w:hint="eastAsia"/>
        </w:rPr>
        <w:t xml:space="preserve"> </w:t>
      </w:r>
      <w:r w:rsidR="003D6552">
        <w:rPr>
          <w:rFonts w:hint="eastAsia"/>
        </w:rPr>
        <w:t>실행</w:t>
      </w:r>
      <w:r w:rsidR="003D6552">
        <w:rPr>
          <w:rFonts w:hint="eastAsia"/>
        </w:rPr>
        <w:t xml:space="preserve"> </w:t>
      </w:r>
      <w:r w:rsidR="003D6552">
        <w:rPr>
          <w:rFonts w:hint="eastAsia"/>
        </w:rPr>
        <w:t>절차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0035"/>
      </w:tblGrid>
      <w:tr w:rsidR="003D6552" w14:paraId="3FB24255" w14:textId="77777777" w:rsidTr="0090349F">
        <w:tc>
          <w:tcPr>
            <w:tcW w:w="421" w:type="dxa"/>
          </w:tcPr>
          <w:p w14:paraId="04647373" w14:textId="77777777" w:rsidR="003D6552" w:rsidRDefault="003D6552" w:rsidP="0090349F">
            <w:r>
              <w:rPr>
                <w:rFonts w:hint="eastAsia"/>
              </w:rPr>
              <w:t>1</w:t>
            </w:r>
          </w:p>
        </w:tc>
        <w:tc>
          <w:tcPr>
            <w:tcW w:w="10035" w:type="dxa"/>
          </w:tcPr>
          <w:p w14:paraId="1CADB548" w14:textId="77777777" w:rsidR="003D6552" w:rsidRDefault="003D6552" w:rsidP="0090349F">
            <w:r>
              <w:rPr>
                <w:rFonts w:hint="eastAsia"/>
              </w:rPr>
              <w:t>hello</w:t>
            </w:r>
            <w:r>
              <w:t>2</w:t>
            </w:r>
            <w:r>
              <w:rPr>
                <w:rFonts w:hint="eastAsia"/>
              </w:rPr>
              <w:t xml:space="preserve"> 프로젝트를 실행하면, </w:t>
            </w:r>
            <w:r>
              <w:t xml:space="preserve">hello2 </w:t>
            </w:r>
            <w:r>
              <w:rPr>
                <w:rFonts w:hint="eastAsia"/>
              </w:rPr>
              <w:t xml:space="preserve">프로젝트가 빌드되고, </w:t>
            </w:r>
          </w:p>
          <w:p w14:paraId="4F104EF7" w14:textId="77777777" w:rsidR="003D6552" w:rsidRDefault="003D6552" w:rsidP="0090349F">
            <w:r>
              <w:rPr>
                <w:rFonts w:hint="eastAsia"/>
              </w:rPr>
              <w:t>빌드된 배포 파일(</w:t>
            </w:r>
            <w:r>
              <w:t>hello2</w:t>
            </w:r>
            <w:r>
              <w:rPr>
                <w:rFonts w:hint="eastAsia"/>
              </w:rPr>
              <w:t>.</w:t>
            </w:r>
            <w:r>
              <w:t xml:space="preserve">war) </w:t>
            </w:r>
            <w:r>
              <w:rPr>
                <w:rFonts w:hint="eastAsia"/>
              </w:rPr>
              <w:t>내부의 톰켓 서버가 실행된다.</w:t>
            </w:r>
          </w:p>
        </w:tc>
      </w:tr>
      <w:tr w:rsidR="003D6552" w14:paraId="5895E296" w14:textId="77777777" w:rsidTr="0090349F">
        <w:tc>
          <w:tcPr>
            <w:tcW w:w="421" w:type="dxa"/>
          </w:tcPr>
          <w:p w14:paraId="34A7803C" w14:textId="77777777" w:rsidR="003D6552" w:rsidRPr="000718FB" w:rsidRDefault="003D6552" w:rsidP="0090349F">
            <w:r>
              <w:t>2</w:t>
            </w:r>
          </w:p>
        </w:tc>
        <w:tc>
          <w:tcPr>
            <w:tcW w:w="10035" w:type="dxa"/>
          </w:tcPr>
          <w:p w14:paraId="18EF50F8" w14:textId="41DD3AF8" w:rsidR="003D6552" w:rsidRDefault="003D6552" w:rsidP="0090349F">
            <w:r>
              <w:rPr>
                <w:rFonts w:hint="eastAsia"/>
              </w:rPr>
              <w:t xml:space="preserve">웹브라우저가 </w:t>
            </w:r>
            <w:r w:rsidRPr="002C4B4F">
              <w:rPr>
                <w:b/>
              </w:rPr>
              <w:t>http://localhost:808</w:t>
            </w:r>
            <w:r w:rsidR="003A4AC8">
              <w:rPr>
                <w:b/>
              </w:rPr>
              <w:t>8</w:t>
            </w:r>
            <w:r w:rsidRPr="002C4B4F">
              <w:rPr>
                <w:b/>
              </w:rPr>
              <w:t>/</w:t>
            </w:r>
            <w:r>
              <w:rPr>
                <w:b/>
              </w:rPr>
              <w:t xml:space="preserve"> </w:t>
            </w:r>
            <w:r w:rsidRPr="00A41A06">
              <w:t>URL을</w:t>
            </w:r>
            <w:r>
              <w:rPr>
                <w:rFonts w:hint="eastAsia"/>
              </w:rPr>
              <w:t xml:space="preserve"> 요청하면,</w:t>
            </w:r>
            <w:r>
              <w:t xml:space="preserve"> </w:t>
            </w:r>
          </w:p>
          <w:p w14:paraId="30020566" w14:textId="77777777" w:rsidR="003D6552" w:rsidRPr="00A41A06" w:rsidRDefault="003D6552" w:rsidP="0090349F">
            <w:r>
              <w:rPr>
                <w:rFonts w:hint="eastAsia"/>
              </w:rPr>
              <w:t xml:space="preserve">서버에서 </w:t>
            </w:r>
            <w:r>
              <w:t>HomeController</w:t>
            </w:r>
            <w:r>
              <w:rPr>
                <w:rFonts w:hint="eastAsia"/>
              </w:rPr>
              <w:t xml:space="preserve">의 </w:t>
            </w:r>
            <w:r>
              <w:t xml:space="preserve">index </w:t>
            </w:r>
            <w:r>
              <w:rPr>
                <w:rFonts w:hint="eastAsia"/>
              </w:rPr>
              <w:t>메소드가 호출된다.</w:t>
            </w:r>
          </w:p>
        </w:tc>
      </w:tr>
      <w:tr w:rsidR="003D6552" w14:paraId="33DF396B" w14:textId="77777777" w:rsidTr="0090349F">
        <w:tc>
          <w:tcPr>
            <w:tcW w:w="421" w:type="dxa"/>
          </w:tcPr>
          <w:p w14:paraId="092267BE" w14:textId="77777777" w:rsidR="003D6552" w:rsidRPr="000718FB" w:rsidRDefault="003D6552" w:rsidP="0090349F">
            <w:r>
              <w:t>3</w:t>
            </w:r>
          </w:p>
        </w:tc>
        <w:tc>
          <w:tcPr>
            <w:tcW w:w="10035" w:type="dxa"/>
          </w:tcPr>
          <w:p w14:paraId="07F28FEF" w14:textId="32BD1C9B" w:rsidR="003D6552" w:rsidRDefault="00E46F0B" w:rsidP="0090349F">
            <w:r>
              <w:t>src/main/resource/templates/</w:t>
            </w:r>
            <w:r w:rsidR="003D6552">
              <w:t>index.</w:t>
            </w:r>
            <w:r>
              <w:t>html</w:t>
            </w:r>
            <w:r w:rsidR="003D6552">
              <w:t xml:space="preserve"> </w:t>
            </w:r>
            <w:r w:rsidR="003D6552">
              <w:rPr>
                <w:rFonts w:hint="eastAsia"/>
              </w:rPr>
              <w:t>파일이 실행되고,</w:t>
            </w:r>
            <w:r w:rsidR="003D6552">
              <w:t xml:space="preserve"> </w:t>
            </w:r>
          </w:p>
          <w:p w14:paraId="7F88883B" w14:textId="77777777" w:rsidR="003D6552" w:rsidRDefault="003D6552" w:rsidP="0090349F">
            <w:r>
              <w:rPr>
                <w:rFonts w:hint="eastAsia"/>
              </w:rPr>
              <w:t>그 실행결과 출력이 웹브라우저에 전송된다.</w:t>
            </w:r>
          </w:p>
        </w:tc>
      </w:tr>
      <w:tr w:rsidR="003D6552" w14:paraId="48DBD0F4" w14:textId="77777777" w:rsidTr="0090349F">
        <w:tc>
          <w:tcPr>
            <w:tcW w:w="421" w:type="dxa"/>
          </w:tcPr>
          <w:p w14:paraId="15AA8CA0" w14:textId="77777777" w:rsidR="003D6552" w:rsidRPr="000718FB" w:rsidRDefault="003D6552" w:rsidP="0090349F">
            <w:r>
              <w:t>4</w:t>
            </w:r>
          </w:p>
        </w:tc>
        <w:tc>
          <w:tcPr>
            <w:tcW w:w="10035" w:type="dxa"/>
          </w:tcPr>
          <w:p w14:paraId="4AE185EE" w14:textId="77777777" w:rsidR="003D6552" w:rsidRDefault="003D6552" w:rsidP="0090349F">
            <w:r>
              <w:rPr>
                <w:rFonts w:hint="eastAsia"/>
              </w:rPr>
              <w:t xml:space="preserve">전송된 </w:t>
            </w:r>
            <w:r>
              <w:t xml:space="preserve">html </w:t>
            </w:r>
            <w:r>
              <w:rPr>
                <w:rFonts w:hint="eastAsia"/>
              </w:rPr>
              <w:t>태그가 웹브라우저에 표시된다.</w:t>
            </w:r>
          </w:p>
        </w:tc>
      </w:tr>
      <w:tr w:rsidR="003D6552" w14:paraId="2C496258" w14:textId="77777777" w:rsidTr="0090349F">
        <w:tc>
          <w:tcPr>
            <w:tcW w:w="421" w:type="dxa"/>
          </w:tcPr>
          <w:p w14:paraId="33EC0425" w14:textId="77777777" w:rsidR="003D6552" w:rsidRPr="000718FB" w:rsidRDefault="003D6552" w:rsidP="0090349F">
            <w:r>
              <w:t>5</w:t>
            </w:r>
          </w:p>
        </w:tc>
        <w:tc>
          <w:tcPr>
            <w:tcW w:w="10035" w:type="dxa"/>
          </w:tcPr>
          <w:p w14:paraId="0067E1AD" w14:textId="6F39D63F" w:rsidR="003D6552" w:rsidRDefault="003D6552" w:rsidP="0090349F">
            <w:r>
              <w:rPr>
                <w:rFonts w:hint="eastAsia"/>
              </w:rPr>
              <w:t xml:space="preserve">사용자가 웹브라우저에서 </w:t>
            </w:r>
            <w:r>
              <w:t>first/test</w:t>
            </w:r>
            <w:r w:rsidR="00510DBD">
              <w:t>3</w:t>
            </w:r>
            <w:r>
              <w:t xml:space="preserve"> </w:t>
            </w:r>
            <w:r>
              <w:rPr>
                <w:rFonts w:hint="eastAsia"/>
              </w:rPr>
              <w:t>링크를 마우스로 클릭한다.</w:t>
            </w:r>
          </w:p>
        </w:tc>
      </w:tr>
      <w:tr w:rsidR="003D6552" w14:paraId="330ECAFA" w14:textId="77777777" w:rsidTr="0090349F">
        <w:tc>
          <w:tcPr>
            <w:tcW w:w="421" w:type="dxa"/>
          </w:tcPr>
          <w:p w14:paraId="164EA22A" w14:textId="77777777" w:rsidR="003D6552" w:rsidRPr="000718FB" w:rsidRDefault="003D6552" w:rsidP="0090349F">
            <w:r>
              <w:rPr>
                <w:rFonts w:hint="eastAsia"/>
              </w:rPr>
              <w:t>6</w:t>
            </w:r>
          </w:p>
        </w:tc>
        <w:tc>
          <w:tcPr>
            <w:tcW w:w="10035" w:type="dxa"/>
          </w:tcPr>
          <w:p w14:paraId="61AFDF1A" w14:textId="778FA0AB" w:rsidR="003D6552" w:rsidRDefault="003D6552" w:rsidP="0090349F">
            <w:r>
              <w:rPr>
                <w:rFonts w:hint="eastAsia"/>
              </w:rPr>
              <w:t xml:space="preserve">웹브라우저가 </w:t>
            </w:r>
            <w:r w:rsidRPr="002C4B4F">
              <w:rPr>
                <w:b/>
              </w:rPr>
              <w:t>http://locahost:808</w:t>
            </w:r>
            <w:r w:rsidR="003A4AC8">
              <w:rPr>
                <w:b/>
              </w:rPr>
              <w:t>8</w:t>
            </w:r>
            <w:r w:rsidRPr="002C4B4F">
              <w:rPr>
                <w:b/>
              </w:rPr>
              <w:t>/first/test</w:t>
            </w:r>
            <w:r w:rsidR="00510DBD">
              <w:rPr>
                <w:b/>
              </w:rPr>
              <w:t>3</w:t>
            </w:r>
            <w:r>
              <w:t xml:space="preserve"> URL</w:t>
            </w:r>
            <w:r>
              <w:rPr>
                <w:rFonts w:hint="eastAsia"/>
              </w:rPr>
              <w:t>을 웹서버에 요청한다.</w:t>
            </w:r>
          </w:p>
        </w:tc>
      </w:tr>
      <w:tr w:rsidR="003D6552" w14:paraId="69FF668B" w14:textId="77777777" w:rsidTr="0090349F">
        <w:tc>
          <w:tcPr>
            <w:tcW w:w="421" w:type="dxa"/>
          </w:tcPr>
          <w:p w14:paraId="598DAD30" w14:textId="77777777" w:rsidR="003D6552" w:rsidRDefault="003D6552" w:rsidP="0090349F">
            <w:r>
              <w:rPr>
                <w:rFonts w:hint="eastAsia"/>
              </w:rPr>
              <w:t>7</w:t>
            </w:r>
          </w:p>
        </w:tc>
        <w:tc>
          <w:tcPr>
            <w:tcW w:w="10035" w:type="dxa"/>
          </w:tcPr>
          <w:p w14:paraId="2B39F882" w14:textId="7D7559EF" w:rsidR="003D6552" w:rsidRDefault="003D6552" w:rsidP="0090349F">
            <w:r>
              <w:rPr>
                <w:rFonts w:hint="eastAsia"/>
              </w:rPr>
              <w:t xml:space="preserve">FirstController의 </w:t>
            </w:r>
            <w:r>
              <w:t>test</w:t>
            </w:r>
            <w:r w:rsidR="00510DBD">
              <w:t>3</w:t>
            </w:r>
            <w:r>
              <w:t xml:space="preserve"> </w:t>
            </w:r>
            <w:r>
              <w:rPr>
                <w:rFonts w:hint="eastAsia"/>
              </w:rPr>
              <w:t>액션 메소드가 서버에서 실행된다.</w:t>
            </w:r>
          </w:p>
        </w:tc>
      </w:tr>
      <w:tr w:rsidR="003D6552" w14:paraId="0773634C" w14:textId="77777777" w:rsidTr="0090349F">
        <w:tc>
          <w:tcPr>
            <w:tcW w:w="421" w:type="dxa"/>
          </w:tcPr>
          <w:p w14:paraId="060DE21A" w14:textId="77777777" w:rsidR="003D6552" w:rsidRDefault="003D6552" w:rsidP="0090349F">
            <w:r>
              <w:rPr>
                <w:rFonts w:hint="eastAsia"/>
              </w:rPr>
              <w:t>8</w:t>
            </w:r>
          </w:p>
        </w:tc>
        <w:tc>
          <w:tcPr>
            <w:tcW w:w="10035" w:type="dxa"/>
          </w:tcPr>
          <w:p w14:paraId="5DA7BFBB" w14:textId="362C60BD" w:rsidR="003D6552" w:rsidRDefault="003D6552" w:rsidP="0090349F">
            <w:r>
              <w:rPr>
                <w:rFonts w:hint="eastAsia"/>
              </w:rPr>
              <w:t>t</w:t>
            </w:r>
            <w:r>
              <w:t>est</w:t>
            </w:r>
            <w:r w:rsidR="00796C7D">
              <w:t>3</w:t>
            </w:r>
            <w:r>
              <w:t xml:space="preserve"> </w:t>
            </w:r>
            <w:r>
              <w:rPr>
                <w:rFonts w:hint="eastAsia"/>
              </w:rPr>
              <w:t>액션 메소드가 리턴한 데이터가 웹브라우저에 전송된다.</w:t>
            </w:r>
          </w:p>
        </w:tc>
      </w:tr>
      <w:tr w:rsidR="003D6552" w14:paraId="702A318A" w14:textId="77777777" w:rsidTr="0090349F">
        <w:tc>
          <w:tcPr>
            <w:tcW w:w="421" w:type="dxa"/>
          </w:tcPr>
          <w:p w14:paraId="70B4FF79" w14:textId="77777777" w:rsidR="003D6552" w:rsidRDefault="003D6552" w:rsidP="0090349F">
            <w:r>
              <w:rPr>
                <w:rFonts w:hint="eastAsia"/>
              </w:rPr>
              <w:t>9</w:t>
            </w:r>
          </w:p>
        </w:tc>
        <w:tc>
          <w:tcPr>
            <w:tcW w:w="10035" w:type="dxa"/>
          </w:tcPr>
          <w:p w14:paraId="6AB9ACE1" w14:textId="77777777" w:rsidR="003D6552" w:rsidRDefault="003D6552" w:rsidP="0090349F">
            <w:r>
              <w:rPr>
                <w:rFonts w:hint="eastAsia"/>
              </w:rPr>
              <w:t>전송된 데이터가 웹브라우저에 표시된다.</w:t>
            </w:r>
          </w:p>
        </w:tc>
      </w:tr>
    </w:tbl>
    <w:p w14:paraId="1DBB7A5D" w14:textId="77777777" w:rsidR="003D6552" w:rsidRPr="000718FB" w:rsidRDefault="003D6552" w:rsidP="003D6552"/>
    <w:p w14:paraId="3C5205BF" w14:textId="77777777" w:rsidR="003D6552" w:rsidRDefault="003D6552" w:rsidP="003D6552"/>
    <w:p w14:paraId="00B6799D" w14:textId="77777777" w:rsidR="003D6552" w:rsidRPr="003D6552" w:rsidRDefault="003D6552" w:rsidP="006D6108"/>
    <w:p w14:paraId="5B57970D" w14:textId="77777777" w:rsidR="009F403F" w:rsidRDefault="009F403F" w:rsidP="009F403F"/>
    <w:p w14:paraId="71A85B0A" w14:textId="44A480AF" w:rsidR="00BD0108" w:rsidRDefault="00BD010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EE09CDD" w14:textId="52FC5778" w:rsidR="00400FBD" w:rsidRDefault="00647994" w:rsidP="00400FBD">
      <w:pPr>
        <w:pStyle w:val="Heading1"/>
      </w:pPr>
      <w:bookmarkStart w:id="25" w:name="_Toc144637755"/>
      <w:r>
        <w:rPr>
          <w:rFonts w:hint="eastAsia"/>
        </w:rPr>
        <w:lastRenderedPageBreak/>
        <w:t>과제</w:t>
      </w:r>
      <w:bookmarkEnd w:id="25"/>
    </w:p>
    <w:p w14:paraId="0CA9636A" w14:textId="6A8C175E" w:rsidR="00647994" w:rsidRDefault="00647994" w:rsidP="00647994"/>
    <w:p w14:paraId="7D602EF3" w14:textId="4EA2933F" w:rsidR="00647994" w:rsidRDefault="00647994" w:rsidP="00647994">
      <w:pPr>
        <w:pStyle w:val="Heading2"/>
      </w:pPr>
      <w:bookmarkStart w:id="26" w:name="_Toc144637756"/>
      <w:r>
        <w:rPr>
          <w:rFonts w:hint="eastAsia"/>
        </w:rPr>
        <w:t>프로젝트 생성</w:t>
      </w:r>
      <w:bookmarkEnd w:id="26"/>
    </w:p>
    <w:p w14:paraId="4DF7C26F" w14:textId="5C489A1C" w:rsidR="00647994" w:rsidRPr="00647994" w:rsidRDefault="00647994" w:rsidP="00647994">
      <w:r>
        <w:rPr>
          <w:rFonts w:hint="eastAsia"/>
        </w:rPr>
        <w:t>프로젝트명:</w:t>
      </w:r>
      <w:r>
        <w:t xml:space="preserve"> </w:t>
      </w:r>
      <w:r w:rsidR="006432DF">
        <w:t>hwA</w:t>
      </w:r>
      <w:r w:rsidRPr="00962FDC">
        <w:rPr>
          <w:rFonts w:hint="eastAsia"/>
          <w:shd w:val="clear" w:color="auto" w:fill="FFFFCC"/>
        </w:rPr>
        <w:t>학번</w:t>
      </w:r>
    </w:p>
    <w:p w14:paraId="112040D1" w14:textId="2D1E21A8" w:rsidR="00647994" w:rsidRPr="00647994" w:rsidRDefault="00647994" w:rsidP="00647994">
      <w:r>
        <w:rPr>
          <w:rFonts w:hint="eastAsia"/>
        </w:rPr>
        <w:t>예:</w:t>
      </w:r>
      <w:r>
        <w:t xml:space="preserve"> </w:t>
      </w:r>
      <w:r w:rsidR="006432DF">
        <w:t>hw</w:t>
      </w:r>
      <w:r w:rsidR="001071B2">
        <w:rPr>
          <w:rFonts w:hint="eastAsia"/>
        </w:rPr>
        <w:t>A</w:t>
      </w:r>
      <w:r w:rsidRPr="00962FDC">
        <w:rPr>
          <w:shd w:val="clear" w:color="auto" w:fill="FFFFCC"/>
        </w:rPr>
        <w:t>20</w:t>
      </w:r>
      <w:r w:rsidR="006432DF" w:rsidRPr="00962FDC">
        <w:rPr>
          <w:shd w:val="clear" w:color="auto" w:fill="FFFFCC"/>
        </w:rPr>
        <w:t>0814199</w:t>
      </w:r>
    </w:p>
    <w:p w14:paraId="704C9DA5" w14:textId="17F9C08C" w:rsidR="00400FBD" w:rsidRDefault="00400FBD" w:rsidP="00400FBD"/>
    <w:p w14:paraId="635C7873" w14:textId="3F4CF2C8" w:rsidR="00400FBD" w:rsidRDefault="00400FBD" w:rsidP="00400FBD">
      <w:pPr>
        <w:pStyle w:val="Heading2"/>
      </w:pPr>
      <w:bookmarkStart w:id="27" w:name="_Toc144637757"/>
      <w:r>
        <w:rPr>
          <w:rFonts w:hint="eastAsia"/>
        </w:rPr>
        <w:t>Student 클래스 생성</w:t>
      </w:r>
      <w:bookmarkEnd w:id="27"/>
    </w:p>
    <w:p w14:paraId="60DBF0B1" w14:textId="29715A73" w:rsidR="00647994" w:rsidRDefault="00400FBD" w:rsidP="00647994">
      <w:pPr>
        <w:pStyle w:val="Heading3"/>
      </w:pP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</w:p>
    <w:p w14:paraId="50D95781" w14:textId="7BB35BB3" w:rsidR="00647994" w:rsidRDefault="00647994" w:rsidP="00400FBD">
      <w:r>
        <w:t>int id;</w:t>
      </w:r>
    </w:p>
    <w:p w14:paraId="2AD1E30E" w14:textId="048EA75F" w:rsidR="00647994" w:rsidRDefault="00647994" w:rsidP="00400FBD">
      <w:r>
        <w:t>String studentNumber;</w:t>
      </w:r>
    </w:p>
    <w:p w14:paraId="060AB60E" w14:textId="233D598F" w:rsidR="00400FBD" w:rsidRDefault="00400FBD" w:rsidP="00400FBD">
      <w:r>
        <w:t>String studentName</w:t>
      </w:r>
      <w:r w:rsidR="00647994">
        <w:t>;</w:t>
      </w:r>
    </w:p>
    <w:p w14:paraId="23C1E95E" w14:textId="3305BC03" w:rsidR="00647994" w:rsidRDefault="00647994" w:rsidP="00647994">
      <w:r>
        <w:rPr>
          <w:rFonts w:hint="eastAsia"/>
        </w:rPr>
        <w:t>String email;</w:t>
      </w:r>
    </w:p>
    <w:p w14:paraId="5B87C31A" w14:textId="77777777" w:rsidR="00400FBD" w:rsidRPr="00400FBD" w:rsidRDefault="00400FBD" w:rsidP="00400FBD"/>
    <w:p w14:paraId="06140528" w14:textId="756A4B30" w:rsidR="00400FBD" w:rsidRDefault="00400FBD" w:rsidP="00400FBD">
      <w:pPr>
        <w:pStyle w:val="Heading2"/>
      </w:pPr>
      <w:bookmarkStart w:id="28" w:name="_Toc144637758"/>
      <w:r>
        <w:rPr>
          <w:rFonts w:hint="eastAsia"/>
        </w:rPr>
        <w:t>ThirdController</w:t>
      </w:r>
      <w:r>
        <w:t xml:space="preserve"> </w:t>
      </w:r>
      <w:r>
        <w:rPr>
          <w:rFonts w:hint="eastAsia"/>
        </w:rPr>
        <w:t>클래스 생성</w:t>
      </w:r>
      <w:bookmarkEnd w:id="28"/>
    </w:p>
    <w:p w14:paraId="2517AD48" w14:textId="5B876C6E" w:rsidR="00400FBD" w:rsidRDefault="00400FBD" w:rsidP="00647994">
      <w:pPr>
        <w:pStyle w:val="Heading3"/>
      </w:pPr>
      <w:r>
        <w:rPr>
          <w:rFonts w:hint="eastAsia"/>
        </w:rPr>
        <w:t>test1</w:t>
      </w:r>
      <w:r w:rsidR="00647994">
        <w:t xml:space="preserve"> </w:t>
      </w:r>
      <w:r w:rsidR="00647994">
        <w:rPr>
          <w:rFonts w:hint="eastAsia"/>
        </w:rPr>
        <w:t>액션</w:t>
      </w:r>
      <w:r w:rsidR="00647994">
        <w:rPr>
          <w:rFonts w:hint="eastAsia"/>
        </w:rPr>
        <w:t xml:space="preserve"> </w:t>
      </w:r>
      <w:r w:rsidR="00647994">
        <w:rPr>
          <w:rFonts w:hint="eastAsia"/>
        </w:rPr>
        <w:t>메소드</w:t>
      </w:r>
      <w:r w:rsidR="00CE49C0">
        <w:rPr>
          <w:rFonts w:hint="eastAsia"/>
        </w:rPr>
        <w:t xml:space="preserve"> </w:t>
      </w:r>
      <w:r w:rsidR="00CE49C0">
        <w:rPr>
          <w:rFonts w:hint="eastAsia"/>
        </w:rPr>
        <w:t>구현</w:t>
      </w:r>
    </w:p>
    <w:p w14:paraId="0C31F085" w14:textId="05250FE2" w:rsidR="00647994" w:rsidRDefault="00647994" w:rsidP="00647994">
      <w:r>
        <w:rPr>
          <w:rFonts w:hint="eastAsia"/>
        </w:rPr>
        <w:t>Student 객체</w:t>
      </w:r>
      <w:r w:rsidR="00CE49C0">
        <w:rPr>
          <w:rFonts w:hint="eastAsia"/>
        </w:rPr>
        <w:t>를</w:t>
      </w:r>
      <w:r>
        <w:rPr>
          <w:rFonts w:hint="eastAsia"/>
        </w:rPr>
        <w:t xml:space="preserve"> 생성</w:t>
      </w:r>
      <w:r w:rsidR="00CE49C0">
        <w:rPr>
          <w:rFonts w:hint="eastAsia"/>
        </w:rPr>
        <w:t>한다.</w:t>
      </w:r>
    </w:p>
    <w:p w14:paraId="770DFBF4" w14:textId="77777777" w:rsidR="00647994" w:rsidRDefault="00647994" w:rsidP="00647994"/>
    <w:p w14:paraId="7E22531D" w14:textId="04F4FA30" w:rsidR="00647994" w:rsidRDefault="00647994" w:rsidP="00647994">
      <w:r>
        <w:rPr>
          <w:rFonts w:hint="eastAsia"/>
        </w:rPr>
        <w:t xml:space="preserve">Student 객체에 </w:t>
      </w:r>
      <w:r>
        <w:t xml:space="preserve">id, studentNumber, studentName, email </w:t>
      </w:r>
      <w:r>
        <w:rPr>
          <w:rFonts w:hint="eastAsia"/>
        </w:rPr>
        <w:t>값을 대입</w:t>
      </w:r>
    </w:p>
    <w:p w14:paraId="16481238" w14:textId="55340B1F" w:rsidR="00647994" w:rsidRDefault="00647994" w:rsidP="00647994">
      <w:r>
        <w:t xml:space="preserve">   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변수에는 아무 값이나 채우고, 나머지 멤버 변수에는 자신의 학번,이름, 이메일 주소를 채운다.</w:t>
      </w:r>
    </w:p>
    <w:p w14:paraId="618587D5" w14:textId="77777777" w:rsidR="00647994" w:rsidRPr="00647994" w:rsidRDefault="00647994" w:rsidP="00647994"/>
    <w:p w14:paraId="1639E8CD" w14:textId="2F6FDE2D" w:rsidR="00647994" w:rsidRDefault="00647994" w:rsidP="00647994">
      <w:r>
        <w:rPr>
          <w:rFonts w:hint="eastAsia"/>
        </w:rPr>
        <w:t xml:space="preserve">Model 객체에 </w:t>
      </w:r>
      <w:r>
        <w:t xml:space="preserve">student </w:t>
      </w:r>
      <w:r>
        <w:rPr>
          <w:rFonts w:hint="eastAsia"/>
        </w:rPr>
        <w:t>객체를 넣는다.</w:t>
      </w:r>
    </w:p>
    <w:p w14:paraId="2FC65ACF" w14:textId="4C78979A" w:rsidR="00647994" w:rsidRDefault="00647994" w:rsidP="00647994"/>
    <w:p w14:paraId="495CBA06" w14:textId="77777777" w:rsidR="00413E53" w:rsidRDefault="00413E53" w:rsidP="00647994"/>
    <w:p w14:paraId="3FB7C617" w14:textId="48C107AC" w:rsidR="00647994" w:rsidRDefault="00647994" w:rsidP="00647994">
      <w:pPr>
        <w:pStyle w:val="Heading2"/>
      </w:pPr>
      <w:bookmarkStart w:id="29" w:name="_Toc144637759"/>
      <w:r>
        <w:rPr>
          <w:rFonts w:hint="eastAsia"/>
        </w:rPr>
        <w:t>third/tes</w:t>
      </w:r>
      <w:r>
        <w:t>t</w:t>
      </w:r>
      <w:r w:rsidR="008C2B62">
        <w:t>1</w:t>
      </w:r>
      <w:r>
        <w:t>.</w:t>
      </w:r>
      <w:r w:rsidR="0017225D">
        <w:t>html</w:t>
      </w:r>
      <w:r>
        <w:t xml:space="preserve"> </w:t>
      </w:r>
      <w:r>
        <w:rPr>
          <w:rFonts w:hint="eastAsia"/>
        </w:rPr>
        <w:t>생성</w:t>
      </w:r>
      <w:bookmarkEnd w:id="29"/>
    </w:p>
    <w:p w14:paraId="48DB732B" w14:textId="4948E2EB" w:rsidR="00647994" w:rsidRPr="00647994" w:rsidRDefault="00647994" w:rsidP="00647994">
      <w:r>
        <w:rPr>
          <w:rFonts w:hint="eastAsia"/>
        </w:rPr>
        <w:t xml:space="preserve">전달된 </w:t>
      </w:r>
      <w:r>
        <w:t xml:space="preserve">student </w:t>
      </w:r>
      <w:r>
        <w:rPr>
          <w:rFonts w:hint="eastAsia"/>
        </w:rPr>
        <w:t xml:space="preserve">객체의 </w:t>
      </w:r>
      <w:r>
        <w:t xml:space="preserve">id, studnetNumber, studentName, email </w:t>
      </w:r>
      <w:r>
        <w:rPr>
          <w:rFonts w:hint="eastAsia"/>
        </w:rPr>
        <w:t xml:space="preserve">값을 </w:t>
      </w:r>
    </w:p>
    <w:p w14:paraId="0E1BA3B9" w14:textId="4B950249" w:rsidR="00647994" w:rsidRDefault="00647994" w:rsidP="00647994">
      <w:r>
        <w:t>&lt;</w:t>
      </w:r>
      <w:r>
        <w:rPr>
          <w:rFonts w:hint="eastAsia"/>
        </w:rPr>
        <w:t>table&gt;</w:t>
      </w:r>
      <w:r>
        <w:t xml:space="preserve"> </w:t>
      </w:r>
      <w:r>
        <w:rPr>
          <w:rFonts w:hint="eastAsia"/>
        </w:rPr>
        <w:t>태그를 사용해서</w:t>
      </w:r>
      <w:r>
        <w:t xml:space="preserve"> </w:t>
      </w:r>
      <w:r>
        <w:rPr>
          <w:rFonts w:hint="eastAsia"/>
        </w:rPr>
        <w:t>출력하라.</w:t>
      </w:r>
    </w:p>
    <w:p w14:paraId="2E858556" w14:textId="0559522C" w:rsidR="00647994" w:rsidRDefault="00647994" w:rsidP="00647994"/>
    <w:p w14:paraId="4EB21B3B" w14:textId="77777777" w:rsidR="00413E53" w:rsidRDefault="00413E53" w:rsidP="00647994"/>
    <w:p w14:paraId="458238C0" w14:textId="5226CCD6" w:rsidR="00647994" w:rsidRDefault="00014151" w:rsidP="00014151">
      <w:pPr>
        <w:pStyle w:val="Heading2"/>
      </w:pPr>
      <w:bookmarkStart w:id="30" w:name="_Toc144637760"/>
      <w:r>
        <w:t>URL</w:t>
      </w:r>
      <w:bookmarkEnd w:id="30"/>
    </w:p>
    <w:p w14:paraId="224B9B84" w14:textId="0C414D1A" w:rsidR="00014151" w:rsidRDefault="00014151" w:rsidP="00014151">
      <w:r>
        <w:rPr>
          <w:rFonts w:hint="eastAsia"/>
        </w:rPr>
        <w:t>t</w:t>
      </w:r>
      <w:r>
        <w:t xml:space="preserve">est1 </w:t>
      </w:r>
      <w:r>
        <w:rPr>
          <w:rFonts w:hint="eastAsia"/>
        </w:rPr>
        <w:t xml:space="preserve">액션 메소드를 호출하기 위한 </w:t>
      </w:r>
      <w:r>
        <w:t>URL</w:t>
      </w:r>
      <w:r>
        <w:rPr>
          <w:rFonts w:hint="eastAsia"/>
        </w:rPr>
        <w:t>은</w:t>
      </w:r>
      <w:r w:rsidR="00AA6ADF">
        <w:rPr>
          <w:rFonts w:hint="eastAsia"/>
        </w:rPr>
        <w:t xml:space="preserve"> 다음과 같아야 한다.</w:t>
      </w:r>
    </w:p>
    <w:p w14:paraId="67DF44A6" w14:textId="7DC8381E" w:rsidR="00014151" w:rsidRPr="00014151" w:rsidRDefault="00014151" w:rsidP="00014151">
      <w:r>
        <w:rPr>
          <w:rFonts w:hint="eastAsia"/>
        </w:rPr>
        <w:t>h</w:t>
      </w:r>
      <w:r>
        <w:t>ttp://localhost:8088/</w:t>
      </w:r>
      <w:r w:rsidR="00AA6ADF">
        <w:t>third/test1</w:t>
      </w:r>
    </w:p>
    <w:p w14:paraId="6616F8F7" w14:textId="6F94F4EF" w:rsidR="00647994" w:rsidRDefault="00647994" w:rsidP="00647994"/>
    <w:p w14:paraId="40856D29" w14:textId="77777777" w:rsidR="00647994" w:rsidRPr="00647994" w:rsidRDefault="00647994" w:rsidP="00647994"/>
    <w:p w14:paraId="4E81F5A1" w14:textId="77777777" w:rsidR="00647994" w:rsidRPr="008167D2" w:rsidRDefault="00647994" w:rsidP="00647994"/>
    <w:sectPr w:rsidR="00647994" w:rsidRPr="008167D2" w:rsidSect="00A1432F">
      <w:footerReference w:type="default" r:id="rId31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A7E05" w14:textId="77777777" w:rsidR="00A1432F" w:rsidRDefault="00A1432F" w:rsidP="00B12C18">
      <w:r>
        <w:separator/>
      </w:r>
    </w:p>
  </w:endnote>
  <w:endnote w:type="continuationSeparator" w:id="0">
    <w:p w14:paraId="0E7EB8B6" w14:textId="77777777" w:rsidR="00A1432F" w:rsidRDefault="00A1432F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F9AB4" w14:textId="6F7D6F83" w:rsidR="00082B94" w:rsidRPr="00B12C18" w:rsidRDefault="00082B94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AE6F8B">
      <w:rPr>
        <w:noProof/>
        <w:color w:val="A6A6A6" w:themeColor="background1" w:themeShade="A6"/>
      </w:rPr>
      <w:t>4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AE6F8B">
      <w:rPr>
        <w:noProof/>
        <w:color w:val="A6A6A6" w:themeColor="background1" w:themeShade="A6"/>
      </w:rPr>
      <w:t>25</w:t>
    </w:r>
    <w:r w:rsidRPr="00B12C18">
      <w:rPr>
        <w:color w:val="A6A6A6" w:themeColor="background1" w:themeShade="A6"/>
      </w:rPr>
      <w:fldChar w:fldCharType="end"/>
    </w:r>
  </w:p>
  <w:p w14:paraId="75EED483" w14:textId="77777777" w:rsidR="00082B94" w:rsidRDefault="00082B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C414E" w14:textId="77777777" w:rsidR="00A1432F" w:rsidRDefault="00A1432F" w:rsidP="00B12C18">
      <w:r>
        <w:separator/>
      </w:r>
    </w:p>
  </w:footnote>
  <w:footnote w:type="continuationSeparator" w:id="0">
    <w:p w14:paraId="2DFBE87D" w14:textId="77777777" w:rsidR="00A1432F" w:rsidRDefault="00A1432F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7D0"/>
    <w:multiLevelType w:val="multilevel"/>
    <w:tmpl w:val="04B4C6C4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E9D4755"/>
    <w:multiLevelType w:val="hybridMultilevel"/>
    <w:tmpl w:val="7A08F68A"/>
    <w:lvl w:ilvl="0" w:tplc="2710DAC8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29026186">
    <w:abstractNumId w:val="3"/>
  </w:num>
  <w:num w:numId="2" w16cid:durableId="1340154519">
    <w:abstractNumId w:val="1"/>
  </w:num>
  <w:num w:numId="3" w16cid:durableId="850142446">
    <w:abstractNumId w:val="4"/>
  </w:num>
  <w:num w:numId="4" w16cid:durableId="336421883">
    <w:abstractNumId w:val="3"/>
  </w:num>
  <w:num w:numId="5" w16cid:durableId="1824931510">
    <w:abstractNumId w:val="3"/>
  </w:num>
  <w:num w:numId="6" w16cid:durableId="1155417776">
    <w:abstractNumId w:val="7"/>
  </w:num>
  <w:num w:numId="7" w16cid:durableId="363407029">
    <w:abstractNumId w:val="0"/>
  </w:num>
  <w:num w:numId="8" w16cid:durableId="965281740">
    <w:abstractNumId w:val="6"/>
  </w:num>
  <w:num w:numId="9" w16cid:durableId="574122779">
    <w:abstractNumId w:val="2"/>
  </w:num>
  <w:num w:numId="10" w16cid:durableId="20856399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5F5"/>
    <w:rsid w:val="000007B9"/>
    <w:rsid w:val="00011517"/>
    <w:rsid w:val="00014151"/>
    <w:rsid w:val="0001665B"/>
    <w:rsid w:val="00016BAE"/>
    <w:rsid w:val="00052F80"/>
    <w:rsid w:val="000540E9"/>
    <w:rsid w:val="000718FB"/>
    <w:rsid w:val="000735FE"/>
    <w:rsid w:val="00074AA5"/>
    <w:rsid w:val="00075691"/>
    <w:rsid w:val="00076FD4"/>
    <w:rsid w:val="00082418"/>
    <w:rsid w:val="00082B94"/>
    <w:rsid w:val="000843CD"/>
    <w:rsid w:val="000855D8"/>
    <w:rsid w:val="00087AE3"/>
    <w:rsid w:val="000B554C"/>
    <w:rsid w:val="000C2050"/>
    <w:rsid w:val="000D3A02"/>
    <w:rsid w:val="000D5E42"/>
    <w:rsid w:val="000E6926"/>
    <w:rsid w:val="000F25E2"/>
    <w:rsid w:val="0010537D"/>
    <w:rsid w:val="001071B2"/>
    <w:rsid w:val="00117606"/>
    <w:rsid w:val="00121E12"/>
    <w:rsid w:val="0012245C"/>
    <w:rsid w:val="00122E60"/>
    <w:rsid w:val="001230C0"/>
    <w:rsid w:val="00126915"/>
    <w:rsid w:val="00126999"/>
    <w:rsid w:val="00131A62"/>
    <w:rsid w:val="001410E9"/>
    <w:rsid w:val="001436D2"/>
    <w:rsid w:val="0014536F"/>
    <w:rsid w:val="001526E6"/>
    <w:rsid w:val="00166862"/>
    <w:rsid w:val="00170607"/>
    <w:rsid w:val="0017225D"/>
    <w:rsid w:val="0018114C"/>
    <w:rsid w:val="00186295"/>
    <w:rsid w:val="0019295A"/>
    <w:rsid w:val="00195DFB"/>
    <w:rsid w:val="00196A8A"/>
    <w:rsid w:val="001A246C"/>
    <w:rsid w:val="001B4BE1"/>
    <w:rsid w:val="001C7F4F"/>
    <w:rsid w:val="001D793C"/>
    <w:rsid w:val="001E029D"/>
    <w:rsid w:val="001E3D3F"/>
    <w:rsid w:val="00201D20"/>
    <w:rsid w:val="0020583D"/>
    <w:rsid w:val="00206209"/>
    <w:rsid w:val="00207348"/>
    <w:rsid w:val="002153DD"/>
    <w:rsid w:val="002161B8"/>
    <w:rsid w:val="00222204"/>
    <w:rsid w:val="0023045B"/>
    <w:rsid w:val="00231F94"/>
    <w:rsid w:val="00233048"/>
    <w:rsid w:val="0024067F"/>
    <w:rsid w:val="002425E3"/>
    <w:rsid w:val="002443B5"/>
    <w:rsid w:val="002549E4"/>
    <w:rsid w:val="00255D91"/>
    <w:rsid w:val="00263574"/>
    <w:rsid w:val="00275FAE"/>
    <w:rsid w:val="00280E7D"/>
    <w:rsid w:val="00282483"/>
    <w:rsid w:val="00283B5A"/>
    <w:rsid w:val="002A0407"/>
    <w:rsid w:val="002B099B"/>
    <w:rsid w:val="002B697F"/>
    <w:rsid w:val="002C4B4F"/>
    <w:rsid w:val="002C7151"/>
    <w:rsid w:val="002C7969"/>
    <w:rsid w:val="002D0C0A"/>
    <w:rsid w:val="002D2651"/>
    <w:rsid w:val="002D3A08"/>
    <w:rsid w:val="002D6434"/>
    <w:rsid w:val="002E2021"/>
    <w:rsid w:val="002E3250"/>
    <w:rsid w:val="002E530E"/>
    <w:rsid w:val="002F0E8B"/>
    <w:rsid w:val="002F159C"/>
    <w:rsid w:val="002F238A"/>
    <w:rsid w:val="002F555C"/>
    <w:rsid w:val="0030287D"/>
    <w:rsid w:val="00306047"/>
    <w:rsid w:val="00313567"/>
    <w:rsid w:val="00316DBC"/>
    <w:rsid w:val="00322308"/>
    <w:rsid w:val="00324A82"/>
    <w:rsid w:val="00324DFC"/>
    <w:rsid w:val="00327E01"/>
    <w:rsid w:val="00330ED9"/>
    <w:rsid w:val="00331C2D"/>
    <w:rsid w:val="00340EAA"/>
    <w:rsid w:val="00347AE2"/>
    <w:rsid w:val="00361C2C"/>
    <w:rsid w:val="003701DE"/>
    <w:rsid w:val="00371756"/>
    <w:rsid w:val="00372538"/>
    <w:rsid w:val="0038338B"/>
    <w:rsid w:val="003A4AC8"/>
    <w:rsid w:val="003A52D8"/>
    <w:rsid w:val="003B1DBE"/>
    <w:rsid w:val="003B2310"/>
    <w:rsid w:val="003B4F8E"/>
    <w:rsid w:val="003B6164"/>
    <w:rsid w:val="003B61A2"/>
    <w:rsid w:val="003C0DA0"/>
    <w:rsid w:val="003C13C6"/>
    <w:rsid w:val="003C774C"/>
    <w:rsid w:val="003C7F0B"/>
    <w:rsid w:val="003D2883"/>
    <w:rsid w:val="003D3F3C"/>
    <w:rsid w:val="003D5DA3"/>
    <w:rsid w:val="003D6301"/>
    <w:rsid w:val="003D6552"/>
    <w:rsid w:val="003D7ED4"/>
    <w:rsid w:val="003E13A5"/>
    <w:rsid w:val="003E332A"/>
    <w:rsid w:val="003F4054"/>
    <w:rsid w:val="003F4759"/>
    <w:rsid w:val="003F55ED"/>
    <w:rsid w:val="00400FBD"/>
    <w:rsid w:val="00403438"/>
    <w:rsid w:val="004041CD"/>
    <w:rsid w:val="00413E53"/>
    <w:rsid w:val="00414F04"/>
    <w:rsid w:val="004156BF"/>
    <w:rsid w:val="00417003"/>
    <w:rsid w:val="00427331"/>
    <w:rsid w:val="00437DAB"/>
    <w:rsid w:val="00444BFA"/>
    <w:rsid w:val="0046270A"/>
    <w:rsid w:val="004639DA"/>
    <w:rsid w:val="00464107"/>
    <w:rsid w:val="004658C5"/>
    <w:rsid w:val="0047576B"/>
    <w:rsid w:val="00485D82"/>
    <w:rsid w:val="004931E2"/>
    <w:rsid w:val="00496F81"/>
    <w:rsid w:val="004A7E37"/>
    <w:rsid w:val="004C210F"/>
    <w:rsid w:val="004C4E5E"/>
    <w:rsid w:val="004C5437"/>
    <w:rsid w:val="004C65BC"/>
    <w:rsid w:val="004D5CE6"/>
    <w:rsid w:val="004F140B"/>
    <w:rsid w:val="004F15F5"/>
    <w:rsid w:val="005020E5"/>
    <w:rsid w:val="00505303"/>
    <w:rsid w:val="005070E0"/>
    <w:rsid w:val="00510DBD"/>
    <w:rsid w:val="00515D14"/>
    <w:rsid w:val="0051755B"/>
    <w:rsid w:val="005241B0"/>
    <w:rsid w:val="00530E33"/>
    <w:rsid w:val="0053553F"/>
    <w:rsid w:val="00547BB5"/>
    <w:rsid w:val="00547BC5"/>
    <w:rsid w:val="005513E0"/>
    <w:rsid w:val="00556A4F"/>
    <w:rsid w:val="005805C0"/>
    <w:rsid w:val="00581B4E"/>
    <w:rsid w:val="00586A59"/>
    <w:rsid w:val="00587FED"/>
    <w:rsid w:val="00597316"/>
    <w:rsid w:val="005A10C5"/>
    <w:rsid w:val="005A202F"/>
    <w:rsid w:val="005A364F"/>
    <w:rsid w:val="005A4FBF"/>
    <w:rsid w:val="005A78C5"/>
    <w:rsid w:val="005B0769"/>
    <w:rsid w:val="005B4FAD"/>
    <w:rsid w:val="005B6F80"/>
    <w:rsid w:val="005C0A55"/>
    <w:rsid w:val="005C199C"/>
    <w:rsid w:val="005C7D04"/>
    <w:rsid w:val="005D50A0"/>
    <w:rsid w:val="005E027B"/>
    <w:rsid w:val="005E4BB9"/>
    <w:rsid w:val="005F3AE1"/>
    <w:rsid w:val="005F49E6"/>
    <w:rsid w:val="0060057A"/>
    <w:rsid w:val="00603EE0"/>
    <w:rsid w:val="00604F1C"/>
    <w:rsid w:val="00606932"/>
    <w:rsid w:val="00610DFE"/>
    <w:rsid w:val="006238F6"/>
    <w:rsid w:val="00623A0B"/>
    <w:rsid w:val="00630AC6"/>
    <w:rsid w:val="00636C57"/>
    <w:rsid w:val="006422F5"/>
    <w:rsid w:val="006432DF"/>
    <w:rsid w:val="006439E5"/>
    <w:rsid w:val="006457DC"/>
    <w:rsid w:val="00647296"/>
    <w:rsid w:val="00647994"/>
    <w:rsid w:val="00651AA5"/>
    <w:rsid w:val="00656111"/>
    <w:rsid w:val="006674C1"/>
    <w:rsid w:val="0067081E"/>
    <w:rsid w:val="00676BD4"/>
    <w:rsid w:val="006941A7"/>
    <w:rsid w:val="006A5A43"/>
    <w:rsid w:val="006B4E3C"/>
    <w:rsid w:val="006D6108"/>
    <w:rsid w:val="006D72AB"/>
    <w:rsid w:val="006F7BD3"/>
    <w:rsid w:val="00700059"/>
    <w:rsid w:val="00703BB5"/>
    <w:rsid w:val="007117BF"/>
    <w:rsid w:val="00714867"/>
    <w:rsid w:val="00716C34"/>
    <w:rsid w:val="007246EF"/>
    <w:rsid w:val="00733477"/>
    <w:rsid w:val="00741CF2"/>
    <w:rsid w:val="007626C0"/>
    <w:rsid w:val="007636B0"/>
    <w:rsid w:val="0077183B"/>
    <w:rsid w:val="00775B1A"/>
    <w:rsid w:val="00775EF3"/>
    <w:rsid w:val="007865B3"/>
    <w:rsid w:val="00787F87"/>
    <w:rsid w:val="0079019D"/>
    <w:rsid w:val="00793149"/>
    <w:rsid w:val="00793287"/>
    <w:rsid w:val="00796C7D"/>
    <w:rsid w:val="007A1652"/>
    <w:rsid w:val="007A4F08"/>
    <w:rsid w:val="007A6092"/>
    <w:rsid w:val="007C25D0"/>
    <w:rsid w:val="007C3173"/>
    <w:rsid w:val="007C5D74"/>
    <w:rsid w:val="007C6C02"/>
    <w:rsid w:val="007D2E1D"/>
    <w:rsid w:val="007E208F"/>
    <w:rsid w:val="007E580B"/>
    <w:rsid w:val="007F5576"/>
    <w:rsid w:val="008040ED"/>
    <w:rsid w:val="008120B4"/>
    <w:rsid w:val="008158A1"/>
    <w:rsid w:val="008167D2"/>
    <w:rsid w:val="00816FEE"/>
    <w:rsid w:val="00842304"/>
    <w:rsid w:val="0084341E"/>
    <w:rsid w:val="0084350E"/>
    <w:rsid w:val="00845639"/>
    <w:rsid w:val="0085102B"/>
    <w:rsid w:val="00856B3C"/>
    <w:rsid w:val="0086601D"/>
    <w:rsid w:val="0088319B"/>
    <w:rsid w:val="008831A2"/>
    <w:rsid w:val="00885944"/>
    <w:rsid w:val="008A42F6"/>
    <w:rsid w:val="008C10D8"/>
    <w:rsid w:val="008C2B62"/>
    <w:rsid w:val="008C4A9B"/>
    <w:rsid w:val="008C62B5"/>
    <w:rsid w:val="008C773B"/>
    <w:rsid w:val="008E2359"/>
    <w:rsid w:val="008F2F16"/>
    <w:rsid w:val="00900B1F"/>
    <w:rsid w:val="00905752"/>
    <w:rsid w:val="009123CD"/>
    <w:rsid w:val="0091639F"/>
    <w:rsid w:val="00922213"/>
    <w:rsid w:val="00923475"/>
    <w:rsid w:val="00934C62"/>
    <w:rsid w:val="009405CC"/>
    <w:rsid w:val="00950304"/>
    <w:rsid w:val="0095762A"/>
    <w:rsid w:val="00962FDC"/>
    <w:rsid w:val="00975B12"/>
    <w:rsid w:val="00980009"/>
    <w:rsid w:val="00984305"/>
    <w:rsid w:val="00984D83"/>
    <w:rsid w:val="00987343"/>
    <w:rsid w:val="009879A8"/>
    <w:rsid w:val="009A00E6"/>
    <w:rsid w:val="009A30A4"/>
    <w:rsid w:val="009B07A6"/>
    <w:rsid w:val="009B54B5"/>
    <w:rsid w:val="009B5A7F"/>
    <w:rsid w:val="009B7113"/>
    <w:rsid w:val="009C3B31"/>
    <w:rsid w:val="009C4BAA"/>
    <w:rsid w:val="009C7214"/>
    <w:rsid w:val="009E3AD8"/>
    <w:rsid w:val="009E6042"/>
    <w:rsid w:val="009E77A4"/>
    <w:rsid w:val="009E77C6"/>
    <w:rsid w:val="009F403F"/>
    <w:rsid w:val="00A01549"/>
    <w:rsid w:val="00A02D91"/>
    <w:rsid w:val="00A074C2"/>
    <w:rsid w:val="00A1432F"/>
    <w:rsid w:val="00A166C1"/>
    <w:rsid w:val="00A20E29"/>
    <w:rsid w:val="00A22275"/>
    <w:rsid w:val="00A23286"/>
    <w:rsid w:val="00A36856"/>
    <w:rsid w:val="00A41A06"/>
    <w:rsid w:val="00A6516B"/>
    <w:rsid w:val="00A715DD"/>
    <w:rsid w:val="00A75DE6"/>
    <w:rsid w:val="00A91771"/>
    <w:rsid w:val="00A9415C"/>
    <w:rsid w:val="00AA15A4"/>
    <w:rsid w:val="00AA21D6"/>
    <w:rsid w:val="00AA6ADF"/>
    <w:rsid w:val="00AC3E45"/>
    <w:rsid w:val="00AC3FE9"/>
    <w:rsid w:val="00AC6CE8"/>
    <w:rsid w:val="00AD2996"/>
    <w:rsid w:val="00AE6F8B"/>
    <w:rsid w:val="00B012AA"/>
    <w:rsid w:val="00B025BA"/>
    <w:rsid w:val="00B1170A"/>
    <w:rsid w:val="00B12C18"/>
    <w:rsid w:val="00B13A1E"/>
    <w:rsid w:val="00B16E53"/>
    <w:rsid w:val="00B25949"/>
    <w:rsid w:val="00B2766D"/>
    <w:rsid w:val="00B37E4E"/>
    <w:rsid w:val="00B45543"/>
    <w:rsid w:val="00B46CDC"/>
    <w:rsid w:val="00B50F57"/>
    <w:rsid w:val="00B5349B"/>
    <w:rsid w:val="00B613E1"/>
    <w:rsid w:val="00B726FD"/>
    <w:rsid w:val="00B727CA"/>
    <w:rsid w:val="00B829BF"/>
    <w:rsid w:val="00B844EE"/>
    <w:rsid w:val="00B87AB3"/>
    <w:rsid w:val="00B90B94"/>
    <w:rsid w:val="00B915EA"/>
    <w:rsid w:val="00B91768"/>
    <w:rsid w:val="00B9241C"/>
    <w:rsid w:val="00BA3061"/>
    <w:rsid w:val="00BB019E"/>
    <w:rsid w:val="00BB1156"/>
    <w:rsid w:val="00BB1914"/>
    <w:rsid w:val="00BC0DE3"/>
    <w:rsid w:val="00BC6E1A"/>
    <w:rsid w:val="00BC7344"/>
    <w:rsid w:val="00BD0108"/>
    <w:rsid w:val="00BD2BE7"/>
    <w:rsid w:val="00BF3227"/>
    <w:rsid w:val="00BF3C26"/>
    <w:rsid w:val="00C0370B"/>
    <w:rsid w:val="00C05E50"/>
    <w:rsid w:val="00C13B07"/>
    <w:rsid w:val="00C14D54"/>
    <w:rsid w:val="00C168D0"/>
    <w:rsid w:val="00C24136"/>
    <w:rsid w:val="00C31C53"/>
    <w:rsid w:val="00C352DD"/>
    <w:rsid w:val="00C40D8A"/>
    <w:rsid w:val="00C45806"/>
    <w:rsid w:val="00C55F41"/>
    <w:rsid w:val="00C57FDF"/>
    <w:rsid w:val="00C71585"/>
    <w:rsid w:val="00C812F1"/>
    <w:rsid w:val="00C91238"/>
    <w:rsid w:val="00C94E93"/>
    <w:rsid w:val="00C95C15"/>
    <w:rsid w:val="00CA02AE"/>
    <w:rsid w:val="00CA0FB8"/>
    <w:rsid w:val="00CA5ED4"/>
    <w:rsid w:val="00CB2BE0"/>
    <w:rsid w:val="00CC06C1"/>
    <w:rsid w:val="00CC1147"/>
    <w:rsid w:val="00CE49C0"/>
    <w:rsid w:val="00CF6F91"/>
    <w:rsid w:val="00D104DA"/>
    <w:rsid w:val="00D13A0D"/>
    <w:rsid w:val="00D17042"/>
    <w:rsid w:val="00D17EB8"/>
    <w:rsid w:val="00D21067"/>
    <w:rsid w:val="00D228C9"/>
    <w:rsid w:val="00D27CA1"/>
    <w:rsid w:val="00D40B04"/>
    <w:rsid w:val="00D478DC"/>
    <w:rsid w:val="00D55434"/>
    <w:rsid w:val="00D77442"/>
    <w:rsid w:val="00D8212C"/>
    <w:rsid w:val="00D97948"/>
    <w:rsid w:val="00D97A6B"/>
    <w:rsid w:val="00DA244E"/>
    <w:rsid w:val="00DA4471"/>
    <w:rsid w:val="00DB39C8"/>
    <w:rsid w:val="00DB7E63"/>
    <w:rsid w:val="00DF5F58"/>
    <w:rsid w:val="00E0037D"/>
    <w:rsid w:val="00E06CAB"/>
    <w:rsid w:val="00E21810"/>
    <w:rsid w:val="00E22711"/>
    <w:rsid w:val="00E263CA"/>
    <w:rsid w:val="00E2793B"/>
    <w:rsid w:val="00E30372"/>
    <w:rsid w:val="00E36E08"/>
    <w:rsid w:val="00E37CA6"/>
    <w:rsid w:val="00E416A5"/>
    <w:rsid w:val="00E422CC"/>
    <w:rsid w:val="00E46F0B"/>
    <w:rsid w:val="00E50655"/>
    <w:rsid w:val="00E54C90"/>
    <w:rsid w:val="00E575AB"/>
    <w:rsid w:val="00E74655"/>
    <w:rsid w:val="00E830A1"/>
    <w:rsid w:val="00E84254"/>
    <w:rsid w:val="00E9577F"/>
    <w:rsid w:val="00EA586B"/>
    <w:rsid w:val="00EB0215"/>
    <w:rsid w:val="00EB7CB8"/>
    <w:rsid w:val="00EC6FBE"/>
    <w:rsid w:val="00ED038C"/>
    <w:rsid w:val="00ED4D37"/>
    <w:rsid w:val="00EE0CF6"/>
    <w:rsid w:val="00EF5030"/>
    <w:rsid w:val="00F073D4"/>
    <w:rsid w:val="00F1115D"/>
    <w:rsid w:val="00F116F5"/>
    <w:rsid w:val="00F134A8"/>
    <w:rsid w:val="00F14C8F"/>
    <w:rsid w:val="00F221F0"/>
    <w:rsid w:val="00F257B0"/>
    <w:rsid w:val="00F345DC"/>
    <w:rsid w:val="00F371CD"/>
    <w:rsid w:val="00F42172"/>
    <w:rsid w:val="00F4263B"/>
    <w:rsid w:val="00F55D1B"/>
    <w:rsid w:val="00F579D5"/>
    <w:rsid w:val="00F63A75"/>
    <w:rsid w:val="00F6516E"/>
    <w:rsid w:val="00F658A9"/>
    <w:rsid w:val="00F70D8C"/>
    <w:rsid w:val="00F713DC"/>
    <w:rsid w:val="00F73595"/>
    <w:rsid w:val="00F851BD"/>
    <w:rsid w:val="00FA2C60"/>
    <w:rsid w:val="00FA61D4"/>
    <w:rsid w:val="00FA6CBD"/>
    <w:rsid w:val="00FA7E44"/>
    <w:rsid w:val="00FB22DE"/>
    <w:rsid w:val="00FB2EE2"/>
    <w:rsid w:val="00FD4341"/>
    <w:rsid w:val="00FD6F89"/>
    <w:rsid w:val="00FE4054"/>
    <w:rsid w:val="00FE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683EB"/>
  <w15:chartTrackingRefBased/>
  <w15:docId w15:val="{6FF647B8-701C-4A3B-863A-BF4B8EFA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304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304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304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304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42304"/>
    <w:pPr>
      <w:keepNext/>
      <w:ind w:left="200" w:hangingChars="200" w:hanging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304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2304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2304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84230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842304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842304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8423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842304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842304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84230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42304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842304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842304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842304"/>
    <w:pPr>
      <w:ind w:leftChars="400" w:left="800"/>
    </w:pPr>
  </w:style>
  <w:style w:type="paragraph" w:customStyle="1" w:styleId="a1">
    <w:name w:val="코드표"/>
    <w:basedOn w:val="Normal"/>
    <w:link w:val="Char1"/>
    <w:qFormat/>
    <w:rsid w:val="00842304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842304"/>
    <w:rPr>
      <w:rFonts w:ascii="굴림체" w:eastAsia="굴림체" w:cs="굴림체"/>
      <w:bCs/>
      <w:kern w:val="0"/>
      <w:szCs w:val="20"/>
    </w:rPr>
  </w:style>
  <w:style w:type="table" w:styleId="TableGrid">
    <w:name w:val="Table Grid"/>
    <w:basedOn w:val="TableNormal"/>
    <w:uiPriority w:val="39"/>
    <w:rsid w:val="00842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2304"/>
  </w:style>
  <w:style w:type="character" w:customStyle="1" w:styleId="DateChar">
    <w:name w:val="Date Char"/>
    <w:basedOn w:val="DefaultParagraphFont"/>
    <w:link w:val="Date"/>
    <w:uiPriority w:val="99"/>
    <w:semiHidden/>
    <w:rsid w:val="00842304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842304"/>
  </w:style>
  <w:style w:type="paragraph" w:styleId="TOC2">
    <w:name w:val="toc 2"/>
    <w:basedOn w:val="Normal"/>
    <w:next w:val="Normal"/>
    <w:autoRedefine/>
    <w:uiPriority w:val="39"/>
    <w:unhideWhenUsed/>
    <w:rsid w:val="00842304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84230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48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</w:pPr>
    <w:rPr>
      <w:rFonts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4867"/>
    <w:rPr>
      <w:rFonts w:ascii="굴림체" w:eastAsia="굴림체" w:hAnsi="굴림체" w:cs="굴림체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2304"/>
    <w:rPr>
      <w:rFonts w:ascii="굴림체" w:eastAsia="굴림체"/>
      <w:b/>
      <w:bCs/>
    </w:rPr>
  </w:style>
  <w:style w:type="paragraph" w:styleId="NormalWeb">
    <w:name w:val="Normal (Web)"/>
    <w:basedOn w:val="Normal"/>
    <w:uiPriority w:val="99"/>
    <w:unhideWhenUsed/>
    <w:rsid w:val="0084230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842304"/>
  </w:style>
  <w:style w:type="character" w:customStyle="1" w:styleId="ng-binding">
    <w:name w:val="ng-binding"/>
    <w:basedOn w:val="DefaultParagraphFont"/>
    <w:rsid w:val="00842304"/>
  </w:style>
  <w:style w:type="character" w:customStyle="1" w:styleId="il">
    <w:name w:val="il"/>
    <w:basedOn w:val="DefaultParagraphFont"/>
    <w:rsid w:val="00842304"/>
  </w:style>
  <w:style w:type="character" w:customStyle="1" w:styleId="im">
    <w:name w:val="im"/>
    <w:basedOn w:val="DefaultParagraphFont"/>
    <w:rsid w:val="00842304"/>
  </w:style>
  <w:style w:type="paragraph" w:customStyle="1" w:styleId="a2">
    <w:name w:val="바탕글"/>
    <w:basedOn w:val="Normal"/>
    <w:rsid w:val="00842304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842304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842304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842304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842304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842304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842304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842304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842304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842304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842304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842304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842304"/>
    <w:rPr>
      <w:rFonts w:ascii="굴림체" w:eastAsia="굴림체"/>
      <w:sz w:val="18"/>
    </w:rPr>
  </w:style>
  <w:style w:type="character" w:customStyle="1" w:styleId="1Char0">
    <w:name w:val="제목 1 Char"/>
    <w:basedOn w:val="DefaultParagraphFont"/>
    <w:uiPriority w:val="9"/>
    <w:rsid w:val="00014151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2Char">
    <w:name w:val="제목 2 Char"/>
    <w:basedOn w:val="DefaultParagraphFont"/>
    <w:uiPriority w:val="9"/>
    <w:rsid w:val="00014151"/>
    <w:rPr>
      <w:rFonts w:ascii="굴림체" w:eastAsia="굴림체" w:hAnsiTheme="majorHAnsi" w:cstheme="majorBidi"/>
      <w:b/>
      <w:sz w:val="32"/>
    </w:rPr>
  </w:style>
  <w:style w:type="character" w:customStyle="1" w:styleId="3Char">
    <w:name w:val="제목 3 Char"/>
    <w:basedOn w:val="DefaultParagraphFont"/>
    <w:uiPriority w:val="9"/>
    <w:rsid w:val="00014151"/>
    <w:rPr>
      <w:rFonts w:asciiTheme="majorHAnsi" w:eastAsia="돋움" w:hAnsiTheme="majorHAnsi" w:cstheme="majorBidi"/>
      <w:b/>
      <w:sz w:val="24"/>
    </w:rPr>
  </w:style>
  <w:style w:type="character" w:customStyle="1" w:styleId="Char3">
    <w:name w:val="머리글 Char"/>
    <w:basedOn w:val="DefaultParagraphFont"/>
    <w:uiPriority w:val="99"/>
    <w:rsid w:val="00014151"/>
    <w:rPr>
      <w:rFonts w:ascii="굴림체" w:eastAsia="굴림체"/>
    </w:rPr>
  </w:style>
  <w:style w:type="character" w:customStyle="1" w:styleId="Char4">
    <w:name w:val="바닥글 Char"/>
    <w:basedOn w:val="DefaultParagraphFont"/>
    <w:uiPriority w:val="99"/>
    <w:rsid w:val="00014151"/>
    <w:rPr>
      <w:rFonts w:ascii="굴림체" w:eastAsia="굴림체"/>
    </w:rPr>
  </w:style>
  <w:style w:type="character" w:customStyle="1" w:styleId="Char5">
    <w:name w:val="날짜 Char"/>
    <w:basedOn w:val="DefaultParagraphFont"/>
    <w:uiPriority w:val="99"/>
    <w:semiHidden/>
    <w:rsid w:val="00014151"/>
    <w:rPr>
      <w:rFonts w:ascii="굴림체" w:eastAsia="굴림체"/>
    </w:rPr>
  </w:style>
  <w:style w:type="character" w:customStyle="1" w:styleId="4Char">
    <w:name w:val="제목 4 Char"/>
    <w:basedOn w:val="DefaultParagraphFont"/>
    <w:uiPriority w:val="9"/>
    <w:rsid w:val="00014151"/>
    <w:rPr>
      <w:rFonts w:ascii="굴림체" w:eastAsia="굴림체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\OneDrive%20-%20&#49457;&#44277;&#54924;&#45824;&#54617;&#44368;\&#47928;&#49436;\&#47928;&#49436;&#53596;&#54540;&#47551;\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4CB1D-58C3-484F-B058-0B7772750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1973</TotalTime>
  <Pages>29</Pages>
  <Words>2548</Words>
  <Characters>14530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이승진</cp:lastModifiedBy>
  <cp:revision>369</cp:revision>
  <dcterms:created xsi:type="dcterms:W3CDTF">2016-12-21T03:40:00Z</dcterms:created>
  <dcterms:modified xsi:type="dcterms:W3CDTF">2024-03-11T08:00:00Z</dcterms:modified>
</cp:coreProperties>
</file>